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5FBDFBD" w:rsidR="00C17E2A" w:rsidRPr="009260D0" w:rsidRDefault="00673569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reading for answering question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493B2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493B2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493B2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493B2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493B2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493B2E">
              <w:rPr>
                <w:sz w:val="18"/>
                <w:szCs w:val="18"/>
              </w:rPr>
              <w:t>Overview</w:t>
            </w:r>
          </w:p>
        </w:tc>
      </w:tr>
      <w:tr w:rsidR="00C17E2A" w:rsidRPr="00493B2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493B2E" w14:paraId="32BF30BB" w14:textId="77777777">
              <w:tc>
                <w:tcPr>
                  <w:tcW w:w="5000" w:type="pct"/>
                </w:tcPr>
                <w:p w14:paraId="0EB4376E" w14:textId="5FE98623" w:rsidR="00C17E2A" w:rsidRPr="00493B2E" w:rsidRDefault="00B36C8F">
                  <w:r w:rsidRPr="00493B2E">
                    <w:t xml:space="preserve">English </w:t>
                  </w:r>
                </w:p>
              </w:tc>
            </w:tr>
            <w:tr w:rsidR="00C17E2A" w:rsidRPr="00493B2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493B2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493B2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493B2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493B2E" w:rsidRDefault="00D27DC3">
                      <w:r w:rsidRPr="00493B2E">
                        <w:t>[Instructor Name]</w:t>
                      </w:r>
                    </w:p>
                  </w:tc>
                </w:sdtContent>
              </w:sdt>
            </w:tr>
            <w:tr w:rsidR="00C17E2A" w:rsidRPr="00493B2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493B2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493B2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493B2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BE17EAC" w:rsidR="00C17E2A" w:rsidRPr="00493B2E" w:rsidRDefault="00CA66F9">
                  <w:r w:rsidRPr="00493B2E">
                    <w:t>4</w:t>
                  </w:r>
                </w:p>
              </w:tc>
            </w:tr>
          </w:tbl>
          <w:p w14:paraId="4CAC6574" w14:textId="77777777" w:rsidR="00C17E2A" w:rsidRPr="00493B2E" w:rsidRDefault="00C17E2A"/>
        </w:tc>
        <w:tc>
          <w:tcPr>
            <w:tcW w:w="152" w:type="pct"/>
          </w:tcPr>
          <w:p w14:paraId="0CBCE437" w14:textId="77777777" w:rsidR="00C17E2A" w:rsidRPr="00493B2E" w:rsidRDefault="00C17E2A"/>
        </w:tc>
        <w:tc>
          <w:tcPr>
            <w:tcW w:w="3895" w:type="pct"/>
          </w:tcPr>
          <w:p w14:paraId="2971807D" w14:textId="77777777" w:rsidR="000A37E8" w:rsidRPr="00493B2E" w:rsidRDefault="000A37E8">
            <w:r w:rsidRPr="00493B2E">
              <w:t>This lesson plan covers teaching content for;</w:t>
            </w:r>
          </w:p>
          <w:p w14:paraId="3EF08E7B" w14:textId="5B77D98C" w:rsidR="002A7661" w:rsidRPr="00493B2E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493B2E">
              <w:t>Learning to</w:t>
            </w:r>
            <w:r w:rsidR="002A7661" w:rsidRPr="00493B2E">
              <w:t xml:space="preserve"> </w:t>
            </w:r>
            <w:r w:rsidR="00673569" w:rsidRPr="00493B2E">
              <w:t>and answer questions</w:t>
            </w:r>
          </w:p>
          <w:p w14:paraId="458BD9FD" w14:textId="5E5D3C22" w:rsidR="00FF4047" w:rsidRPr="00493B2E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493B2E">
              <w:t>Learn</w:t>
            </w:r>
            <w:r w:rsidR="00673569" w:rsidRPr="00493B2E">
              <w:t>ing</w:t>
            </w:r>
            <w:r w:rsidRPr="00493B2E">
              <w:t xml:space="preserve"> </w:t>
            </w:r>
            <w:r w:rsidR="00673569" w:rsidRPr="00493B2E">
              <w:t>to identify simile and metaphors</w:t>
            </w:r>
          </w:p>
        </w:tc>
      </w:tr>
    </w:tbl>
    <w:p w14:paraId="44024CC7" w14:textId="16E57A5B" w:rsidR="00C17E2A" w:rsidRPr="00493B2E" w:rsidRDefault="00196867">
      <w:pPr>
        <w:pStyle w:val="NoSpacing"/>
      </w:pPr>
      <w:r w:rsidRPr="00493B2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91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5FF9980C" w14:textId="0CA89C53" w:rsidR="00C77171" w:rsidRDefault="00B423FE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Book of poems</w:t>
                                  </w:r>
                                </w:p>
                                <w:p w14:paraId="41746BF9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Magnetic letters</w:t>
                                  </w:r>
                                </w:p>
                                <w:p w14:paraId="384E4060" w14:textId="5F49D78D" w:rsidR="00006CB8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4AF14C6E" w14:textId="28D2C14C" w:rsidR="000B2A8B" w:rsidRDefault="00C77171" w:rsidP="00006CB8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 xml:space="preserve">markers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DF57AE4" w14:textId="4C2AD923" w:rsidR="00EA21BA" w:rsidRDefault="00C23543" w:rsidP="00D53BF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53BFF" w:rsidRPr="001C076D">
                                      <w:rPr>
                                        <w:rStyle w:val="Hyperlink"/>
                                      </w:rPr>
                                      <w:t>http://www.readingrockets.org/strategies/question_answer_relationship</w:t>
                                    </w:r>
                                  </w:hyperlink>
                                </w:p>
                                <w:p w14:paraId="523407E3" w14:textId="0E79D71B" w:rsidR="00D53BFF" w:rsidRDefault="00C23543" w:rsidP="00D53BF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53BFF" w:rsidRPr="001C076D">
                                      <w:rPr>
                                        <w:rStyle w:val="Hyperlink"/>
                                      </w:rPr>
                                      <w:t>https://teachers.net/lessonplans/posts/3379.html</w:t>
                                    </w:r>
                                  </w:hyperlink>
                                </w:p>
                                <w:p w14:paraId="4A24ABB3" w14:textId="15B9DCAD" w:rsidR="00D53BFF" w:rsidRPr="00BF5F86" w:rsidRDefault="00C23543" w:rsidP="00D53BFF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10" w:history="1">
                                    <w:r w:rsidR="00D53BFF" w:rsidRPr="001C076D">
                                      <w:rPr>
                                        <w:rStyle w:val="Hyperlink"/>
                                      </w:rPr>
                                      <w:t>https://www.google.com/amp/s/www.sadlier.com/school/ela-blog/free-printable-reading-comprehension-lesson-plans-for-grades-3-6%3fhs_amp=true</w:t>
                                    </w:r>
                                  </w:hyperlink>
                                </w:p>
                                <w:p w14:paraId="16539B03" w14:textId="48BFA38A" w:rsidR="00BF5F86" w:rsidRDefault="00BF5F86" w:rsidP="00D53BFF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https://www.education.com/lesson-plan/asking-and-answering-questions/</w:t>
                                    </w:r>
                                  </w:hyperlink>
                                </w:p>
                                <w:p w14:paraId="1769DB68" w14:textId="654F6B31" w:rsidR="00BF5F86" w:rsidRDefault="00BF5F86" w:rsidP="00D53BFF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https://betterlesson.com/lesson/569402/asking-answering-questions-while-reading</w:t>
                                    </w:r>
                                  </w:hyperlink>
                                </w:p>
                                <w:p w14:paraId="266D3DBF" w14:textId="6ADA0CA9" w:rsidR="00D53BFF" w:rsidRDefault="00D53BFF" w:rsidP="00BF5F8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11E584A7" w:rsidR="00B93FEC" w:rsidRDefault="00C23543">
                                  <w:hyperlink r:id="rId13" w:history="1">
                                    <w:r w:rsidR="00EA21BA" w:rsidRPr="00694AE8">
                                      <w:rPr>
                                        <w:rStyle w:val="Hyperlink"/>
                                      </w:rPr>
                                      <w:t>https://www.ncbi.nlm.nih.gov/pmc/articles/PMC3515632/pdf/nihms418818.pdf</w:t>
                                    </w:r>
                                  </w:hyperlink>
                                  <w:r w:rsidR="00EA21BA" w:rsidRPr="00EA21BA">
                                    <w:t xml:space="preserve"> 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91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5FF9980C" w14:textId="0CA89C53" w:rsidR="00C77171" w:rsidRDefault="00B423FE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Book of poems</w:t>
                            </w:r>
                          </w:p>
                          <w:p w14:paraId="41746BF9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Magnetic letters</w:t>
                            </w:r>
                          </w:p>
                          <w:p w14:paraId="384E4060" w14:textId="5F49D78D" w:rsidR="00006CB8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4AF14C6E" w14:textId="28D2C14C" w:rsidR="000B2A8B" w:rsidRDefault="00C77171" w:rsidP="00006CB8">
                            <w:pPr>
                              <w:pStyle w:val="ListParagraph"/>
                              <w:ind w:left="90"/>
                            </w:pPr>
                            <w:r>
                              <w:t xml:space="preserve">markers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DF57AE4" w14:textId="4C2AD923" w:rsidR="00EA21BA" w:rsidRDefault="00C23543" w:rsidP="00D53BFF">
                            <w:pPr>
                              <w:pStyle w:val="ListBullet"/>
                            </w:pPr>
                            <w:hyperlink r:id="rId14" w:history="1">
                              <w:r w:rsidR="00D53BFF" w:rsidRPr="001C076D">
                                <w:rPr>
                                  <w:rStyle w:val="Hyperlink"/>
                                </w:rPr>
                                <w:t>http://www.readingrockets.org/strategies/question_answer_relationship</w:t>
                              </w:r>
                            </w:hyperlink>
                          </w:p>
                          <w:p w14:paraId="523407E3" w14:textId="0E79D71B" w:rsidR="00D53BFF" w:rsidRDefault="00C23543" w:rsidP="00D53BFF">
                            <w:pPr>
                              <w:pStyle w:val="ListBullet"/>
                            </w:pPr>
                            <w:hyperlink r:id="rId15" w:history="1">
                              <w:r w:rsidR="00D53BFF" w:rsidRPr="001C076D">
                                <w:rPr>
                                  <w:rStyle w:val="Hyperlink"/>
                                </w:rPr>
                                <w:t>https://teachers.net/lessonplans/posts/3379.html</w:t>
                              </w:r>
                            </w:hyperlink>
                          </w:p>
                          <w:p w14:paraId="4A24ABB3" w14:textId="15B9DCAD" w:rsidR="00D53BFF" w:rsidRPr="00BF5F86" w:rsidRDefault="00C23543" w:rsidP="00D53BFF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6" w:history="1">
                              <w:r w:rsidR="00D53BFF" w:rsidRPr="001C076D">
                                <w:rPr>
                                  <w:rStyle w:val="Hyperlink"/>
                                </w:rPr>
                                <w:t>https://www.google.com/amp/s/www.sadlier.com/school/ela-blog/free-printable-reading-comprehension-lesson-plans-for-grades-3-6%3fhs_amp=true</w:t>
                              </w:r>
                            </w:hyperlink>
                          </w:p>
                          <w:p w14:paraId="16539B03" w14:textId="48BFA38A" w:rsidR="00BF5F86" w:rsidRDefault="00BF5F86" w:rsidP="00D53BFF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https://www.education.com/lesson-plan/asking-and-answering-questions/</w:t>
                              </w:r>
                            </w:hyperlink>
                          </w:p>
                          <w:p w14:paraId="1769DB68" w14:textId="654F6B31" w:rsidR="00BF5F86" w:rsidRDefault="00BF5F86" w:rsidP="00D53BFF">
                            <w:pPr>
                              <w:pStyle w:val="ListBullet"/>
                            </w:pPr>
                            <w:hyperlink r:id="rId18" w:history="1">
                              <w:r w:rsidRPr="001E2134">
                                <w:rPr>
                                  <w:rStyle w:val="Hyperlink"/>
                                </w:rPr>
                                <w:t>https://betterlesson.com/lesson/569402/asking-answering-questions-while-reading</w:t>
                              </w:r>
                            </w:hyperlink>
                          </w:p>
                          <w:p w14:paraId="266D3DBF" w14:textId="6ADA0CA9" w:rsidR="00D53BFF" w:rsidRDefault="00D53BFF" w:rsidP="00BF5F8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11E584A7" w:rsidR="00B93FEC" w:rsidRDefault="00C23543">
                            <w:hyperlink r:id="rId19" w:history="1">
                              <w:r w:rsidR="00EA21BA" w:rsidRPr="00694AE8">
                                <w:rPr>
                                  <w:rStyle w:val="Hyperlink"/>
                                </w:rPr>
                                <w:t>https://www.ncbi.nlm.nih.gov/pmc/articles/PMC3515632/pdf/nihms418818.pdf</w:t>
                              </w:r>
                            </w:hyperlink>
                            <w:r w:rsidR="00EA21BA" w:rsidRPr="00EA21BA">
                              <w:t xml:space="preserve"> 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493B2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493B2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493B2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493B2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493B2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493B2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493B2E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493B2E" w:rsidRDefault="00D27DC3">
            <w:pPr>
              <w:pStyle w:val="Heading2"/>
              <w:rPr>
                <w:b/>
              </w:rPr>
            </w:pPr>
            <w:r w:rsidRPr="00493B2E">
              <w:rPr>
                <w:b/>
              </w:rPr>
              <w:t>Objectives</w:t>
            </w:r>
          </w:p>
          <w:p w14:paraId="0ABE148F" w14:textId="403E579E" w:rsidR="001D4D95" w:rsidRPr="00493B2E" w:rsidRDefault="00AD5265" w:rsidP="00120253">
            <w:r w:rsidRPr="00493B2E">
              <w:t>Students should be able to;</w:t>
            </w:r>
          </w:p>
          <w:p w14:paraId="6C063701" w14:textId="77777777" w:rsidR="009A16D6" w:rsidRPr="00493B2E" w:rsidRDefault="009A16D6" w:rsidP="009A16D6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493B2E">
              <w:t xml:space="preserve">Student should be able to answer literal stated questions from a passage or story book. </w:t>
            </w:r>
          </w:p>
          <w:p w14:paraId="4FF30CE9" w14:textId="4F1EBAA3" w:rsidR="009A16D6" w:rsidRPr="00493B2E" w:rsidRDefault="009A16D6" w:rsidP="009A16D6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493B2E">
              <w:t xml:space="preserve">Student should be able to answer inferential questions from materials read. </w:t>
            </w:r>
          </w:p>
          <w:p w14:paraId="68EAF1EE" w14:textId="2BEA1882" w:rsidR="00A75A49" w:rsidRPr="00493B2E" w:rsidRDefault="00A75A49" w:rsidP="009A16D6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493B2E">
              <w:t>Students will be able to identify and explain the meaning of simple similes and metaphors in context.</w:t>
            </w:r>
          </w:p>
          <w:p w14:paraId="3F4D03AC" w14:textId="77777777" w:rsidR="009A16D6" w:rsidRPr="00493B2E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493B2E" w:rsidRDefault="00D914D8" w:rsidP="009A16D6">
            <w:pPr>
              <w:pStyle w:val="ListParagraph"/>
              <w:ind w:left="180"/>
            </w:pPr>
            <w:r w:rsidRPr="00493B2E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EB84AEA" w14:textId="3D5570DF" w:rsidR="00A75A49" w:rsidRPr="00493B2E" w:rsidRDefault="003D587E" w:rsidP="00A75A49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493B2E">
              <w:t xml:space="preserve">The teacher will ask the </w:t>
            </w:r>
            <w:r w:rsidR="00D809DB" w:rsidRPr="00493B2E">
              <w:t>students</w:t>
            </w:r>
            <w:r w:rsidRPr="00493B2E">
              <w:t xml:space="preserve"> to read and find out something different from what was already about the person in the poem.  After which the </w:t>
            </w:r>
            <w:r w:rsidR="00D809DB" w:rsidRPr="00493B2E">
              <w:t>students</w:t>
            </w:r>
            <w:r w:rsidRPr="00493B2E">
              <w:t xml:space="preserve"> will write a question </w:t>
            </w:r>
          </w:p>
          <w:p w14:paraId="775230DB" w14:textId="3A77B56D" w:rsidR="00761F09" w:rsidRPr="00493B2E" w:rsidRDefault="00A75A49" w:rsidP="00D914D8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493B2E">
              <w:t xml:space="preserve">The teacher will tell the student to tell her </w:t>
            </w:r>
            <w:r w:rsidRPr="00493B2E">
              <w:lastRenderedPageBreak/>
              <w:t xml:space="preserve">something about him without </w:t>
            </w:r>
          </w:p>
          <w:p w14:paraId="148DD841" w14:textId="77777777" w:rsidR="00C930E2" w:rsidRPr="00493B2E" w:rsidRDefault="00C930E2" w:rsidP="00D914D8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493B2E">
              <w:t>Tell students that you want them to take out a piece of notebook paper and write down two similes and two metaphors about zombies.</w:t>
            </w:r>
          </w:p>
          <w:p w14:paraId="1D77EF51" w14:textId="5CE14F3E" w:rsidR="00C930E2" w:rsidRPr="00493B2E" w:rsidRDefault="00C930E2" w:rsidP="00D914D8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493B2E">
              <w:t>Collect their papers when completed and use for assessment</w:t>
            </w:r>
          </w:p>
          <w:p w14:paraId="50E0D0C1" w14:textId="77777777" w:rsidR="00D12602" w:rsidRPr="00493B2E" w:rsidRDefault="00D12602" w:rsidP="00D12602">
            <w:pPr>
              <w:pStyle w:val="Heading2"/>
              <w:rPr>
                <w:b/>
                <w:bCs/>
              </w:rPr>
            </w:pPr>
            <w:r w:rsidRPr="00493B2E">
              <w:rPr>
                <w:b/>
                <w:bCs/>
              </w:rPr>
              <w:t>Summary</w:t>
            </w:r>
          </w:p>
          <w:p w14:paraId="68D4DB2C" w14:textId="3D5790C3" w:rsidR="002E7793" w:rsidRPr="00493B2E" w:rsidRDefault="00B00447" w:rsidP="002E7793">
            <w:pPr>
              <w:numPr>
                <w:ilvl w:val="0"/>
                <w:numId w:val="3"/>
              </w:numPr>
              <w:ind w:left="180" w:hanging="180"/>
            </w:pPr>
            <w:r w:rsidRPr="00493B2E">
              <w:t>Ask students to state the difference between similes and metaphors</w:t>
            </w:r>
          </w:p>
          <w:p w14:paraId="50CBB445" w14:textId="77777777" w:rsidR="00535393" w:rsidRPr="00493B2E" w:rsidRDefault="00535393" w:rsidP="002E7793">
            <w:pPr>
              <w:numPr>
                <w:ilvl w:val="0"/>
                <w:numId w:val="3"/>
              </w:numPr>
              <w:ind w:left="180" w:hanging="180"/>
            </w:pPr>
            <w:r w:rsidRPr="00493B2E">
              <w:t>Summarize the lesson by reinforcing the rules that make a comparison a simile or metaphor.</w:t>
            </w:r>
          </w:p>
          <w:p w14:paraId="02CB6B7A" w14:textId="33BC1057" w:rsidR="001D4D95" w:rsidRPr="00493B2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493B2E">
              <w:t xml:space="preserve">When doing the review make sure you erase the lesson on the board. </w:t>
            </w:r>
          </w:p>
          <w:p w14:paraId="42C39D07" w14:textId="77777777" w:rsidR="001D4D95" w:rsidRPr="00493B2E" w:rsidRDefault="001D4D95" w:rsidP="001D4D95"/>
          <w:p w14:paraId="7683CE86" w14:textId="77777777" w:rsidR="001D4D95" w:rsidRPr="00493B2E" w:rsidRDefault="001D4D95" w:rsidP="001D4D95"/>
          <w:p w14:paraId="6C8FDF80" w14:textId="77777777" w:rsidR="001D4D95" w:rsidRPr="00493B2E" w:rsidRDefault="001D4D95" w:rsidP="001D4D95"/>
          <w:p w14:paraId="09613FE1" w14:textId="77777777" w:rsidR="001D4D95" w:rsidRPr="00493B2E" w:rsidRDefault="001D4D95" w:rsidP="001D4D95"/>
          <w:p w14:paraId="5E46CA3D" w14:textId="77777777" w:rsidR="00A71E70" w:rsidRPr="00493B2E" w:rsidRDefault="00A71E70" w:rsidP="001D4D95"/>
          <w:p w14:paraId="36A25895" w14:textId="77777777" w:rsidR="00A71E70" w:rsidRPr="00493B2E" w:rsidRDefault="00A71E70" w:rsidP="001D4D95"/>
          <w:p w14:paraId="18F0E2F1" w14:textId="77777777" w:rsidR="00A71E70" w:rsidRPr="00493B2E" w:rsidRDefault="00A71E70" w:rsidP="001D4D95"/>
          <w:p w14:paraId="43C888DB" w14:textId="77777777" w:rsidR="00A71E70" w:rsidRPr="00493B2E" w:rsidRDefault="00A71E70" w:rsidP="001D4D95"/>
          <w:p w14:paraId="22A31125" w14:textId="18309E14" w:rsidR="00A71E70" w:rsidRPr="00493B2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493B2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493B2E" w:rsidRDefault="006513FB" w:rsidP="006513FB">
            <w:pPr>
              <w:pStyle w:val="Heading2"/>
              <w:rPr>
                <w:b/>
              </w:rPr>
            </w:pPr>
            <w:r w:rsidRPr="00493B2E">
              <w:rPr>
                <w:b/>
              </w:rPr>
              <w:t>Activity Starter/Instruction</w:t>
            </w:r>
          </w:p>
          <w:p w14:paraId="625D07E3" w14:textId="21308AA2" w:rsidR="00673569" w:rsidRPr="00493B2E" w:rsidRDefault="00673569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 xml:space="preserve">Teachers are to use the poems or stories in their </w:t>
            </w:r>
            <w:r w:rsidR="00811F85" w:rsidRPr="00493B2E">
              <w:t>textbooks</w:t>
            </w:r>
            <w:r w:rsidRPr="00493B2E">
              <w:t>.</w:t>
            </w:r>
          </w:p>
          <w:p w14:paraId="2C12E20F" w14:textId="77777777" w:rsidR="005328C1" w:rsidRPr="00493B2E" w:rsidRDefault="009A16D6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>Teacher will introduce the topic to the students</w:t>
            </w:r>
          </w:p>
          <w:p w14:paraId="4047D47D" w14:textId="1ED3528E" w:rsidR="009A16D6" w:rsidRPr="00493B2E" w:rsidRDefault="009A16D6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 xml:space="preserve">explain to them that this lesson will help them learn how to figure out the answers to questions stated in a passage or paragraph.  </w:t>
            </w:r>
          </w:p>
          <w:p w14:paraId="5E08CCA3" w14:textId="77777777" w:rsidR="009A16D6" w:rsidRPr="00493B2E" w:rsidRDefault="009A16D6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 xml:space="preserve">Teacher will tell students that the lesson will them feel comfortable and build up their self-confidence </w:t>
            </w:r>
          </w:p>
          <w:p w14:paraId="70A2EC36" w14:textId="26600F48" w:rsidR="009A16D6" w:rsidRPr="00493B2E" w:rsidRDefault="009A16D6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 xml:space="preserve">The teacher will then ask the </w:t>
            </w:r>
            <w:r w:rsidR="00D809DB" w:rsidRPr="00493B2E">
              <w:t>students</w:t>
            </w:r>
            <w:r w:rsidRPr="00493B2E">
              <w:t xml:space="preserve"> a question from the introduction given. </w:t>
            </w:r>
          </w:p>
          <w:p w14:paraId="14891924" w14:textId="16398B5A" w:rsidR="009A16D6" w:rsidRPr="00493B2E" w:rsidRDefault="009A16D6" w:rsidP="009A16D6">
            <w:pPr>
              <w:pStyle w:val="ListParagraph"/>
              <w:numPr>
                <w:ilvl w:val="0"/>
                <w:numId w:val="17"/>
              </w:numPr>
              <w:ind w:left="240" w:hanging="240"/>
            </w:pPr>
            <w:r w:rsidRPr="00493B2E">
              <w:t xml:space="preserve">After the </w:t>
            </w:r>
            <w:r w:rsidR="007D1B2A" w:rsidRPr="00493B2E">
              <w:t>student’s</w:t>
            </w:r>
            <w:r w:rsidRPr="00493B2E">
              <w:t xml:space="preserve"> responses, the teacher will praise them for answering correctly and explain that this exercise will just as easy. </w:t>
            </w:r>
          </w:p>
          <w:p w14:paraId="2C8BA527" w14:textId="77777777" w:rsidR="009A16D6" w:rsidRPr="00493B2E" w:rsidRDefault="009A16D6" w:rsidP="009A16D6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A536663" w:rsidR="00FB30A1" w:rsidRPr="00493B2E" w:rsidRDefault="00FB30A1" w:rsidP="009A16D6">
            <w:r w:rsidRPr="00493B2E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493B2E" w:rsidRDefault="00C40201" w:rsidP="00FB30A1">
            <w:pPr>
              <w:rPr>
                <w:b/>
              </w:rPr>
            </w:pPr>
            <w:r w:rsidRPr="00493B2E">
              <w:rPr>
                <w:b/>
              </w:rPr>
              <w:t>Day 2/ Lesson 2</w:t>
            </w:r>
            <w:r w:rsidR="00FB30A1" w:rsidRPr="00493B2E">
              <w:rPr>
                <w:b/>
              </w:rPr>
              <w:t>: 15 Mins</w:t>
            </w:r>
          </w:p>
          <w:p w14:paraId="640EBA26" w14:textId="2EE7EF70" w:rsidR="00714C2B" w:rsidRPr="00493B2E" w:rsidRDefault="00C0143B" w:rsidP="00B51BF7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493B2E">
              <w:t xml:space="preserve">Give the </w:t>
            </w:r>
            <w:r w:rsidR="00D809DB" w:rsidRPr="00493B2E">
              <w:t>students</w:t>
            </w:r>
            <w:r w:rsidRPr="00493B2E">
              <w:t xml:space="preserve"> a poem to read and ask him or her to read to find out; </w:t>
            </w:r>
          </w:p>
          <w:p w14:paraId="34DCBE67" w14:textId="4A877BAB" w:rsidR="00714C2B" w:rsidRPr="00493B2E" w:rsidRDefault="00714C2B" w:rsidP="00714C2B">
            <w:pPr>
              <w:pStyle w:val="ListParagraph"/>
              <w:numPr>
                <w:ilvl w:val="0"/>
                <w:numId w:val="31"/>
              </w:numPr>
              <w:ind w:left="510" w:hanging="180"/>
            </w:pPr>
            <w:r w:rsidRPr="00493B2E">
              <w:t>The title of the poem</w:t>
            </w:r>
          </w:p>
          <w:p w14:paraId="327E1350" w14:textId="6A09F2DE" w:rsidR="00714C2B" w:rsidRPr="00493B2E" w:rsidRDefault="00714C2B" w:rsidP="00714C2B">
            <w:pPr>
              <w:pStyle w:val="ListParagraph"/>
              <w:numPr>
                <w:ilvl w:val="0"/>
                <w:numId w:val="31"/>
              </w:numPr>
              <w:ind w:left="510" w:hanging="180"/>
            </w:pPr>
            <w:r w:rsidRPr="00493B2E">
              <w:t xml:space="preserve">Who the poem is talking </w:t>
            </w:r>
            <w:proofErr w:type="gramStart"/>
            <w:r w:rsidRPr="00493B2E">
              <w:t>about</w:t>
            </w:r>
            <w:proofErr w:type="gramEnd"/>
          </w:p>
          <w:p w14:paraId="1C013640" w14:textId="7C53426B" w:rsidR="00714C2B" w:rsidRPr="00493B2E" w:rsidRDefault="00714C2B" w:rsidP="00714C2B">
            <w:pPr>
              <w:pStyle w:val="ListParagraph"/>
              <w:numPr>
                <w:ilvl w:val="0"/>
                <w:numId w:val="31"/>
              </w:numPr>
              <w:ind w:left="510" w:hanging="180"/>
            </w:pPr>
            <w:r w:rsidRPr="00493B2E">
              <w:t xml:space="preserve">Which day of the week is </w:t>
            </w:r>
            <w:proofErr w:type="gramStart"/>
            <w:r w:rsidRPr="00493B2E">
              <w:t>it</w:t>
            </w:r>
            <w:proofErr w:type="gramEnd"/>
          </w:p>
          <w:p w14:paraId="730B5E20" w14:textId="2C8A66D5" w:rsidR="00714C2B" w:rsidRPr="00493B2E" w:rsidRDefault="00714C2B" w:rsidP="00714C2B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493B2E">
              <w:lastRenderedPageBreak/>
              <w:t xml:space="preserve">Discuss the answers with the </w:t>
            </w:r>
            <w:r w:rsidR="00D809DB" w:rsidRPr="00493B2E">
              <w:t>students</w:t>
            </w:r>
            <w:r w:rsidRPr="00493B2E">
              <w:t xml:space="preserve"> and if any is incorrect, ask the </w:t>
            </w:r>
            <w:r w:rsidR="00D809DB" w:rsidRPr="00493B2E">
              <w:t>students</w:t>
            </w:r>
            <w:r w:rsidRPr="00493B2E">
              <w:t xml:space="preserve"> to re-read the passage </w:t>
            </w:r>
          </w:p>
          <w:p w14:paraId="768DC3C0" w14:textId="77777777" w:rsidR="00D809DB" w:rsidRPr="00493B2E" w:rsidRDefault="00D809DB" w:rsidP="00040317">
            <w:pPr>
              <w:pStyle w:val="Heading2"/>
              <w:rPr>
                <w:b/>
                <w:bCs/>
              </w:rPr>
            </w:pPr>
          </w:p>
          <w:p w14:paraId="55D61105" w14:textId="0EE4B203" w:rsidR="00040317" w:rsidRPr="00493B2E" w:rsidRDefault="00040317" w:rsidP="00040317">
            <w:pPr>
              <w:pStyle w:val="Heading2"/>
              <w:rPr>
                <w:b/>
                <w:bCs/>
              </w:rPr>
            </w:pPr>
            <w:r w:rsidRPr="00493B2E">
              <w:rPr>
                <w:b/>
                <w:bCs/>
              </w:rPr>
              <w:t>Guided Practice</w:t>
            </w:r>
          </w:p>
          <w:p w14:paraId="1057E2D5" w14:textId="77777777" w:rsidR="00040317" w:rsidRPr="00493B2E" w:rsidRDefault="00040317" w:rsidP="00040317">
            <w:pPr>
              <w:rPr>
                <w:b/>
              </w:rPr>
            </w:pPr>
            <w:r w:rsidRPr="00493B2E">
              <w:rPr>
                <w:b/>
              </w:rPr>
              <w:t xml:space="preserve">Day 4/ Lesson 4: 15mins   </w:t>
            </w:r>
          </w:p>
          <w:p w14:paraId="16A5BC14" w14:textId="77777777" w:rsidR="00040317" w:rsidRPr="00493B2E" w:rsidRDefault="00040317" w:rsidP="00040317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493B2E">
              <w:rPr>
                <w:bCs/>
              </w:rPr>
              <w:t>Allow the students to read a passage</w:t>
            </w:r>
          </w:p>
          <w:p w14:paraId="6F2D15AB" w14:textId="77777777" w:rsidR="00040317" w:rsidRPr="00493B2E" w:rsidRDefault="00040317" w:rsidP="00040317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493B2E">
              <w:rPr>
                <w:bCs/>
              </w:rPr>
              <w:t xml:space="preserve">Ask the students answer the following questions </w:t>
            </w:r>
          </w:p>
          <w:p w14:paraId="2FA5291F" w14:textId="77777777" w:rsidR="00040317" w:rsidRPr="00493B2E" w:rsidRDefault="00040317" w:rsidP="00040317">
            <w:pPr>
              <w:pStyle w:val="ListParagraph"/>
              <w:numPr>
                <w:ilvl w:val="0"/>
                <w:numId w:val="36"/>
              </w:numPr>
              <w:ind w:left="390" w:hanging="180"/>
              <w:rPr>
                <w:b/>
              </w:rPr>
            </w:pPr>
            <w:r w:rsidRPr="00493B2E">
              <w:rPr>
                <w:bCs/>
              </w:rPr>
              <w:t xml:space="preserve">What caused Debby to fall? </w:t>
            </w:r>
          </w:p>
          <w:p w14:paraId="6E276898" w14:textId="77777777" w:rsidR="00040317" w:rsidRPr="00493B2E" w:rsidRDefault="00040317" w:rsidP="00040317">
            <w:pPr>
              <w:pStyle w:val="ListParagraph"/>
              <w:numPr>
                <w:ilvl w:val="0"/>
                <w:numId w:val="36"/>
              </w:numPr>
              <w:ind w:left="390" w:hanging="180"/>
              <w:rPr>
                <w:b/>
              </w:rPr>
            </w:pPr>
            <w:r w:rsidRPr="00493B2E">
              <w:rPr>
                <w:bCs/>
              </w:rPr>
              <w:t xml:space="preserve">Why was Debby crying? </w:t>
            </w:r>
          </w:p>
          <w:p w14:paraId="78E4835B" w14:textId="77777777" w:rsidR="00040317" w:rsidRPr="00493B2E" w:rsidRDefault="00040317" w:rsidP="00040317">
            <w:pPr>
              <w:pStyle w:val="ListParagraph"/>
              <w:numPr>
                <w:ilvl w:val="0"/>
                <w:numId w:val="36"/>
              </w:numPr>
              <w:ind w:left="390" w:hanging="180"/>
              <w:rPr>
                <w:b/>
              </w:rPr>
            </w:pPr>
            <w:r w:rsidRPr="00493B2E">
              <w:rPr>
                <w:bCs/>
              </w:rPr>
              <w:t>Why would Debby mother want to beat her?</w:t>
            </w:r>
          </w:p>
          <w:p w14:paraId="240F3724" w14:textId="77777777" w:rsidR="00040317" w:rsidRPr="00493B2E" w:rsidRDefault="00040317" w:rsidP="00040317">
            <w:pPr>
              <w:pStyle w:val="ListParagraph"/>
              <w:numPr>
                <w:ilvl w:val="0"/>
                <w:numId w:val="26"/>
              </w:numPr>
              <w:ind w:left="240" w:hanging="180"/>
              <w:rPr>
                <w:b/>
              </w:rPr>
            </w:pPr>
            <w:r w:rsidRPr="00493B2E">
              <w:rPr>
                <w:bCs/>
              </w:rPr>
              <w:t>Discuss responses with the student asking him to explain how he arrives at the answer.</w:t>
            </w:r>
          </w:p>
          <w:p w14:paraId="427D0C17" w14:textId="43425FD3" w:rsidR="00040317" w:rsidRPr="00493B2E" w:rsidRDefault="00040317" w:rsidP="00040317">
            <w:pPr>
              <w:pStyle w:val="ListParagraph"/>
              <w:numPr>
                <w:ilvl w:val="0"/>
                <w:numId w:val="26"/>
              </w:numPr>
              <w:ind w:left="240" w:hanging="180"/>
              <w:rPr>
                <w:b/>
              </w:rPr>
            </w:pPr>
            <w:r w:rsidRPr="00493B2E">
              <w:rPr>
                <w:bCs/>
              </w:rPr>
              <w:t xml:space="preserve">Help the </w:t>
            </w:r>
            <w:r w:rsidR="00D809DB" w:rsidRPr="00493B2E">
              <w:rPr>
                <w:bCs/>
              </w:rPr>
              <w:t>students</w:t>
            </w:r>
            <w:r w:rsidRPr="00493B2E">
              <w:rPr>
                <w:bCs/>
              </w:rPr>
              <w:t xml:space="preserve"> to re-answer any incorrect answer by using information and what </w:t>
            </w:r>
            <w:r w:rsidR="005328C1" w:rsidRPr="00493B2E">
              <w:rPr>
                <w:bCs/>
              </w:rPr>
              <w:t>t</w:t>
            </w:r>
            <w:r w:rsidRPr="00493B2E">
              <w:rPr>
                <w:bCs/>
              </w:rPr>
              <w:t>he</w:t>
            </w:r>
            <w:r w:rsidR="005328C1" w:rsidRPr="00493B2E">
              <w:rPr>
                <w:bCs/>
              </w:rPr>
              <w:t>y</w:t>
            </w:r>
            <w:r w:rsidRPr="00493B2E">
              <w:rPr>
                <w:bCs/>
              </w:rPr>
              <w:t xml:space="preserve"> already </w:t>
            </w:r>
            <w:r w:rsidR="00493B2E" w:rsidRPr="00493B2E">
              <w:rPr>
                <w:bCs/>
              </w:rPr>
              <w:t>know</w:t>
            </w:r>
            <w:r w:rsidRPr="00493B2E">
              <w:rPr>
                <w:bCs/>
              </w:rPr>
              <w:t xml:space="preserve"> to answer the question. </w:t>
            </w:r>
          </w:p>
          <w:p w14:paraId="36575BED" w14:textId="77777777" w:rsidR="00791E09" w:rsidRPr="00493B2E" w:rsidRDefault="00791E09" w:rsidP="008F2C91">
            <w:pPr>
              <w:pStyle w:val="Heading1"/>
              <w:rPr>
                <w:sz w:val="18"/>
                <w:szCs w:val="18"/>
              </w:rPr>
            </w:pPr>
          </w:p>
          <w:p w14:paraId="2D9923B0" w14:textId="77777777" w:rsidR="00040317" w:rsidRPr="00493B2E" w:rsidRDefault="00040317" w:rsidP="00040317">
            <w:pPr>
              <w:pStyle w:val="Heading1"/>
              <w:rPr>
                <w:sz w:val="18"/>
                <w:szCs w:val="18"/>
              </w:rPr>
            </w:pPr>
            <w:r w:rsidRPr="00493B2E">
              <w:rPr>
                <w:sz w:val="18"/>
                <w:szCs w:val="18"/>
              </w:rPr>
              <w:t>Teacher Guide</w:t>
            </w:r>
          </w:p>
          <w:p w14:paraId="62E22CFE" w14:textId="3425B3A3" w:rsidR="00AE3A6F" w:rsidRPr="00493B2E" w:rsidRDefault="00040317" w:rsidP="00AE3A6F">
            <w:pPr>
              <w:rPr>
                <w:b/>
              </w:rPr>
            </w:pPr>
            <w:r w:rsidRPr="00493B2E">
              <w:rPr>
                <w:b/>
              </w:rPr>
              <w:t>Day 5/ Lesson 5: 20mins</w:t>
            </w:r>
          </w:p>
          <w:p w14:paraId="0130AE62" w14:textId="5245ABCA" w:rsidR="0014625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 xml:space="preserve">Review that similes and metaphors are comparisons. </w:t>
            </w:r>
          </w:p>
          <w:p w14:paraId="7EB79C06" w14:textId="77777777" w:rsidR="0014625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Emphasize that the</w:t>
            </w:r>
            <w:r w:rsidR="0014625F" w:rsidRPr="00493B2E">
              <w:t xml:space="preserve"> </w:t>
            </w:r>
            <w:r w:rsidRPr="00493B2E">
              <w:t>comparisons are not meant to be taken literally.</w:t>
            </w:r>
          </w:p>
          <w:p w14:paraId="4B61F4F2" w14:textId="77777777" w:rsidR="0014625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Check for</w:t>
            </w:r>
            <w:r w:rsidR="0014625F" w:rsidRPr="00493B2E">
              <w:t xml:space="preserve"> </w:t>
            </w:r>
            <w:r w:rsidRPr="00493B2E">
              <w:t xml:space="preserve">student understanding of this writing technique before proceeding. </w:t>
            </w:r>
          </w:p>
          <w:p w14:paraId="4BC84317" w14:textId="77777777" w:rsidR="0014625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Tell</w:t>
            </w:r>
            <w:r w:rsidR="009C4160" w:rsidRPr="00493B2E">
              <w:t xml:space="preserve"> </w:t>
            </w:r>
            <w:r w:rsidRPr="00493B2E">
              <w:t>your</w:t>
            </w:r>
            <w:r w:rsidR="009C4160" w:rsidRPr="00493B2E">
              <w:t xml:space="preserve"> </w:t>
            </w:r>
            <w:r w:rsidRPr="00493B2E">
              <w:t>students</w:t>
            </w:r>
            <w:r w:rsidR="009C4160" w:rsidRPr="00493B2E">
              <w:t xml:space="preserve"> </w:t>
            </w:r>
            <w:r w:rsidRPr="00493B2E">
              <w:t>you</w:t>
            </w:r>
            <w:r w:rsidR="009C4160" w:rsidRPr="00493B2E">
              <w:t xml:space="preserve"> </w:t>
            </w:r>
            <w:r w:rsidRPr="00493B2E">
              <w:t>are</w:t>
            </w:r>
            <w:r w:rsidR="009C4160" w:rsidRPr="00493B2E">
              <w:t xml:space="preserve"> </w:t>
            </w:r>
            <w:r w:rsidRPr="00493B2E">
              <w:t>going</w:t>
            </w:r>
            <w:r w:rsidR="009C4160" w:rsidRPr="00493B2E">
              <w:t xml:space="preserve"> </w:t>
            </w:r>
            <w:r w:rsidRPr="00493B2E">
              <w:t>to</w:t>
            </w:r>
            <w:r w:rsidR="009C4160" w:rsidRPr="00493B2E">
              <w:t xml:space="preserve"> </w:t>
            </w:r>
            <w:r w:rsidRPr="00493B2E">
              <w:t>play</w:t>
            </w:r>
            <w:r w:rsidR="009C4160" w:rsidRPr="00493B2E">
              <w:t xml:space="preserve"> </w:t>
            </w:r>
            <w:r w:rsidRPr="00493B2E">
              <w:t>a</w:t>
            </w:r>
            <w:r w:rsidR="009C4160" w:rsidRPr="00493B2E">
              <w:t xml:space="preserve"> </w:t>
            </w:r>
            <w:r w:rsidRPr="00493B2E">
              <w:t>simile</w:t>
            </w:r>
            <w:r w:rsidR="009C4160" w:rsidRPr="00493B2E">
              <w:t xml:space="preserve"> </w:t>
            </w:r>
            <w:r w:rsidRPr="00493B2E">
              <w:t>game</w:t>
            </w:r>
            <w:r w:rsidR="009C4160" w:rsidRPr="00493B2E">
              <w:t xml:space="preserve"> </w:t>
            </w:r>
            <w:r w:rsidRPr="00493B2E">
              <w:t>and</w:t>
            </w:r>
            <w:r w:rsidR="009C4160" w:rsidRPr="00493B2E">
              <w:t xml:space="preserve"> </w:t>
            </w:r>
            <w:r w:rsidRPr="00493B2E">
              <w:t>that</w:t>
            </w:r>
            <w:r w:rsidR="009C4160" w:rsidRPr="00493B2E">
              <w:t xml:space="preserve"> </w:t>
            </w:r>
            <w:r w:rsidRPr="00493B2E">
              <w:t>you</w:t>
            </w:r>
            <w:r w:rsidR="009C4160" w:rsidRPr="00493B2E">
              <w:t xml:space="preserve"> </w:t>
            </w:r>
            <w:r w:rsidRPr="00493B2E">
              <w:t>will</w:t>
            </w:r>
            <w:r w:rsidR="009C4160" w:rsidRPr="00493B2E">
              <w:t xml:space="preserve"> </w:t>
            </w:r>
            <w:r w:rsidRPr="00493B2E">
              <w:t>first</w:t>
            </w:r>
            <w:r w:rsidR="009C4160" w:rsidRPr="00493B2E">
              <w:t xml:space="preserve"> </w:t>
            </w:r>
            <w:r w:rsidRPr="00493B2E">
              <w:t>demonstrate how</w:t>
            </w:r>
            <w:r w:rsidR="009C4160" w:rsidRPr="00493B2E">
              <w:t xml:space="preserve"> </w:t>
            </w:r>
            <w:r w:rsidRPr="00493B2E">
              <w:t>to</w:t>
            </w:r>
            <w:r w:rsidR="009C4160" w:rsidRPr="00493B2E">
              <w:t xml:space="preserve"> </w:t>
            </w:r>
            <w:r w:rsidRPr="00493B2E">
              <w:t>play</w:t>
            </w:r>
            <w:r w:rsidR="009C4160" w:rsidRPr="00493B2E">
              <w:t xml:space="preserve"> </w:t>
            </w:r>
            <w:r w:rsidRPr="00493B2E">
              <w:t>it.</w:t>
            </w:r>
          </w:p>
          <w:p w14:paraId="2EB1B8F8" w14:textId="77777777" w:rsidR="0014625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Students</w:t>
            </w:r>
            <w:r w:rsidR="009C4160" w:rsidRPr="00493B2E">
              <w:t xml:space="preserve"> </w:t>
            </w:r>
            <w:r w:rsidRPr="00493B2E">
              <w:t>will</w:t>
            </w:r>
            <w:r w:rsidR="009C4160" w:rsidRPr="00493B2E">
              <w:t xml:space="preserve"> </w:t>
            </w:r>
            <w:r w:rsidRPr="00493B2E">
              <w:t>be</w:t>
            </w:r>
            <w:r w:rsidR="009C4160" w:rsidRPr="00493B2E">
              <w:t xml:space="preserve"> </w:t>
            </w:r>
            <w:r w:rsidRPr="00493B2E">
              <w:t>making</w:t>
            </w:r>
            <w:r w:rsidR="009C4160" w:rsidRPr="00493B2E">
              <w:t xml:space="preserve"> </w:t>
            </w:r>
            <w:r w:rsidRPr="00493B2E">
              <w:t>up</w:t>
            </w:r>
            <w:r w:rsidR="009C4160" w:rsidRPr="00493B2E">
              <w:t xml:space="preserve"> </w:t>
            </w:r>
            <w:r w:rsidRPr="00493B2E">
              <w:t>comparisons</w:t>
            </w:r>
            <w:r w:rsidR="009C4160" w:rsidRPr="00493B2E">
              <w:t xml:space="preserve"> </w:t>
            </w:r>
            <w:r w:rsidRPr="00493B2E">
              <w:t>about</w:t>
            </w:r>
            <w:r w:rsidR="009C4160" w:rsidRPr="00493B2E">
              <w:t xml:space="preserve"> </w:t>
            </w:r>
            <w:r w:rsidRPr="00493B2E">
              <w:t>themselves</w:t>
            </w:r>
            <w:r w:rsidR="009C4160" w:rsidRPr="00493B2E">
              <w:t xml:space="preserve"> </w:t>
            </w:r>
            <w:r w:rsidRPr="00493B2E">
              <w:t>to</w:t>
            </w:r>
            <w:r w:rsidR="009C4160" w:rsidRPr="00493B2E">
              <w:t xml:space="preserve"> </w:t>
            </w:r>
            <w:r w:rsidRPr="00493B2E">
              <w:t>create</w:t>
            </w:r>
            <w:r w:rsidR="009C4160" w:rsidRPr="00493B2E">
              <w:t xml:space="preserve"> </w:t>
            </w:r>
            <w:r w:rsidRPr="00493B2E">
              <w:t>a</w:t>
            </w:r>
            <w:r w:rsidR="009C4160" w:rsidRPr="00493B2E">
              <w:t xml:space="preserve"> </w:t>
            </w:r>
            <w:r w:rsidRPr="00493B2E">
              <w:t>simile.</w:t>
            </w:r>
          </w:p>
          <w:p w14:paraId="38A2288C" w14:textId="5DF8D935" w:rsidR="00AE3A6F" w:rsidRPr="00493B2E" w:rsidRDefault="00AE3A6F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Display</w:t>
            </w:r>
            <w:r w:rsidR="009C4160" w:rsidRPr="00493B2E">
              <w:t xml:space="preserve"> </w:t>
            </w:r>
            <w:r w:rsidRPr="00493B2E">
              <w:t>a</w:t>
            </w:r>
            <w:r w:rsidR="009C4160" w:rsidRPr="00493B2E">
              <w:t xml:space="preserve"> </w:t>
            </w:r>
            <w:r w:rsidRPr="00493B2E">
              <w:t>list on</w:t>
            </w:r>
            <w:r w:rsidR="009C4160" w:rsidRPr="00493B2E">
              <w:t xml:space="preserve"> </w:t>
            </w:r>
            <w:r w:rsidRPr="00493B2E">
              <w:t>your</w:t>
            </w:r>
            <w:r w:rsidR="009C4160" w:rsidRPr="00493B2E">
              <w:t xml:space="preserve"> </w:t>
            </w:r>
            <w:r w:rsidRPr="00493B2E">
              <w:t>board</w:t>
            </w:r>
            <w:r w:rsidR="009C4160" w:rsidRPr="00493B2E">
              <w:t xml:space="preserve"> </w:t>
            </w:r>
            <w:r w:rsidRPr="00493B2E">
              <w:t>or</w:t>
            </w:r>
            <w:r w:rsidR="009C4160" w:rsidRPr="00493B2E">
              <w:t xml:space="preserve"> </w:t>
            </w:r>
            <w:r w:rsidRPr="00493B2E">
              <w:t>document</w:t>
            </w:r>
            <w:r w:rsidR="009C4160" w:rsidRPr="00493B2E">
              <w:t xml:space="preserve"> </w:t>
            </w:r>
            <w:r w:rsidRPr="00493B2E">
              <w:t>camera</w:t>
            </w:r>
            <w:r w:rsidR="009C4160" w:rsidRPr="00493B2E">
              <w:t xml:space="preserve"> </w:t>
            </w:r>
            <w:r w:rsidRPr="00493B2E">
              <w:t>as</w:t>
            </w:r>
            <w:r w:rsidR="009C4160" w:rsidRPr="00493B2E">
              <w:t xml:space="preserve"> </w:t>
            </w:r>
            <w:r w:rsidRPr="00493B2E">
              <w:t>follows:</w:t>
            </w:r>
          </w:p>
          <w:p w14:paraId="53AF1FDD" w14:textId="77777777" w:rsidR="0052314A" w:rsidRPr="00493B2E" w:rsidRDefault="009C4160" w:rsidP="0052314A">
            <w:pPr>
              <w:pStyle w:val="ListParagraph"/>
              <w:numPr>
                <w:ilvl w:val="0"/>
                <w:numId w:val="41"/>
              </w:numPr>
              <w:ind w:left="420" w:hanging="90"/>
            </w:pPr>
            <w:r w:rsidRPr="00493B2E">
              <w:lastRenderedPageBreak/>
              <w:t>I am as tall as a______________</w:t>
            </w:r>
          </w:p>
          <w:p w14:paraId="4781C398" w14:textId="7298317B" w:rsidR="009C4160" w:rsidRPr="00493B2E" w:rsidRDefault="009C4160" w:rsidP="0052314A">
            <w:pPr>
              <w:pStyle w:val="ListParagraph"/>
              <w:numPr>
                <w:ilvl w:val="0"/>
                <w:numId w:val="41"/>
              </w:numPr>
              <w:ind w:left="420" w:hanging="90"/>
            </w:pPr>
            <w:r w:rsidRPr="00493B2E">
              <w:t>I am funny like a_____________</w:t>
            </w:r>
          </w:p>
          <w:p w14:paraId="1BCD2CCE" w14:textId="77777777" w:rsidR="0014625F" w:rsidRPr="00493B2E" w:rsidRDefault="00AD6A9A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Demonstrate the technique by answering the first two</w:t>
            </w:r>
            <w:r w:rsidR="0014625F" w:rsidRPr="00493B2E">
              <w:t xml:space="preserve"> </w:t>
            </w:r>
            <w:r w:rsidRPr="00493B2E">
              <w:t>comparisons in relation to yourself.</w:t>
            </w:r>
          </w:p>
          <w:p w14:paraId="54167E32" w14:textId="61DDF0A9" w:rsidR="0052314A" w:rsidRPr="00493B2E" w:rsidRDefault="00AD6A9A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Explain why you chose the comparison</w:t>
            </w:r>
            <w:r w:rsidR="0014625F" w:rsidRPr="00493B2E">
              <w:t xml:space="preserve"> </w:t>
            </w:r>
            <w:r w:rsidRPr="00493B2E">
              <w:t>you did and reinforce that it is a simile because</w:t>
            </w:r>
            <w:r w:rsidR="0014625F" w:rsidRPr="00493B2E">
              <w:t xml:space="preserve"> </w:t>
            </w:r>
            <w:r w:rsidRPr="00493B2E">
              <w:t xml:space="preserve">it is a comparison that uses the word “as” </w:t>
            </w:r>
            <w:r w:rsidR="00C930E2" w:rsidRPr="00493B2E">
              <w:t>or “like</w:t>
            </w:r>
            <w:r w:rsidRPr="00493B2E">
              <w:t>."</w:t>
            </w:r>
          </w:p>
          <w:p w14:paraId="1D2AB29C" w14:textId="77777777" w:rsidR="0052314A" w:rsidRPr="00493B2E" w:rsidRDefault="00961A2B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Review the definition of a metaphor.</w:t>
            </w:r>
          </w:p>
          <w:p w14:paraId="3597763C" w14:textId="77777777" w:rsidR="0052314A" w:rsidRPr="00493B2E" w:rsidRDefault="00961A2B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Stress</w:t>
            </w:r>
            <w:r w:rsidR="0052314A" w:rsidRPr="00493B2E">
              <w:t xml:space="preserve"> </w:t>
            </w:r>
            <w:r w:rsidRPr="00493B2E">
              <w:t>that</w:t>
            </w:r>
            <w:r w:rsidR="0052314A" w:rsidRPr="00493B2E">
              <w:t xml:space="preserve"> </w:t>
            </w:r>
            <w:r w:rsidRPr="00493B2E">
              <w:t>a</w:t>
            </w:r>
            <w:r w:rsidR="0052314A" w:rsidRPr="00493B2E">
              <w:t xml:space="preserve"> </w:t>
            </w:r>
            <w:r w:rsidRPr="00493B2E">
              <w:t>metaphor</w:t>
            </w:r>
            <w:r w:rsidR="0052314A" w:rsidRPr="00493B2E">
              <w:t xml:space="preserve"> </w:t>
            </w:r>
            <w:r w:rsidRPr="00493B2E">
              <w:t>does</w:t>
            </w:r>
            <w:r w:rsidR="0052314A" w:rsidRPr="00493B2E">
              <w:t xml:space="preserve"> </w:t>
            </w:r>
            <w:r w:rsidRPr="00493B2E">
              <w:t>not</w:t>
            </w:r>
            <w:r w:rsidR="0052314A" w:rsidRPr="00493B2E">
              <w:t xml:space="preserve"> </w:t>
            </w:r>
            <w:r w:rsidRPr="00493B2E">
              <w:t>make</w:t>
            </w:r>
            <w:r w:rsidR="0052314A" w:rsidRPr="00493B2E">
              <w:t xml:space="preserve"> </w:t>
            </w:r>
            <w:r w:rsidRPr="00493B2E">
              <w:t>a</w:t>
            </w:r>
            <w:r w:rsidR="0052314A" w:rsidRPr="00493B2E">
              <w:t xml:space="preserve"> </w:t>
            </w:r>
            <w:r w:rsidRPr="00493B2E">
              <w:t>comparison</w:t>
            </w:r>
            <w:r w:rsidR="0052314A" w:rsidRPr="00493B2E">
              <w:t xml:space="preserve"> </w:t>
            </w:r>
            <w:r w:rsidRPr="00493B2E">
              <w:t>with</w:t>
            </w:r>
            <w:r w:rsidR="0052314A" w:rsidRPr="00493B2E">
              <w:t xml:space="preserve"> </w:t>
            </w:r>
            <w:r w:rsidRPr="00493B2E">
              <w:t>the</w:t>
            </w:r>
            <w:r w:rsidR="0052314A" w:rsidRPr="00493B2E">
              <w:t xml:space="preserve"> </w:t>
            </w:r>
            <w:r w:rsidRPr="00493B2E">
              <w:t>words</w:t>
            </w:r>
            <w:r w:rsidR="0052314A" w:rsidRPr="00493B2E">
              <w:t xml:space="preserve"> </w:t>
            </w:r>
            <w:r w:rsidRPr="00493B2E">
              <w:t>“as”</w:t>
            </w:r>
            <w:r w:rsidR="0052314A" w:rsidRPr="00493B2E">
              <w:t xml:space="preserve"> </w:t>
            </w:r>
            <w:r w:rsidRPr="00493B2E">
              <w:t>or</w:t>
            </w:r>
            <w:r w:rsidR="0052314A" w:rsidRPr="00493B2E">
              <w:t xml:space="preserve"> </w:t>
            </w:r>
            <w:r w:rsidRPr="00493B2E">
              <w:t>“like."</w:t>
            </w:r>
          </w:p>
          <w:p w14:paraId="7C2512AC" w14:textId="77777777" w:rsidR="0052314A" w:rsidRPr="00493B2E" w:rsidRDefault="00961A2B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This</w:t>
            </w:r>
            <w:r w:rsidR="0052314A" w:rsidRPr="00493B2E">
              <w:t xml:space="preserve"> </w:t>
            </w:r>
            <w:r w:rsidRPr="00493B2E">
              <w:t>activity</w:t>
            </w:r>
            <w:r w:rsidR="0052314A" w:rsidRPr="00493B2E">
              <w:t xml:space="preserve"> </w:t>
            </w:r>
            <w:r w:rsidRPr="00493B2E">
              <w:t>is</w:t>
            </w:r>
            <w:r w:rsidR="0052314A" w:rsidRPr="00493B2E">
              <w:t xml:space="preserve"> </w:t>
            </w:r>
            <w:r w:rsidRPr="00493B2E">
              <w:t>usually</w:t>
            </w:r>
            <w:r w:rsidR="0052314A" w:rsidRPr="00493B2E">
              <w:t xml:space="preserve"> </w:t>
            </w:r>
            <w:r w:rsidRPr="00493B2E">
              <w:t>more</w:t>
            </w:r>
            <w:r w:rsidR="0052314A" w:rsidRPr="00493B2E">
              <w:t xml:space="preserve"> </w:t>
            </w:r>
            <w:r w:rsidRPr="00493B2E">
              <w:t>challenging</w:t>
            </w:r>
            <w:r w:rsidR="0052314A" w:rsidRPr="00493B2E">
              <w:t xml:space="preserve"> </w:t>
            </w:r>
            <w:r w:rsidRPr="00493B2E">
              <w:t>and</w:t>
            </w:r>
            <w:r w:rsidR="0052314A" w:rsidRPr="00493B2E">
              <w:t xml:space="preserve"> </w:t>
            </w:r>
            <w:r w:rsidRPr="00493B2E">
              <w:t>students</w:t>
            </w:r>
            <w:r w:rsidR="0052314A" w:rsidRPr="00493B2E">
              <w:t xml:space="preserve"> </w:t>
            </w:r>
            <w:r w:rsidRPr="00493B2E">
              <w:t>will</w:t>
            </w:r>
            <w:r w:rsidR="0052314A" w:rsidRPr="00493B2E">
              <w:t xml:space="preserve"> </w:t>
            </w:r>
            <w:r w:rsidRPr="00493B2E">
              <w:t>need</w:t>
            </w:r>
            <w:r w:rsidR="0052314A" w:rsidRPr="00493B2E">
              <w:t xml:space="preserve"> </w:t>
            </w:r>
            <w:r w:rsidRPr="00493B2E">
              <w:t>guidance</w:t>
            </w:r>
            <w:r w:rsidR="0052314A" w:rsidRPr="00493B2E">
              <w:t xml:space="preserve"> </w:t>
            </w:r>
            <w:r w:rsidRPr="00493B2E">
              <w:t>to</w:t>
            </w:r>
            <w:r w:rsidR="0052314A" w:rsidRPr="00493B2E">
              <w:t xml:space="preserve"> </w:t>
            </w:r>
            <w:r w:rsidRPr="00493B2E">
              <w:t>create</w:t>
            </w:r>
            <w:r w:rsidR="0052314A" w:rsidRPr="00493B2E">
              <w:t xml:space="preserve"> </w:t>
            </w:r>
            <w:r w:rsidRPr="00493B2E">
              <w:t>a</w:t>
            </w:r>
            <w:r w:rsidR="0052314A" w:rsidRPr="00493B2E">
              <w:t xml:space="preserve"> </w:t>
            </w:r>
            <w:r w:rsidRPr="00493B2E">
              <w:t>metaphor.</w:t>
            </w:r>
          </w:p>
          <w:p w14:paraId="1DBAC637" w14:textId="77777777" w:rsidR="0052314A" w:rsidRPr="00493B2E" w:rsidRDefault="00961A2B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Help</w:t>
            </w:r>
            <w:r w:rsidR="0052314A" w:rsidRPr="00493B2E">
              <w:t xml:space="preserve"> </w:t>
            </w:r>
            <w:r w:rsidRPr="00493B2E">
              <w:t>them</w:t>
            </w:r>
            <w:r w:rsidR="0052314A" w:rsidRPr="00493B2E">
              <w:t xml:space="preserve"> </w:t>
            </w:r>
            <w:r w:rsidRPr="00493B2E">
              <w:t>develop</w:t>
            </w:r>
            <w:r w:rsidR="0052314A" w:rsidRPr="00493B2E">
              <w:t xml:space="preserve"> </w:t>
            </w:r>
            <w:r w:rsidRPr="00493B2E">
              <w:t>their</w:t>
            </w:r>
            <w:r w:rsidR="0052314A" w:rsidRPr="00493B2E">
              <w:t xml:space="preserve"> </w:t>
            </w:r>
            <w:r w:rsidRPr="00493B2E">
              <w:t>comparison</w:t>
            </w:r>
            <w:r w:rsidR="0052314A" w:rsidRPr="00493B2E">
              <w:t xml:space="preserve"> </w:t>
            </w:r>
            <w:r w:rsidRPr="00493B2E">
              <w:t>and</w:t>
            </w:r>
            <w:r w:rsidR="0052314A" w:rsidRPr="00493B2E">
              <w:t xml:space="preserve"> </w:t>
            </w:r>
            <w:r w:rsidRPr="00493B2E">
              <w:t>to</w:t>
            </w:r>
            <w:r w:rsidR="0052314A" w:rsidRPr="00493B2E">
              <w:t xml:space="preserve"> </w:t>
            </w:r>
            <w:r w:rsidRPr="00493B2E">
              <w:t>make</w:t>
            </w:r>
            <w:r w:rsidR="0052314A" w:rsidRPr="00493B2E">
              <w:t xml:space="preserve"> </w:t>
            </w:r>
            <w:r w:rsidRPr="00493B2E">
              <w:t>it</w:t>
            </w:r>
            <w:r w:rsidR="0052314A" w:rsidRPr="00493B2E">
              <w:t xml:space="preserve"> </w:t>
            </w:r>
            <w:r w:rsidRPr="00493B2E">
              <w:t>a</w:t>
            </w:r>
            <w:r w:rsidR="0052314A" w:rsidRPr="00493B2E">
              <w:t xml:space="preserve"> </w:t>
            </w:r>
            <w:r w:rsidRPr="00493B2E">
              <w:t>metaphor</w:t>
            </w:r>
            <w:r w:rsidR="0052314A" w:rsidRPr="00493B2E">
              <w:t xml:space="preserve"> </w:t>
            </w:r>
            <w:r w:rsidRPr="00493B2E">
              <w:t>and</w:t>
            </w:r>
            <w:r w:rsidR="0052314A" w:rsidRPr="00493B2E">
              <w:t xml:space="preserve"> </w:t>
            </w:r>
            <w:r w:rsidRPr="00493B2E">
              <w:t>continue</w:t>
            </w:r>
            <w:r w:rsidR="0052314A" w:rsidRPr="00493B2E">
              <w:t xml:space="preserve"> </w:t>
            </w:r>
            <w:r w:rsidRPr="00493B2E">
              <w:t>to</w:t>
            </w:r>
            <w:r w:rsidR="0052314A" w:rsidRPr="00493B2E">
              <w:t xml:space="preserve"> </w:t>
            </w:r>
            <w:r w:rsidRPr="00493B2E">
              <w:t>demonstrate</w:t>
            </w:r>
            <w:r w:rsidR="0052314A" w:rsidRPr="00493B2E">
              <w:t xml:space="preserve"> </w:t>
            </w:r>
            <w:r w:rsidRPr="00493B2E">
              <w:t>this</w:t>
            </w:r>
            <w:r w:rsidR="0052314A" w:rsidRPr="00493B2E">
              <w:t xml:space="preserve"> </w:t>
            </w:r>
            <w:r w:rsidRPr="00493B2E">
              <w:t>comparison</w:t>
            </w:r>
            <w:r w:rsidR="0052314A" w:rsidRPr="00493B2E">
              <w:t xml:space="preserve"> </w:t>
            </w:r>
            <w:r w:rsidRPr="00493B2E">
              <w:t>as</w:t>
            </w:r>
            <w:r w:rsidR="0052314A" w:rsidRPr="00493B2E">
              <w:t xml:space="preserve"> </w:t>
            </w:r>
            <w:r w:rsidRPr="00493B2E">
              <w:t>needed.</w:t>
            </w:r>
          </w:p>
          <w:p w14:paraId="6109D7BB" w14:textId="77777777" w:rsidR="0052314A" w:rsidRPr="00493B2E" w:rsidRDefault="0052314A" w:rsidP="0052314A">
            <w:pPr>
              <w:pStyle w:val="ListParagraph"/>
              <w:numPr>
                <w:ilvl w:val="0"/>
                <w:numId w:val="40"/>
              </w:numPr>
              <w:ind w:left="330" w:hanging="330"/>
            </w:pPr>
            <w:r w:rsidRPr="00493B2E">
              <w:t>Write on the board or document camera the following:</w:t>
            </w:r>
          </w:p>
          <w:p w14:paraId="718E3F89" w14:textId="77777777" w:rsidR="0052314A" w:rsidRPr="00493B2E" w:rsidRDefault="0052314A" w:rsidP="0052314A">
            <w:pPr>
              <w:pStyle w:val="ListParagraph"/>
              <w:numPr>
                <w:ilvl w:val="0"/>
                <w:numId w:val="44"/>
              </w:numPr>
              <w:ind w:left="480" w:hanging="150"/>
            </w:pPr>
            <w:r w:rsidRPr="00493B2E">
              <w:t>The snow is</w:t>
            </w:r>
            <w:r w:rsidRPr="00493B2E">
              <w:tab/>
              <w:t>___________________.</w:t>
            </w:r>
          </w:p>
          <w:p w14:paraId="33215E0E" w14:textId="77777777" w:rsidR="0052314A" w:rsidRPr="00493B2E" w:rsidRDefault="0052314A" w:rsidP="0052314A">
            <w:pPr>
              <w:pStyle w:val="ListParagraph"/>
              <w:numPr>
                <w:ilvl w:val="0"/>
                <w:numId w:val="44"/>
              </w:numPr>
              <w:ind w:left="480" w:hanging="150"/>
            </w:pPr>
            <w:r w:rsidRPr="00493B2E">
              <w:t>Her heart is a _________________.</w:t>
            </w:r>
          </w:p>
          <w:p w14:paraId="6CC78EF4" w14:textId="1DE71CB1" w:rsidR="00E158FB" w:rsidRPr="00493B2E" w:rsidRDefault="00E158FB" w:rsidP="00E158FB">
            <w:pPr>
              <w:pStyle w:val="ListParagraph"/>
              <w:numPr>
                <w:ilvl w:val="0"/>
                <w:numId w:val="40"/>
              </w:numPr>
              <w:ind w:left="420"/>
            </w:pPr>
            <w:r w:rsidRPr="00493B2E">
              <w:t>Demonstrate the technique by completing the metaphors.</w:t>
            </w:r>
          </w:p>
        </w:tc>
        <w:tc>
          <w:tcPr>
            <w:tcW w:w="118" w:type="pct"/>
          </w:tcPr>
          <w:p w14:paraId="3EC4062D" w14:textId="77777777" w:rsidR="00C17E2A" w:rsidRPr="00493B2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493B2E" w:rsidRDefault="00031953" w:rsidP="006513FB">
            <w:pPr>
              <w:pStyle w:val="Heading2"/>
              <w:rPr>
                <w:b/>
              </w:rPr>
            </w:pPr>
            <w:r w:rsidRPr="00493B2E">
              <w:rPr>
                <w:b/>
              </w:rPr>
              <w:t>Teacher Guide</w:t>
            </w:r>
          </w:p>
          <w:p w14:paraId="70819890" w14:textId="03FB76B8" w:rsidR="00031953" w:rsidRPr="00493B2E" w:rsidRDefault="00C40201" w:rsidP="00031953">
            <w:pPr>
              <w:rPr>
                <w:b/>
              </w:rPr>
            </w:pPr>
            <w:r w:rsidRPr="00493B2E">
              <w:rPr>
                <w:b/>
              </w:rPr>
              <w:t>Day 1</w:t>
            </w:r>
            <w:r w:rsidR="00031953" w:rsidRPr="00493B2E">
              <w:rPr>
                <w:b/>
              </w:rPr>
              <w:t>/ Lesson 1: 15 Mins</w:t>
            </w:r>
          </w:p>
          <w:p w14:paraId="5A685F6E" w14:textId="77777777" w:rsidR="00C0143B" w:rsidRPr="00493B2E" w:rsidRDefault="00C0143B" w:rsidP="00040317">
            <w:pPr>
              <w:pStyle w:val="ListParagraph"/>
              <w:numPr>
                <w:ilvl w:val="0"/>
                <w:numId w:val="47"/>
              </w:numPr>
              <w:ind w:left="210" w:hanging="210"/>
            </w:pPr>
            <w:r w:rsidRPr="00493B2E">
              <w:t xml:space="preserve">Teacher will Read a short poem to the students and tell them to listen for; </w:t>
            </w:r>
          </w:p>
          <w:p w14:paraId="77A715EE" w14:textId="77777777" w:rsidR="00C0143B" w:rsidRPr="00493B2E" w:rsidRDefault="00C0143B" w:rsidP="00C0143B">
            <w:pPr>
              <w:pStyle w:val="ListParagraph"/>
              <w:numPr>
                <w:ilvl w:val="0"/>
                <w:numId w:val="30"/>
              </w:numPr>
              <w:ind w:left="480" w:hanging="180"/>
            </w:pPr>
            <w:r w:rsidRPr="00493B2E">
              <w:t>Who the poem is about?</w:t>
            </w:r>
          </w:p>
          <w:p w14:paraId="25EF70EF" w14:textId="77777777" w:rsidR="00C0143B" w:rsidRPr="00493B2E" w:rsidRDefault="00C0143B" w:rsidP="00C0143B">
            <w:pPr>
              <w:pStyle w:val="ListParagraph"/>
              <w:numPr>
                <w:ilvl w:val="0"/>
                <w:numId w:val="30"/>
              </w:numPr>
              <w:ind w:left="480" w:hanging="180"/>
            </w:pPr>
            <w:r w:rsidRPr="00493B2E">
              <w:t>What the person likes to eat?</w:t>
            </w:r>
          </w:p>
          <w:p w14:paraId="205AFDBA" w14:textId="56A5B326" w:rsidR="00C0143B" w:rsidRPr="00493B2E" w:rsidRDefault="00C0143B" w:rsidP="00C0143B">
            <w:pPr>
              <w:pStyle w:val="ListParagraph"/>
              <w:numPr>
                <w:ilvl w:val="0"/>
                <w:numId w:val="30"/>
              </w:numPr>
              <w:ind w:left="480" w:hanging="180"/>
            </w:pPr>
            <w:r w:rsidRPr="00493B2E">
              <w:t xml:space="preserve">Where the person got the </w:t>
            </w:r>
            <w:proofErr w:type="gramStart"/>
            <w:r w:rsidR="002654B5" w:rsidRPr="00493B2E">
              <w:t>thing</w:t>
            </w:r>
            <w:proofErr w:type="gramEnd"/>
            <w:r w:rsidRPr="00493B2E">
              <w:t xml:space="preserve"> he or she is eating</w:t>
            </w:r>
          </w:p>
          <w:p w14:paraId="4DE938AE" w14:textId="0CD8F803" w:rsidR="00C0143B" w:rsidRPr="00493B2E" w:rsidRDefault="00C0143B" w:rsidP="00040317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493B2E">
              <w:t xml:space="preserve">Discuss the responses with the </w:t>
            </w:r>
            <w:r w:rsidR="00D809DB" w:rsidRPr="00493B2E">
              <w:t>students</w:t>
            </w:r>
            <w:r w:rsidRPr="00493B2E">
              <w:t xml:space="preserve"> allowing him to explain his answers</w:t>
            </w:r>
          </w:p>
          <w:p w14:paraId="1EC13337" w14:textId="77777777" w:rsidR="002654B5" w:rsidRPr="00493B2E" w:rsidRDefault="002654B5" w:rsidP="00040317">
            <w:pPr>
              <w:pStyle w:val="Heading1"/>
              <w:rPr>
                <w:sz w:val="18"/>
                <w:szCs w:val="18"/>
              </w:rPr>
            </w:pPr>
          </w:p>
          <w:p w14:paraId="4C3B2599" w14:textId="2DD6A693" w:rsidR="00040317" w:rsidRPr="00493B2E" w:rsidRDefault="00040317" w:rsidP="00040317">
            <w:pPr>
              <w:pStyle w:val="Heading1"/>
              <w:rPr>
                <w:sz w:val="18"/>
                <w:szCs w:val="18"/>
              </w:rPr>
            </w:pPr>
            <w:r w:rsidRPr="00493B2E">
              <w:rPr>
                <w:sz w:val="18"/>
                <w:szCs w:val="18"/>
              </w:rPr>
              <w:t>Teacher Guide</w:t>
            </w:r>
          </w:p>
          <w:p w14:paraId="141E2C10" w14:textId="77777777" w:rsidR="00040317" w:rsidRPr="00493B2E" w:rsidRDefault="00040317" w:rsidP="00040317">
            <w:pPr>
              <w:rPr>
                <w:b/>
              </w:rPr>
            </w:pPr>
            <w:r w:rsidRPr="00493B2E">
              <w:rPr>
                <w:b/>
              </w:rPr>
              <w:t>Day 3/ Lesson 3: 20mins</w:t>
            </w:r>
          </w:p>
          <w:p w14:paraId="648D0E3E" w14:textId="77777777" w:rsidR="00040317" w:rsidRPr="00493B2E" w:rsidRDefault="00040317" w:rsidP="00040317">
            <w:pPr>
              <w:pStyle w:val="ListParagraph"/>
              <w:numPr>
                <w:ilvl w:val="0"/>
                <w:numId w:val="19"/>
              </w:numPr>
              <w:ind w:left="240" w:hanging="240"/>
            </w:pPr>
            <w:r w:rsidRPr="00493B2E">
              <w:t xml:space="preserve">Explain to the student that inferences are what is stated in the passage and what is already </w:t>
            </w:r>
          </w:p>
          <w:p w14:paraId="126855B7" w14:textId="2EC9A051" w:rsidR="00040317" w:rsidRPr="00493B2E" w:rsidRDefault="00040317" w:rsidP="00040317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493B2E">
              <w:t xml:space="preserve">Read a passage to the </w:t>
            </w:r>
            <w:r w:rsidR="00D809DB" w:rsidRPr="00493B2E">
              <w:t>students</w:t>
            </w:r>
            <w:r w:rsidRPr="00493B2E">
              <w:t xml:space="preserve">. </w:t>
            </w:r>
          </w:p>
          <w:p w14:paraId="47AD0441" w14:textId="43D2A908" w:rsidR="00040317" w:rsidRPr="00493B2E" w:rsidRDefault="00040317" w:rsidP="00040317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493B2E">
              <w:t xml:space="preserve">Answer the following questions, explaining to the </w:t>
            </w:r>
            <w:r w:rsidR="00D809DB" w:rsidRPr="00493B2E">
              <w:t>students</w:t>
            </w:r>
            <w:r w:rsidRPr="00493B2E">
              <w:t xml:space="preserve"> how she </w:t>
            </w:r>
            <w:r w:rsidR="00673569" w:rsidRPr="00493B2E">
              <w:t>uses</w:t>
            </w:r>
            <w:r w:rsidRPr="00493B2E">
              <w:t xml:space="preserve"> clues in the passage</w:t>
            </w:r>
          </w:p>
          <w:p w14:paraId="538902FC" w14:textId="77777777" w:rsidR="00040317" w:rsidRPr="00493B2E" w:rsidRDefault="00040317" w:rsidP="00040317">
            <w:pPr>
              <w:pStyle w:val="ListParagraph"/>
              <w:numPr>
                <w:ilvl w:val="0"/>
                <w:numId w:val="34"/>
              </w:numPr>
              <w:ind w:left="420" w:hanging="180"/>
            </w:pPr>
            <w:r w:rsidRPr="00493B2E">
              <w:t>What could cause Tom to forget to eat?</w:t>
            </w:r>
          </w:p>
          <w:p w14:paraId="4A44616D" w14:textId="77777777" w:rsidR="00040317" w:rsidRPr="00493B2E" w:rsidRDefault="00040317" w:rsidP="00040317">
            <w:pPr>
              <w:pStyle w:val="ListParagraph"/>
              <w:numPr>
                <w:ilvl w:val="0"/>
                <w:numId w:val="34"/>
              </w:numPr>
              <w:ind w:left="420" w:hanging="180"/>
            </w:pPr>
            <w:r w:rsidRPr="00493B2E">
              <w:t xml:space="preserve">Why did Tom say he was lucky? </w:t>
            </w:r>
          </w:p>
          <w:p w14:paraId="3C5A714F" w14:textId="77777777" w:rsidR="00040317" w:rsidRPr="00493B2E" w:rsidRDefault="00040317" w:rsidP="00040317">
            <w:pPr>
              <w:pStyle w:val="ListParagraph"/>
              <w:numPr>
                <w:ilvl w:val="0"/>
                <w:numId w:val="34"/>
              </w:numPr>
              <w:ind w:left="420" w:hanging="180"/>
            </w:pPr>
            <w:r w:rsidRPr="00493B2E">
              <w:t xml:space="preserve">Why was Tom hurrying to school? </w:t>
            </w:r>
          </w:p>
          <w:p w14:paraId="03B46596" w14:textId="77777777" w:rsidR="00C0143B" w:rsidRPr="00493B2E" w:rsidRDefault="00C0143B" w:rsidP="00C0143B"/>
          <w:p w14:paraId="21DDAB28" w14:textId="77777777" w:rsidR="002654B5" w:rsidRPr="00493B2E" w:rsidRDefault="002654B5" w:rsidP="002654B5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493B2E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lastRenderedPageBreak/>
              <w:t>Teacher Guide</w:t>
            </w:r>
          </w:p>
          <w:p w14:paraId="33D953E0" w14:textId="10728BEE" w:rsidR="00D12602" w:rsidRPr="00493B2E" w:rsidRDefault="00D12602" w:rsidP="000E3396">
            <w:pPr>
              <w:ind w:left="210" w:hanging="210"/>
              <w:rPr>
                <w:b/>
              </w:rPr>
            </w:pPr>
            <w:r w:rsidRPr="00493B2E">
              <w:rPr>
                <w:b/>
              </w:rPr>
              <w:t>Day 5/ Lesson 2: 1</w:t>
            </w:r>
            <w:r w:rsidR="00EA21BA" w:rsidRPr="00493B2E">
              <w:rPr>
                <w:b/>
              </w:rPr>
              <w:t>0</w:t>
            </w:r>
            <w:r w:rsidRPr="00493B2E">
              <w:rPr>
                <w:b/>
              </w:rPr>
              <w:t xml:space="preserve"> Mins</w:t>
            </w:r>
          </w:p>
          <w:p w14:paraId="4BAD7846" w14:textId="77777777" w:rsidR="007D1B2A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Tell students that a good way to improve their descriptive writing</w:t>
            </w:r>
            <w:r w:rsidRPr="00493B2E">
              <w:tab/>
              <w:t xml:space="preserve">is to use comparisons. </w:t>
            </w:r>
          </w:p>
          <w:p w14:paraId="0125EC42" w14:textId="77777777" w:rsidR="007D1B2A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Tell them that There are two common types of comparisons people use when writing.</w:t>
            </w:r>
          </w:p>
          <w:p w14:paraId="04FE60ED" w14:textId="77777777" w:rsidR="007D1B2A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Tell them that These comparisons are called</w:t>
            </w:r>
            <w:r w:rsidRPr="00493B2E">
              <w:tab/>
              <w:t>metaphors and similes.</w:t>
            </w:r>
          </w:p>
          <w:p w14:paraId="55314587" w14:textId="77777777" w:rsidR="00471F65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Tell your students that a simile is a</w:t>
            </w:r>
            <w:r w:rsidR="00471F65" w:rsidRPr="00493B2E">
              <w:t xml:space="preserve"> </w:t>
            </w:r>
            <w:r w:rsidRPr="00493B2E">
              <w:t>comparison</w:t>
            </w:r>
            <w:r w:rsidR="00471F65" w:rsidRPr="00493B2E">
              <w:t xml:space="preserve"> </w:t>
            </w:r>
            <w:r w:rsidRPr="00493B2E">
              <w:t>that</w:t>
            </w:r>
            <w:r w:rsidR="00471F65" w:rsidRPr="00493B2E">
              <w:t xml:space="preserve"> </w:t>
            </w:r>
            <w:r w:rsidRPr="00493B2E">
              <w:t>uses</w:t>
            </w:r>
            <w:r w:rsidR="00471F65" w:rsidRPr="00493B2E">
              <w:t xml:space="preserve"> </w:t>
            </w:r>
            <w:r w:rsidRPr="00493B2E">
              <w:t>the</w:t>
            </w:r>
            <w:r w:rsidR="00471F65" w:rsidRPr="00493B2E">
              <w:t xml:space="preserve"> </w:t>
            </w:r>
            <w:r w:rsidRPr="00493B2E">
              <w:t>words</w:t>
            </w:r>
            <w:r w:rsidR="00471F65" w:rsidRPr="00493B2E">
              <w:t xml:space="preserve"> </w:t>
            </w:r>
            <w:r w:rsidRPr="00493B2E">
              <w:t>"like"</w:t>
            </w:r>
            <w:r w:rsidR="00471F65" w:rsidRPr="00493B2E">
              <w:t xml:space="preserve"> </w:t>
            </w:r>
            <w:r w:rsidRPr="00493B2E">
              <w:t>or</w:t>
            </w:r>
            <w:r w:rsidR="00471F65" w:rsidRPr="00493B2E">
              <w:t xml:space="preserve"> </w:t>
            </w:r>
            <w:r w:rsidRPr="00493B2E">
              <w:t>"as."</w:t>
            </w:r>
          </w:p>
          <w:p w14:paraId="386B44F5" w14:textId="77777777" w:rsidR="00471F65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Write “She</w:t>
            </w:r>
            <w:r w:rsidR="00471F65" w:rsidRPr="00493B2E">
              <w:t xml:space="preserve"> </w:t>
            </w:r>
            <w:r w:rsidRPr="00493B2E">
              <w:t>is</w:t>
            </w:r>
            <w:r w:rsidR="00471F65" w:rsidRPr="00493B2E">
              <w:t xml:space="preserve"> </w:t>
            </w:r>
            <w:r w:rsidRPr="00493B2E">
              <w:t>as</w:t>
            </w:r>
            <w:r w:rsidR="00471F65" w:rsidRPr="00493B2E">
              <w:t xml:space="preserve"> </w:t>
            </w:r>
            <w:r w:rsidRPr="00493B2E">
              <w:t>busy</w:t>
            </w:r>
            <w:r w:rsidR="00471F65" w:rsidRPr="00493B2E">
              <w:t xml:space="preserve"> </w:t>
            </w:r>
            <w:r w:rsidRPr="00493B2E">
              <w:t>as</w:t>
            </w:r>
            <w:r w:rsidRPr="00493B2E">
              <w:tab/>
              <w:t>a</w:t>
            </w:r>
            <w:r w:rsidR="00471F65" w:rsidRPr="00493B2E">
              <w:t xml:space="preserve"> </w:t>
            </w:r>
            <w:r w:rsidRPr="00493B2E">
              <w:t>bee.”</w:t>
            </w:r>
            <w:r w:rsidR="00471F65" w:rsidRPr="00493B2E">
              <w:t xml:space="preserve"> O</w:t>
            </w:r>
            <w:r w:rsidRPr="00493B2E">
              <w:t>n</w:t>
            </w:r>
            <w:r w:rsidR="00471F65" w:rsidRPr="00493B2E">
              <w:t xml:space="preserve"> </w:t>
            </w:r>
            <w:r w:rsidRPr="00493B2E">
              <w:t>the</w:t>
            </w:r>
            <w:r w:rsidR="00471F65" w:rsidRPr="00493B2E">
              <w:t xml:space="preserve"> </w:t>
            </w:r>
            <w:r w:rsidRPr="00493B2E">
              <w:t>board.</w:t>
            </w:r>
          </w:p>
          <w:p w14:paraId="33250637" w14:textId="77777777" w:rsidR="00971415" w:rsidRPr="00493B2E" w:rsidRDefault="007D1B2A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Ask</w:t>
            </w:r>
            <w:r w:rsidR="00471F65" w:rsidRPr="00493B2E">
              <w:t xml:space="preserve"> </w:t>
            </w:r>
            <w:r w:rsidRPr="00493B2E">
              <w:t>for</w:t>
            </w:r>
            <w:r w:rsidR="00471F65" w:rsidRPr="00493B2E">
              <w:t xml:space="preserve"> </w:t>
            </w:r>
            <w:r w:rsidRPr="00493B2E">
              <w:t>a</w:t>
            </w:r>
            <w:r w:rsidR="00471F65" w:rsidRPr="00493B2E">
              <w:t xml:space="preserve"> </w:t>
            </w:r>
            <w:r w:rsidRPr="00493B2E">
              <w:t>volunteer</w:t>
            </w:r>
            <w:r w:rsidR="00471F65" w:rsidRPr="00493B2E">
              <w:t xml:space="preserve"> </w:t>
            </w:r>
            <w:r w:rsidRPr="00493B2E">
              <w:t>to</w:t>
            </w:r>
            <w:r w:rsidR="00471F65" w:rsidRPr="00493B2E">
              <w:t xml:space="preserve"> </w:t>
            </w:r>
            <w:r w:rsidRPr="00493B2E">
              <w:t>explain</w:t>
            </w:r>
            <w:r w:rsidR="00471F65" w:rsidRPr="00493B2E">
              <w:t xml:space="preserve"> </w:t>
            </w:r>
            <w:r w:rsidRPr="00493B2E">
              <w:t>what</w:t>
            </w:r>
            <w:r w:rsidR="00471F65" w:rsidRPr="00493B2E">
              <w:t xml:space="preserve"> </w:t>
            </w:r>
            <w:r w:rsidRPr="00493B2E">
              <w:t>that</w:t>
            </w:r>
            <w:r w:rsidR="00471F65" w:rsidRPr="00493B2E">
              <w:t xml:space="preserve"> </w:t>
            </w:r>
            <w:r w:rsidRPr="00493B2E">
              <w:t>comparison means.</w:t>
            </w:r>
          </w:p>
          <w:p w14:paraId="01D21749" w14:textId="77777777" w:rsidR="00471F65" w:rsidRPr="00493B2E" w:rsidRDefault="00471F65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Tell your students that a metaphor is a word or group</w:t>
            </w:r>
            <w:r w:rsidRPr="00493B2E">
              <w:tab/>
              <w:t>of words</w:t>
            </w:r>
            <w:r w:rsidRPr="00493B2E">
              <w:tab/>
              <w:t xml:space="preserve"> that compares two people, animals, things, or places.</w:t>
            </w:r>
          </w:p>
          <w:p w14:paraId="36E24C46" w14:textId="77777777" w:rsidR="00471F65" w:rsidRPr="00493B2E" w:rsidRDefault="00471F65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Write</w:t>
            </w:r>
            <w:r w:rsidRPr="00493B2E">
              <w:tab/>
              <w:t>"The classroom was a zoo when the substitute teacher was there." On the board.</w:t>
            </w:r>
          </w:p>
          <w:p w14:paraId="1EA15291" w14:textId="77777777" w:rsidR="000E3396" w:rsidRPr="00493B2E" w:rsidRDefault="00471F65" w:rsidP="000E3396">
            <w:pPr>
              <w:pStyle w:val="ListParagraph"/>
              <w:numPr>
                <w:ilvl w:val="0"/>
                <w:numId w:val="27"/>
              </w:numPr>
              <w:ind w:left="210" w:hanging="210"/>
            </w:pPr>
            <w:r w:rsidRPr="00493B2E">
              <w:t>Ask a volunteer to explain this comparison.</w:t>
            </w:r>
          </w:p>
          <w:p w14:paraId="43EBF409" w14:textId="77777777" w:rsidR="000E3396" w:rsidRPr="00493B2E" w:rsidRDefault="000E3396" w:rsidP="000E3396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493B2E">
              <w:t>Make anchor charts to display the rules</w:t>
            </w:r>
            <w:r w:rsidRPr="00493B2E">
              <w:tab/>
              <w:t>of simile</w:t>
            </w:r>
            <w:r w:rsidRPr="00493B2E">
              <w:tab/>
              <w:t>or metaphor comparisons if desired.</w:t>
            </w:r>
          </w:p>
          <w:p w14:paraId="122166B6" w14:textId="77777777" w:rsidR="00040317" w:rsidRPr="00493B2E" w:rsidRDefault="00040317" w:rsidP="00040317">
            <w:pPr>
              <w:pStyle w:val="Heading1"/>
              <w:rPr>
                <w:sz w:val="18"/>
                <w:szCs w:val="18"/>
              </w:rPr>
            </w:pPr>
          </w:p>
          <w:p w14:paraId="530A5B3A" w14:textId="6273DE3B" w:rsidR="00040317" w:rsidRPr="00493B2E" w:rsidRDefault="00040317" w:rsidP="00040317">
            <w:pPr>
              <w:pStyle w:val="Heading1"/>
              <w:rPr>
                <w:sz w:val="18"/>
                <w:szCs w:val="18"/>
              </w:rPr>
            </w:pPr>
            <w:r w:rsidRPr="00493B2E">
              <w:rPr>
                <w:sz w:val="18"/>
                <w:szCs w:val="18"/>
              </w:rPr>
              <w:t>Guided Practice</w:t>
            </w:r>
          </w:p>
          <w:p w14:paraId="0A88F25A" w14:textId="6753F64F" w:rsidR="00AB261A" w:rsidRPr="00493B2E" w:rsidRDefault="00040317" w:rsidP="00040317">
            <w:r w:rsidRPr="00493B2E">
              <w:t>Day 6/ Lesson 2: 10 Mins</w:t>
            </w:r>
          </w:p>
          <w:p w14:paraId="23BF7C39" w14:textId="77777777" w:rsidR="00040317" w:rsidRPr="00493B2E" w:rsidRDefault="00040317" w:rsidP="00AB261A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493B2E">
              <w:t xml:space="preserve">Write a few </w:t>
            </w:r>
            <w:r w:rsidR="00AB261A" w:rsidRPr="00493B2E">
              <w:t>simile</w:t>
            </w:r>
            <w:r w:rsidRPr="00493B2E">
              <w:t xml:space="preserve"> </w:t>
            </w:r>
            <w:r w:rsidR="00AB261A" w:rsidRPr="00493B2E">
              <w:t>and</w:t>
            </w:r>
            <w:r w:rsidRPr="00493B2E">
              <w:t xml:space="preserve"> </w:t>
            </w:r>
            <w:r w:rsidR="00AB261A" w:rsidRPr="00493B2E">
              <w:t>metaphor</w:t>
            </w:r>
            <w:r w:rsidRPr="00493B2E">
              <w:t xml:space="preserve"> on the board</w:t>
            </w:r>
            <w:r w:rsidR="00AB261A" w:rsidRPr="00493B2E">
              <w:t>.</w:t>
            </w:r>
          </w:p>
          <w:p w14:paraId="409D0BA7" w14:textId="77777777" w:rsidR="00040317" w:rsidRPr="00493B2E" w:rsidRDefault="00AB261A" w:rsidP="00AB261A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493B2E">
              <w:t>Tell</w:t>
            </w:r>
            <w:r w:rsidR="00040317" w:rsidRPr="00493B2E">
              <w:t xml:space="preserve"> </w:t>
            </w:r>
            <w:r w:rsidRPr="00493B2E">
              <w:t>students</w:t>
            </w:r>
            <w:r w:rsidR="00040317" w:rsidRPr="00493B2E">
              <w:t xml:space="preserve"> </w:t>
            </w:r>
            <w:r w:rsidRPr="00493B2E">
              <w:t>that</w:t>
            </w:r>
            <w:r w:rsidR="00040317" w:rsidRPr="00493B2E">
              <w:t xml:space="preserve"> </w:t>
            </w:r>
            <w:r w:rsidRPr="00493B2E">
              <w:t>they</w:t>
            </w:r>
            <w:r w:rsidR="00040317" w:rsidRPr="00493B2E">
              <w:t xml:space="preserve"> </w:t>
            </w:r>
            <w:r w:rsidRPr="00493B2E">
              <w:t>will</w:t>
            </w:r>
            <w:r w:rsidR="00040317" w:rsidRPr="00493B2E">
              <w:t xml:space="preserve"> </w:t>
            </w:r>
            <w:r w:rsidRPr="00493B2E">
              <w:t>practice</w:t>
            </w:r>
            <w:r w:rsidR="00040317" w:rsidRPr="00493B2E">
              <w:t xml:space="preserve"> </w:t>
            </w:r>
            <w:r w:rsidRPr="00493B2E">
              <w:t>identifying</w:t>
            </w:r>
            <w:r w:rsidR="00040317" w:rsidRPr="00493B2E">
              <w:t xml:space="preserve"> </w:t>
            </w:r>
            <w:r w:rsidRPr="00493B2E">
              <w:t>similes</w:t>
            </w:r>
            <w:r w:rsidR="00040317" w:rsidRPr="00493B2E">
              <w:t xml:space="preserve"> </w:t>
            </w:r>
            <w:r w:rsidRPr="00493B2E">
              <w:t>and</w:t>
            </w:r>
            <w:r w:rsidR="00040317" w:rsidRPr="00493B2E">
              <w:t xml:space="preserve"> </w:t>
            </w:r>
            <w:r w:rsidRPr="00493B2E">
              <w:t>metaphors.</w:t>
            </w:r>
          </w:p>
          <w:p w14:paraId="166C653E" w14:textId="77777777" w:rsidR="00040317" w:rsidRPr="00493B2E" w:rsidRDefault="00AB261A" w:rsidP="00AB261A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493B2E">
              <w:t>Read</w:t>
            </w:r>
            <w:r w:rsidR="00040317" w:rsidRPr="00493B2E">
              <w:t xml:space="preserve"> </w:t>
            </w:r>
            <w:r w:rsidRPr="00493B2E">
              <w:t>the</w:t>
            </w:r>
            <w:r w:rsidR="00040317" w:rsidRPr="00493B2E">
              <w:t xml:space="preserve"> </w:t>
            </w:r>
            <w:r w:rsidRPr="00493B2E">
              <w:t>class</w:t>
            </w:r>
            <w:r w:rsidR="00040317" w:rsidRPr="00493B2E">
              <w:t xml:space="preserve"> </w:t>
            </w:r>
            <w:r w:rsidRPr="00493B2E">
              <w:t>examples.</w:t>
            </w:r>
          </w:p>
          <w:p w14:paraId="0019038A" w14:textId="77777777" w:rsidR="00040317" w:rsidRPr="00493B2E" w:rsidRDefault="00AB261A" w:rsidP="00AB261A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493B2E">
              <w:lastRenderedPageBreak/>
              <w:t>Ask</w:t>
            </w:r>
            <w:r w:rsidR="00040317" w:rsidRPr="00493B2E">
              <w:t xml:space="preserve"> </w:t>
            </w:r>
            <w:r w:rsidRPr="00493B2E">
              <w:t>for</w:t>
            </w:r>
            <w:r w:rsidR="00040317" w:rsidRPr="00493B2E">
              <w:t xml:space="preserve"> </w:t>
            </w:r>
            <w:r w:rsidRPr="00493B2E">
              <w:t>a</w:t>
            </w:r>
            <w:r w:rsidR="00040317" w:rsidRPr="00493B2E">
              <w:t xml:space="preserve"> </w:t>
            </w:r>
            <w:r w:rsidRPr="00493B2E">
              <w:t>student</w:t>
            </w:r>
            <w:r w:rsidR="00040317" w:rsidRPr="00493B2E">
              <w:t xml:space="preserve"> </w:t>
            </w:r>
            <w:r w:rsidRPr="00493B2E">
              <w:t>volunteer</w:t>
            </w:r>
            <w:r w:rsidR="00040317" w:rsidRPr="00493B2E">
              <w:t xml:space="preserve"> </w:t>
            </w:r>
            <w:r w:rsidRPr="00493B2E">
              <w:t>to</w:t>
            </w:r>
            <w:r w:rsidR="00040317" w:rsidRPr="00493B2E">
              <w:t xml:space="preserve"> </w:t>
            </w:r>
            <w:r w:rsidRPr="00493B2E">
              <w:t>identify</w:t>
            </w:r>
            <w:r w:rsidR="00040317" w:rsidRPr="00493B2E">
              <w:t xml:space="preserve"> </w:t>
            </w:r>
            <w:r w:rsidRPr="00493B2E">
              <w:t>the</w:t>
            </w:r>
            <w:r w:rsidR="00040317" w:rsidRPr="00493B2E">
              <w:t xml:space="preserve"> </w:t>
            </w:r>
            <w:r w:rsidRPr="00493B2E">
              <w:t>type</w:t>
            </w:r>
            <w:r w:rsidR="00040317" w:rsidRPr="00493B2E">
              <w:t xml:space="preserve"> </w:t>
            </w:r>
            <w:r w:rsidRPr="00493B2E">
              <w:t>of</w:t>
            </w:r>
            <w:r w:rsidR="00040317" w:rsidRPr="00493B2E">
              <w:t xml:space="preserve"> </w:t>
            </w:r>
            <w:r w:rsidRPr="00493B2E">
              <w:t>comparison</w:t>
            </w:r>
            <w:r w:rsidR="00040317" w:rsidRPr="00493B2E">
              <w:t xml:space="preserve"> </w:t>
            </w:r>
            <w:r w:rsidRPr="00493B2E">
              <w:t>and</w:t>
            </w:r>
            <w:r w:rsidR="00040317" w:rsidRPr="00493B2E">
              <w:t xml:space="preserve"> </w:t>
            </w:r>
            <w:r w:rsidRPr="00493B2E">
              <w:t>to</w:t>
            </w:r>
            <w:r w:rsidR="00040317" w:rsidRPr="00493B2E">
              <w:t xml:space="preserve"> </w:t>
            </w:r>
            <w:r w:rsidRPr="00493B2E">
              <w:t>explain</w:t>
            </w:r>
            <w:r w:rsidR="00040317" w:rsidRPr="00493B2E">
              <w:t xml:space="preserve"> </w:t>
            </w:r>
            <w:r w:rsidRPr="00493B2E">
              <w:t>what</w:t>
            </w:r>
            <w:r w:rsidR="00040317" w:rsidRPr="00493B2E">
              <w:t xml:space="preserve"> </w:t>
            </w:r>
            <w:r w:rsidRPr="00493B2E">
              <w:t>the</w:t>
            </w:r>
            <w:r w:rsidR="00040317" w:rsidRPr="00493B2E">
              <w:t xml:space="preserve"> </w:t>
            </w:r>
            <w:r w:rsidRPr="00493B2E">
              <w:t>comparison</w:t>
            </w:r>
            <w:r w:rsidR="00040317" w:rsidRPr="00493B2E">
              <w:t xml:space="preserve"> </w:t>
            </w:r>
            <w:r w:rsidRPr="00493B2E">
              <w:t>means.</w:t>
            </w:r>
          </w:p>
          <w:p w14:paraId="012DB69B" w14:textId="3FA034DE" w:rsidR="00AB261A" w:rsidRPr="00493B2E" w:rsidRDefault="00AB261A" w:rsidP="00AB261A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493B2E">
              <w:t>Check</w:t>
            </w:r>
            <w:r w:rsidR="00040317" w:rsidRPr="00493B2E">
              <w:t xml:space="preserve"> </w:t>
            </w:r>
            <w:r w:rsidRPr="00493B2E">
              <w:t>for</w:t>
            </w:r>
            <w:r w:rsidR="00040317" w:rsidRPr="00493B2E">
              <w:t xml:space="preserve"> </w:t>
            </w:r>
            <w:r w:rsidRPr="00493B2E">
              <w:t>understanding</w:t>
            </w:r>
            <w:r w:rsidR="00040317" w:rsidRPr="00493B2E">
              <w:t xml:space="preserve"> </w:t>
            </w:r>
            <w:r w:rsidRPr="00493B2E">
              <w:t>and</w:t>
            </w:r>
            <w:r w:rsidR="00040317" w:rsidRPr="00493B2E">
              <w:t xml:space="preserve"> </w:t>
            </w:r>
            <w:r w:rsidRPr="00493B2E">
              <w:t>work</w:t>
            </w:r>
            <w:r w:rsidR="00040317" w:rsidRPr="00493B2E">
              <w:t xml:space="preserve"> </w:t>
            </w:r>
            <w:r w:rsidRPr="00493B2E">
              <w:t>with</w:t>
            </w:r>
            <w:r w:rsidR="00040317" w:rsidRPr="00493B2E">
              <w:t xml:space="preserve"> </w:t>
            </w:r>
            <w:r w:rsidRPr="00493B2E">
              <w:t>students</w:t>
            </w:r>
            <w:r w:rsidR="00040317" w:rsidRPr="00493B2E">
              <w:t xml:space="preserve"> </w:t>
            </w:r>
            <w:r w:rsidRPr="00493B2E">
              <w:t>struggling</w:t>
            </w:r>
            <w:r w:rsidR="00040317" w:rsidRPr="00493B2E">
              <w:t xml:space="preserve"> </w:t>
            </w:r>
            <w:r w:rsidRPr="00493B2E">
              <w:t>with</w:t>
            </w:r>
            <w:r w:rsidR="00040317" w:rsidRPr="00493B2E">
              <w:t xml:space="preserve"> </w:t>
            </w:r>
            <w:r w:rsidRPr="00493B2E">
              <w:t>these</w:t>
            </w:r>
            <w:r w:rsidR="00040317" w:rsidRPr="00493B2E">
              <w:t xml:space="preserve"> </w:t>
            </w:r>
            <w:r w:rsidRPr="00493B2E">
              <w:t>comparisons</w:t>
            </w:r>
            <w:r w:rsidR="00040317" w:rsidRPr="00493B2E">
              <w:t xml:space="preserve"> </w:t>
            </w:r>
            <w:r w:rsidRPr="00493B2E">
              <w:t>in</w:t>
            </w:r>
            <w:r w:rsidR="00040317" w:rsidRPr="00493B2E">
              <w:t xml:space="preserve"> </w:t>
            </w:r>
            <w:r w:rsidRPr="00493B2E">
              <w:t>a</w:t>
            </w:r>
            <w:r w:rsidR="00040317" w:rsidRPr="00493B2E">
              <w:t xml:space="preserve"> </w:t>
            </w:r>
            <w:r w:rsidRPr="00493B2E">
              <w:t>small</w:t>
            </w:r>
            <w:r w:rsidR="00040317" w:rsidRPr="00493B2E">
              <w:t xml:space="preserve"> </w:t>
            </w:r>
            <w:r w:rsidRPr="00493B2E">
              <w:t>group.</w:t>
            </w:r>
          </w:p>
        </w:tc>
      </w:tr>
    </w:tbl>
    <w:p w14:paraId="75A246ED" w14:textId="77777777" w:rsidR="00C17E2A" w:rsidRDefault="00C17E2A"/>
    <w:sectPr w:rsidR="00C17E2A">
      <w:footerReference w:type="default" r:id="rId20"/>
      <w:headerReference w:type="first" r:id="rId2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EDA49" w14:textId="77777777" w:rsidR="00C23543" w:rsidRDefault="00C23543">
      <w:pPr>
        <w:spacing w:before="0" w:after="0" w:line="240" w:lineRule="auto"/>
      </w:pPr>
      <w:r>
        <w:separator/>
      </w:r>
    </w:p>
  </w:endnote>
  <w:endnote w:type="continuationSeparator" w:id="0">
    <w:p w14:paraId="42336682" w14:textId="77777777" w:rsidR="00C23543" w:rsidRDefault="00C235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D7B4C" w14:textId="77777777" w:rsidR="00C23543" w:rsidRDefault="00C23543">
      <w:pPr>
        <w:spacing w:before="0" w:after="0" w:line="240" w:lineRule="auto"/>
      </w:pPr>
      <w:r>
        <w:separator/>
      </w:r>
    </w:p>
  </w:footnote>
  <w:footnote w:type="continuationSeparator" w:id="0">
    <w:p w14:paraId="70FED5C0" w14:textId="77777777" w:rsidR="00C23543" w:rsidRDefault="00C235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992123"/>
    <w:multiLevelType w:val="hybridMultilevel"/>
    <w:tmpl w:val="647A191A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881"/>
    <w:multiLevelType w:val="hybridMultilevel"/>
    <w:tmpl w:val="C5D05C3A"/>
    <w:lvl w:ilvl="0" w:tplc="B8E852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6" w15:restartNumberingAfterBreak="0">
    <w:nsid w:val="144262FB"/>
    <w:multiLevelType w:val="hybridMultilevel"/>
    <w:tmpl w:val="4F7A65FC"/>
    <w:lvl w:ilvl="0" w:tplc="AC3AB3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77BDD"/>
    <w:multiLevelType w:val="hybridMultilevel"/>
    <w:tmpl w:val="35EC1AB0"/>
    <w:lvl w:ilvl="0" w:tplc="A91ADE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76748"/>
    <w:multiLevelType w:val="hybridMultilevel"/>
    <w:tmpl w:val="F9D62214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FB2"/>
    <w:multiLevelType w:val="hybridMultilevel"/>
    <w:tmpl w:val="691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27EBB"/>
    <w:multiLevelType w:val="hybridMultilevel"/>
    <w:tmpl w:val="33D01244"/>
    <w:lvl w:ilvl="0" w:tplc="358E163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5742"/>
    <w:multiLevelType w:val="hybridMultilevel"/>
    <w:tmpl w:val="726C2FD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10B16"/>
    <w:multiLevelType w:val="hybridMultilevel"/>
    <w:tmpl w:val="11D8FC7E"/>
    <w:lvl w:ilvl="0" w:tplc="0E8A3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4407D"/>
    <w:multiLevelType w:val="hybridMultilevel"/>
    <w:tmpl w:val="4F7A65FC"/>
    <w:lvl w:ilvl="0" w:tplc="AC3AB3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15E73"/>
    <w:multiLevelType w:val="hybridMultilevel"/>
    <w:tmpl w:val="32D8F48E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14435"/>
    <w:multiLevelType w:val="hybridMultilevel"/>
    <w:tmpl w:val="18F0F292"/>
    <w:lvl w:ilvl="0" w:tplc="97868E2E">
      <w:numFmt w:val="bullet"/>
      <w:lvlText w:val="-"/>
      <w:lvlJc w:val="left"/>
      <w:pPr>
        <w:ind w:left="93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51A568A5"/>
    <w:multiLevelType w:val="hybridMultilevel"/>
    <w:tmpl w:val="9AD6A04A"/>
    <w:lvl w:ilvl="0" w:tplc="97868E2E">
      <w:numFmt w:val="bullet"/>
      <w:lvlText w:val="-"/>
      <w:lvlJc w:val="left"/>
      <w:pPr>
        <w:ind w:left="105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9" w15:restartNumberingAfterBreak="0">
    <w:nsid w:val="522E72CE"/>
    <w:multiLevelType w:val="hybridMultilevel"/>
    <w:tmpl w:val="331C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60689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A6696"/>
    <w:multiLevelType w:val="hybridMultilevel"/>
    <w:tmpl w:val="B7D868B2"/>
    <w:lvl w:ilvl="0" w:tplc="148ED03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54D51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F7A39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C01"/>
    <w:multiLevelType w:val="hybridMultilevel"/>
    <w:tmpl w:val="6060C5F6"/>
    <w:lvl w:ilvl="0" w:tplc="97868E2E">
      <w:numFmt w:val="bullet"/>
      <w:lvlText w:val="-"/>
      <w:lvlJc w:val="left"/>
      <w:pPr>
        <w:ind w:left="10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2" w15:restartNumberingAfterBreak="0">
    <w:nsid w:val="73100FB6"/>
    <w:multiLevelType w:val="hybridMultilevel"/>
    <w:tmpl w:val="BEEE3CB6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2E8E"/>
    <w:multiLevelType w:val="hybridMultilevel"/>
    <w:tmpl w:val="6B249B42"/>
    <w:lvl w:ilvl="0" w:tplc="148ED03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22"/>
  </w:num>
  <w:num w:numId="4">
    <w:abstractNumId w:val="34"/>
  </w:num>
  <w:num w:numId="5">
    <w:abstractNumId w:val="30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18"/>
  </w:num>
  <w:num w:numId="11">
    <w:abstractNumId w:val="17"/>
  </w:num>
  <w:num w:numId="12">
    <w:abstractNumId w:val="19"/>
  </w:num>
  <w:num w:numId="13">
    <w:abstractNumId w:val="33"/>
  </w:num>
  <w:num w:numId="14">
    <w:abstractNumId w:val="8"/>
  </w:num>
  <w:num w:numId="15">
    <w:abstractNumId w:val="40"/>
  </w:num>
  <w:num w:numId="16">
    <w:abstractNumId w:val="14"/>
  </w:num>
  <w:num w:numId="17">
    <w:abstractNumId w:val="5"/>
  </w:num>
  <w:num w:numId="18">
    <w:abstractNumId w:val="16"/>
  </w:num>
  <w:num w:numId="19">
    <w:abstractNumId w:val="32"/>
  </w:num>
  <w:num w:numId="20">
    <w:abstractNumId w:val="46"/>
  </w:num>
  <w:num w:numId="21">
    <w:abstractNumId w:val="13"/>
  </w:num>
  <w:num w:numId="22">
    <w:abstractNumId w:val="15"/>
  </w:num>
  <w:num w:numId="23">
    <w:abstractNumId w:val="44"/>
  </w:num>
  <w:num w:numId="24">
    <w:abstractNumId w:val="21"/>
  </w:num>
  <w:num w:numId="25">
    <w:abstractNumId w:val="31"/>
  </w:num>
  <w:num w:numId="26">
    <w:abstractNumId w:val="20"/>
  </w:num>
  <w:num w:numId="27">
    <w:abstractNumId w:val="37"/>
  </w:num>
  <w:num w:numId="28">
    <w:abstractNumId w:val="4"/>
  </w:num>
  <w:num w:numId="29">
    <w:abstractNumId w:val="6"/>
  </w:num>
  <w:num w:numId="30">
    <w:abstractNumId w:val="41"/>
  </w:num>
  <w:num w:numId="31">
    <w:abstractNumId w:val="11"/>
  </w:num>
  <w:num w:numId="32">
    <w:abstractNumId w:val="38"/>
  </w:num>
  <w:num w:numId="33">
    <w:abstractNumId w:val="35"/>
  </w:num>
  <w:num w:numId="34">
    <w:abstractNumId w:val="1"/>
  </w:num>
  <w:num w:numId="35">
    <w:abstractNumId w:val="26"/>
  </w:num>
  <w:num w:numId="36">
    <w:abstractNumId w:val="27"/>
  </w:num>
  <w:num w:numId="37">
    <w:abstractNumId w:val="29"/>
  </w:num>
  <w:num w:numId="38">
    <w:abstractNumId w:val="25"/>
  </w:num>
  <w:num w:numId="39">
    <w:abstractNumId w:val="39"/>
  </w:num>
  <w:num w:numId="40">
    <w:abstractNumId w:val="9"/>
  </w:num>
  <w:num w:numId="41">
    <w:abstractNumId w:val="42"/>
  </w:num>
  <w:num w:numId="42">
    <w:abstractNumId w:val="23"/>
  </w:num>
  <w:num w:numId="43">
    <w:abstractNumId w:val="43"/>
  </w:num>
  <w:num w:numId="44">
    <w:abstractNumId w:val="28"/>
  </w:num>
  <w:num w:numId="45">
    <w:abstractNumId w:val="36"/>
  </w:num>
  <w:num w:numId="46">
    <w:abstractNumId w:val="24"/>
  </w:num>
  <w:num w:numId="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317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3396"/>
    <w:rsid w:val="000F3001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54B5"/>
    <w:rsid w:val="0026795F"/>
    <w:rsid w:val="0028057F"/>
    <w:rsid w:val="0028776C"/>
    <w:rsid w:val="00287F69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D587E"/>
    <w:rsid w:val="003E4AD7"/>
    <w:rsid w:val="003F4800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1F65"/>
    <w:rsid w:val="004827E6"/>
    <w:rsid w:val="00483322"/>
    <w:rsid w:val="00483AE5"/>
    <w:rsid w:val="00485065"/>
    <w:rsid w:val="00486F5A"/>
    <w:rsid w:val="00493B2E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8C1"/>
    <w:rsid w:val="00532DD1"/>
    <w:rsid w:val="00535393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35CBB"/>
    <w:rsid w:val="00736FD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7AE6"/>
    <w:rsid w:val="00811AB9"/>
    <w:rsid w:val="00811F85"/>
    <w:rsid w:val="0083703B"/>
    <w:rsid w:val="008452D9"/>
    <w:rsid w:val="0085030E"/>
    <w:rsid w:val="00853340"/>
    <w:rsid w:val="008549B7"/>
    <w:rsid w:val="008776E5"/>
    <w:rsid w:val="00885068"/>
    <w:rsid w:val="008A1A6E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16D6"/>
    <w:rsid w:val="009A4BA1"/>
    <w:rsid w:val="009C4160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75A49"/>
    <w:rsid w:val="00A82696"/>
    <w:rsid w:val="00A832CB"/>
    <w:rsid w:val="00A85D55"/>
    <w:rsid w:val="00A953B4"/>
    <w:rsid w:val="00AA2441"/>
    <w:rsid w:val="00AA798D"/>
    <w:rsid w:val="00AB0656"/>
    <w:rsid w:val="00AB261A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394D"/>
    <w:rsid w:val="00B67C04"/>
    <w:rsid w:val="00B7621D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5F86"/>
    <w:rsid w:val="00C0143B"/>
    <w:rsid w:val="00C02188"/>
    <w:rsid w:val="00C03799"/>
    <w:rsid w:val="00C12DD5"/>
    <w:rsid w:val="00C136D0"/>
    <w:rsid w:val="00C17E2A"/>
    <w:rsid w:val="00C20C1E"/>
    <w:rsid w:val="00C23543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930E2"/>
    <w:rsid w:val="00CA3F8C"/>
    <w:rsid w:val="00CA66F9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3BFF"/>
    <w:rsid w:val="00D56441"/>
    <w:rsid w:val="00D63A36"/>
    <w:rsid w:val="00D8019B"/>
    <w:rsid w:val="00D809D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ingrockets.org/strategies/question_answer_relationship" TargetMode="External"/><Relationship Id="rId13" Type="http://schemas.openxmlformats.org/officeDocument/2006/relationships/hyperlink" Target="https://www.ncbi.nlm.nih.gov/pmc/articles/PMC3515632/pdf/nihms418818.pdf" TargetMode="External"/><Relationship Id="rId18" Type="http://schemas.openxmlformats.org/officeDocument/2006/relationships/hyperlink" Target="https://betterlesson.com/lesson/569402/asking-answering-questions-while-readi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etterlesson.com/lesson/569402/asking-answering-questions-while-reading" TargetMode="External"/><Relationship Id="rId17" Type="http://schemas.openxmlformats.org/officeDocument/2006/relationships/hyperlink" Target="https://www.education.com/lesson-plan/asking-and-answering-ques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amp/s/www.sadlier.com/school/ela-blog/free-printable-reading-comprehension-lesson-plans-for-grades-3-6%3fhs_amp=tru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asking-and-answering-question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achers.net/lessonplans/posts/3379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google.com/amp/s/www.sadlier.com/school/ela-blog/free-printable-reading-comprehension-lesson-plans-for-grades-3-6%3fhs_amp=true" TargetMode="External"/><Relationship Id="rId19" Type="http://schemas.openxmlformats.org/officeDocument/2006/relationships/hyperlink" Target="https://www.ncbi.nlm.nih.gov/pmc/articles/PMC3515632/pdf/nihms4188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chers.net/lessonplans/posts/3379.html" TargetMode="External"/><Relationship Id="rId14" Type="http://schemas.openxmlformats.org/officeDocument/2006/relationships/hyperlink" Target="http://www.readingrockets.org/strategies/question_answer_relationshi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3C2338"/>
    <w:rsid w:val="004920D8"/>
    <w:rsid w:val="004A008E"/>
    <w:rsid w:val="004E1DB9"/>
    <w:rsid w:val="0050187F"/>
    <w:rsid w:val="0050760F"/>
    <w:rsid w:val="00571A20"/>
    <w:rsid w:val="005756AB"/>
    <w:rsid w:val="005D1C96"/>
    <w:rsid w:val="005E6E71"/>
    <w:rsid w:val="00643AF8"/>
    <w:rsid w:val="006814AC"/>
    <w:rsid w:val="00713551"/>
    <w:rsid w:val="00805105"/>
    <w:rsid w:val="00816166"/>
    <w:rsid w:val="00836926"/>
    <w:rsid w:val="0092142C"/>
    <w:rsid w:val="00957041"/>
    <w:rsid w:val="009D2491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D417B5"/>
    <w:rsid w:val="00D92979"/>
    <w:rsid w:val="00DE19D7"/>
    <w:rsid w:val="00E17671"/>
    <w:rsid w:val="00EB30E9"/>
    <w:rsid w:val="00F07EE3"/>
    <w:rsid w:val="00F21DAD"/>
    <w:rsid w:val="00F419FB"/>
    <w:rsid w:val="00F8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104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26</cp:revision>
  <dcterms:created xsi:type="dcterms:W3CDTF">2019-05-31T03:04:00Z</dcterms:created>
  <dcterms:modified xsi:type="dcterms:W3CDTF">2019-06-23T03:21:00Z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