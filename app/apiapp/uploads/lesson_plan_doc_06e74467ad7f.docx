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E89DAC0" w:rsidR="00C17E2A" w:rsidRPr="009260D0" w:rsidRDefault="00BF2080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identyfying main ideas</w:t>
            </w:r>
            <w:r w:rsidR="00E923AB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 xml:space="preserve"> sequence of events</w:t>
            </w:r>
            <w:r w:rsidR="008D02F2">
              <w:rPr>
                <w:sz w:val="40"/>
                <w:szCs w:val="40"/>
              </w:rPr>
              <w:t xml:space="preserve"> </w:t>
            </w:r>
            <w:r w:rsidR="009349C8">
              <w:rPr>
                <w:sz w:val="40"/>
                <w:szCs w:val="40"/>
              </w:rPr>
              <w:t>and other elements of a story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106FAD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106FAD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106FAD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106FAD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Overview</w:t>
            </w:r>
          </w:p>
        </w:tc>
      </w:tr>
      <w:tr w:rsidR="00C17E2A" w:rsidRPr="00106FAD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106FAD" w14:paraId="32BF30BB" w14:textId="77777777">
              <w:tc>
                <w:tcPr>
                  <w:tcW w:w="5000" w:type="pct"/>
                </w:tcPr>
                <w:p w14:paraId="0EB4376E" w14:textId="5FE98623" w:rsidR="00C17E2A" w:rsidRPr="00106FAD" w:rsidRDefault="00B36C8F">
                  <w:r w:rsidRPr="00106FAD">
                    <w:t xml:space="preserve">English </w:t>
                  </w:r>
                </w:p>
              </w:tc>
            </w:tr>
            <w:tr w:rsidR="00C17E2A" w:rsidRPr="00106FAD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106FAD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106FAD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106FAD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106FAD" w:rsidRDefault="00D27DC3">
                      <w:r w:rsidRPr="00106FAD">
                        <w:t>[Instructor Name]</w:t>
                      </w:r>
                    </w:p>
                  </w:tc>
                </w:sdtContent>
              </w:sdt>
            </w:tr>
            <w:tr w:rsidR="00C17E2A" w:rsidRPr="00106FAD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106FAD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106FAD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106FAD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7D79CDE" w:rsidR="00C17E2A" w:rsidRPr="00106FAD" w:rsidRDefault="008C0545">
                  <w:r w:rsidRPr="00106FAD">
                    <w:t>4</w:t>
                  </w:r>
                </w:p>
              </w:tc>
            </w:tr>
          </w:tbl>
          <w:p w14:paraId="4CAC6574" w14:textId="77777777" w:rsidR="00C17E2A" w:rsidRPr="00106FAD" w:rsidRDefault="00C17E2A"/>
        </w:tc>
        <w:tc>
          <w:tcPr>
            <w:tcW w:w="152" w:type="pct"/>
          </w:tcPr>
          <w:p w14:paraId="0CBCE437" w14:textId="77777777" w:rsidR="00C17E2A" w:rsidRPr="00106FAD" w:rsidRDefault="00C17E2A"/>
        </w:tc>
        <w:tc>
          <w:tcPr>
            <w:tcW w:w="3895" w:type="pct"/>
          </w:tcPr>
          <w:p w14:paraId="2971807D" w14:textId="77777777" w:rsidR="000A37E8" w:rsidRPr="00106FAD" w:rsidRDefault="000A37E8">
            <w:r w:rsidRPr="00106FAD">
              <w:t>This lesson plan covers teaching content for;</w:t>
            </w:r>
          </w:p>
          <w:p w14:paraId="3EF08E7B" w14:textId="183DB25C" w:rsidR="002A7661" w:rsidRPr="00106FAD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106FAD">
              <w:t xml:space="preserve">Learning </w:t>
            </w:r>
            <w:r w:rsidR="00660369" w:rsidRPr="00106FAD">
              <w:t>identify Elements of a story</w:t>
            </w:r>
          </w:p>
          <w:p w14:paraId="4B0003EA" w14:textId="2A27C6DF" w:rsidR="00FF4047" w:rsidRPr="00106FAD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106FAD">
              <w:t xml:space="preserve">Learn </w:t>
            </w:r>
            <w:r w:rsidR="00660369" w:rsidRPr="00106FAD">
              <w:t>to identify main ideas and sequence of events of a story</w:t>
            </w:r>
          </w:p>
          <w:p w14:paraId="458BD9FD" w14:textId="2DF00A04" w:rsidR="00660369" w:rsidRPr="00106FAD" w:rsidRDefault="00660369" w:rsidP="002A7661">
            <w:pPr>
              <w:pStyle w:val="ListParagraph"/>
              <w:numPr>
                <w:ilvl w:val="0"/>
                <w:numId w:val="2"/>
              </w:numPr>
            </w:pPr>
            <w:r w:rsidRPr="00106FAD">
              <w:t>Learn to Identify characters, plots, settings, events of a story</w:t>
            </w:r>
          </w:p>
        </w:tc>
      </w:tr>
    </w:tbl>
    <w:p w14:paraId="44024CC7" w14:textId="16E57A5B" w:rsidR="00C17E2A" w:rsidRPr="00106FAD" w:rsidRDefault="00196867">
      <w:pPr>
        <w:pStyle w:val="NoSpacing"/>
      </w:pPr>
      <w:r w:rsidRPr="00106FAD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720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098AD49" w:rsidR="00C77171" w:rsidRDefault="00D45F13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Non-fiction books</w:t>
                                  </w:r>
                                </w:p>
                                <w:p w14:paraId="766C07A2" w14:textId="06D6DFB3" w:rsidR="00C77171" w:rsidRDefault="00D45F13" w:rsidP="00C7717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Pieces of paper and pencils</w:t>
                                  </w:r>
                                </w:p>
                                <w:p w14:paraId="36440A13" w14:textId="77777777" w:rsidR="00F561CC" w:rsidRDefault="00340C64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Highlighters</w:t>
                                  </w:r>
                                </w:p>
                                <w:p w14:paraId="6BA0DF0F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Danny and the Dinosaur by Syd Hoff </w:t>
                                  </w:r>
                                </w:p>
                                <w:p w14:paraId="6D79A72D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Three-Column Graphic Organizer (label columns with Beginning, Middle, and End) </w:t>
                                  </w:r>
                                </w:p>
                                <w:p w14:paraId="264BBE08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A story map, one completed example and one blank </w:t>
                                  </w:r>
                                </w:p>
                                <w:p w14:paraId="16FC01BB" w14:textId="77777777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 xml:space="preserve">Crayons </w:t>
                                  </w:r>
                                </w:p>
                                <w:p w14:paraId="4D86F69C" w14:textId="57BD5F40" w:rsidR="00F561CC" w:rsidRDefault="00F561CC" w:rsidP="00F561CC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90" w:hanging="90"/>
                                  </w:pPr>
                                  <w:r>
                                    <w:t>Popsicle sticks</w:t>
                                  </w: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89C630D" w14:textId="0CBE1892" w:rsidR="00EA21BA" w:rsidRDefault="003F60EA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F561CC" w:rsidRPr="004139CC">
                                      <w:rPr>
                                        <w:rStyle w:val="Hyperlink"/>
                                      </w:rPr>
                                      <w:t>https://www.google.com/url?sa=t&amp;rct=j&amp;q=&amp;esrc=s&amp;source=web&amp;cd=16&amp;cad=rja&amp;uact=8&amp;ved=2ahUKEwjtnaqM18TiAhXEJFAKHX-DDVYQFjAPegQIBRAB&amp;url=https%3A%2F%2Fwww.teacherspayteachers.com%2FBrowse%2FSearch%3Aidentifying%2520character%2Cplot%2C%2520setting&amp;usg=AOvVaw2Dmj5c4dz-pe9WIeBrZhdy</w:t>
                                    </w:r>
                                  </w:hyperlink>
                                </w:p>
                                <w:p w14:paraId="0EFC5CAC" w14:textId="2FCBE78B" w:rsidR="00F561CC" w:rsidRDefault="003F60EA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F561CC" w:rsidRPr="004139CC">
                                      <w:rPr>
                                        <w:rStyle w:val="Hyperlink"/>
                                      </w:rPr>
                                      <w:t>https://www.google.com/url?sa=t&amp;rct=j&amp;q=&amp;esrc=s&amp;source=web&amp;cd=22&amp;cad=rja&amp;uact=8&amp;ved=2ahUKEwjtnaqM18TiAhXEJFAKHX-DDVYQFjAVegQIBhAB&amp;url=http%3A%2F%2Fteacher.scholastic.com%2Flessonrepro%2Fresults%2Findex.asp%3FSubjectID%3D1%26SubheadID%3D4%26TopicID%3D166%26Grade_Value%3D7&amp;usg=AOvVaw296x0epQUfVO8VF6s51g1i</w:t>
                                    </w:r>
                                  </w:hyperlink>
                                </w:p>
                                <w:p w14:paraId="16A03A27" w14:textId="0967D11A" w:rsidR="00F561CC" w:rsidRPr="00014B65" w:rsidRDefault="003F60EA" w:rsidP="0083703B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10" w:history="1">
                                    <w:r w:rsidR="00F561CC" w:rsidRPr="004139CC">
                                      <w:rPr>
                                        <w:rStyle w:val="Hyperlink"/>
                                      </w:rPr>
                                      <w:t>https://www.teacher.org/lesson-plan/main-idea/</w:t>
                                    </w:r>
                                  </w:hyperlink>
                                </w:p>
                                <w:p w14:paraId="6ECD84F2" w14:textId="73260471" w:rsidR="00014B65" w:rsidRDefault="00014B65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https://www.education.com/lesson-plan/sequencing-the-order-of-events/</w:t>
                                    </w:r>
                                  </w:hyperlink>
                                </w:p>
                                <w:p w14:paraId="1728CC7C" w14:textId="594E6C5A" w:rsidR="00014B65" w:rsidRDefault="00014B65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https://study.com/academy/popular/main-idea-lesson-plan-for-1st-3rd-grades.html</w:t>
                                    </w:r>
                                  </w:hyperlink>
                                </w:p>
                                <w:p w14:paraId="266D3DBF" w14:textId="60FBB82C" w:rsidR="00F561CC" w:rsidRDefault="00F561CC" w:rsidP="00014B65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03B7727A" w:rsidR="008031C7" w:rsidRDefault="008031C7" w:rsidP="005B4E56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720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098AD49" w:rsidR="00C77171" w:rsidRDefault="00D45F13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Non-fiction books</w:t>
                            </w:r>
                          </w:p>
                          <w:p w14:paraId="766C07A2" w14:textId="06D6DFB3" w:rsidR="00C77171" w:rsidRDefault="00D45F13" w:rsidP="00C7717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Pieces of paper and pencils</w:t>
                            </w:r>
                          </w:p>
                          <w:p w14:paraId="36440A13" w14:textId="77777777" w:rsidR="00F561CC" w:rsidRDefault="00340C64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Highlighters</w:t>
                            </w:r>
                          </w:p>
                          <w:p w14:paraId="6BA0DF0F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Danny and the Dinosaur by Syd Hoff </w:t>
                            </w:r>
                          </w:p>
                          <w:p w14:paraId="6D79A72D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Three-Column Graphic Organizer (label columns with Beginning, Middle, and End) </w:t>
                            </w:r>
                          </w:p>
                          <w:p w14:paraId="264BBE08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A story map, one completed example and one blank </w:t>
                            </w:r>
                          </w:p>
                          <w:p w14:paraId="16FC01BB" w14:textId="77777777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 xml:space="preserve">Crayons </w:t>
                            </w:r>
                          </w:p>
                          <w:p w14:paraId="4D86F69C" w14:textId="57BD5F40" w:rsidR="00F561CC" w:rsidRDefault="00F561CC" w:rsidP="00F561C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90" w:hanging="90"/>
                            </w:pPr>
                            <w:r>
                              <w:t>Popsicle sticks</w:t>
                            </w: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89C630D" w14:textId="0CBE1892" w:rsidR="00EA21BA" w:rsidRDefault="003F60EA" w:rsidP="0083703B">
                            <w:pPr>
                              <w:pStyle w:val="ListBullet"/>
                            </w:pPr>
                            <w:hyperlink r:id="rId13" w:history="1">
                              <w:r w:rsidR="00F561CC" w:rsidRPr="004139CC">
                                <w:rPr>
                                  <w:rStyle w:val="Hyperlink"/>
                                </w:rPr>
                                <w:t>https://www.google.com/url?sa=t&amp;rct=j&amp;q=&amp;esrc=s&amp;source=web&amp;cd=16&amp;cad=rja&amp;uact=8&amp;ved=2ahUKEwjtnaqM18TiAhXEJFAKHX-DDVYQFjAPegQIBRAB&amp;url=https%3A%2F%2Fwww.teacherspayteachers.com%2FBrowse%2FSearch%3Aidentifying%2520character%2Cplot%2C%2520setting&amp;usg=AOvVaw2Dmj5c4dz-pe9WIeBrZhdy</w:t>
                              </w:r>
                            </w:hyperlink>
                          </w:p>
                          <w:p w14:paraId="0EFC5CAC" w14:textId="2FCBE78B" w:rsidR="00F561CC" w:rsidRDefault="003F60EA" w:rsidP="0083703B">
                            <w:pPr>
                              <w:pStyle w:val="ListBullet"/>
                            </w:pPr>
                            <w:hyperlink r:id="rId14" w:history="1">
                              <w:r w:rsidR="00F561CC" w:rsidRPr="004139CC">
                                <w:rPr>
                                  <w:rStyle w:val="Hyperlink"/>
                                </w:rPr>
                                <w:t>https://www.google.com/url?sa=t&amp;rct=j&amp;q=&amp;esrc=s&amp;source=web&amp;cd=22&amp;cad=rja&amp;uact=8&amp;ved=2ahUKEwjtnaqM18TiAhXEJFAKHX-DDVYQFjAVegQIBhAB&amp;url=http%3A%2F%2Fteacher.scholastic.com%2Flessonrepro%2Fresults%2Findex.asp%3FSubjectID%3D1%26SubheadID%3D4%26TopicID%3D166%26Grade_Value%3D7&amp;usg=AOvVaw296x0epQUfVO8VF6s51g1i</w:t>
                              </w:r>
                            </w:hyperlink>
                          </w:p>
                          <w:p w14:paraId="16A03A27" w14:textId="0967D11A" w:rsidR="00F561CC" w:rsidRPr="00014B65" w:rsidRDefault="003F60EA" w:rsidP="0083703B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5" w:history="1">
                              <w:r w:rsidR="00F561CC" w:rsidRPr="004139CC">
                                <w:rPr>
                                  <w:rStyle w:val="Hyperlink"/>
                                </w:rPr>
                                <w:t>https://www.teacher.org/lesson-plan/main-idea/</w:t>
                              </w:r>
                            </w:hyperlink>
                          </w:p>
                          <w:p w14:paraId="6ECD84F2" w14:textId="73260471" w:rsidR="00014B65" w:rsidRDefault="00014B65" w:rsidP="0083703B">
                            <w:pPr>
                              <w:pStyle w:val="ListBullet"/>
                            </w:pPr>
                            <w:hyperlink r:id="rId16" w:history="1">
                              <w:r w:rsidRPr="001E2134">
                                <w:rPr>
                                  <w:rStyle w:val="Hyperlink"/>
                                </w:rPr>
                                <w:t>https://www.education.com/lesson-plan/sequencing-the-order-of-events/</w:t>
                              </w:r>
                            </w:hyperlink>
                          </w:p>
                          <w:p w14:paraId="1728CC7C" w14:textId="594E6C5A" w:rsidR="00014B65" w:rsidRDefault="00014B65" w:rsidP="0083703B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https://study.com/academy/popular/main-idea-lesson-plan-for-1st-3rd-grades.html</w:t>
                              </w:r>
                            </w:hyperlink>
                          </w:p>
                          <w:p w14:paraId="266D3DBF" w14:textId="60FBB82C" w:rsidR="00F561CC" w:rsidRDefault="00F561CC" w:rsidP="00014B6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03B7727A" w:rsidR="008031C7" w:rsidRDefault="008031C7" w:rsidP="005B4E56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106FAD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106FAD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106FAD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06FAD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106FAD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106FAD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106FAD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106FAD" w:rsidRDefault="00D27DC3">
            <w:pPr>
              <w:pStyle w:val="Heading2"/>
              <w:rPr>
                <w:b/>
              </w:rPr>
            </w:pPr>
            <w:r w:rsidRPr="00106FAD">
              <w:rPr>
                <w:b/>
              </w:rPr>
              <w:t>Objectives</w:t>
            </w:r>
          </w:p>
          <w:p w14:paraId="0ABE148F" w14:textId="403E579E" w:rsidR="001D4D95" w:rsidRPr="00106FAD" w:rsidRDefault="00AD5265" w:rsidP="00120253">
            <w:r w:rsidRPr="00106FAD">
              <w:t>Students should be able to;</w:t>
            </w:r>
          </w:p>
          <w:p w14:paraId="392393F6" w14:textId="4710F62D" w:rsidR="00642DEB" w:rsidRPr="00106FAD" w:rsidRDefault="00642DEB" w:rsidP="002A7661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106FAD">
              <w:t>Students will be able to differentiate between fiction and non-fiction stories</w:t>
            </w:r>
          </w:p>
          <w:p w14:paraId="51626A7A" w14:textId="479BA55C" w:rsidR="00642DEB" w:rsidRPr="00106FAD" w:rsidRDefault="00642DEB" w:rsidP="002A7661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106FAD">
              <w:t>Students will be able to identify the main idea and supporting details of a short informational text</w:t>
            </w:r>
          </w:p>
          <w:p w14:paraId="54E766FC" w14:textId="586D5A4E" w:rsidR="00D914D8" w:rsidRPr="00106FAD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106FAD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2EC4239" w14:textId="77777777" w:rsidR="00E53746" w:rsidRPr="00106FAD" w:rsidRDefault="00E53746" w:rsidP="003C1E9B">
            <w:pPr>
              <w:pStyle w:val="ListBullet"/>
              <w:rPr>
                <w:rFonts w:eastAsiaTheme="majorEastAsia"/>
              </w:rPr>
            </w:pPr>
            <w:r w:rsidRPr="00106FAD">
              <w:rPr>
                <w:rFonts w:eastAsiaTheme="majorEastAsia"/>
              </w:rPr>
              <w:t>Have students complete a non-fiction story individually on their own</w:t>
            </w:r>
          </w:p>
          <w:p w14:paraId="775230DB" w14:textId="0551D762" w:rsidR="00761F09" w:rsidRPr="00106FAD" w:rsidRDefault="00E53746" w:rsidP="003C1E9B">
            <w:pPr>
              <w:pStyle w:val="ListBullet"/>
              <w:rPr>
                <w:rFonts w:eastAsiaTheme="majorEastAsia"/>
              </w:rPr>
            </w:pPr>
            <w:r w:rsidRPr="00106FAD">
              <w:rPr>
                <w:rFonts w:eastAsiaTheme="majorEastAsia"/>
              </w:rPr>
              <w:t>Instruct them to underline the main and supporting ideas in the story</w:t>
            </w:r>
          </w:p>
          <w:p w14:paraId="4ED65891" w14:textId="77777777" w:rsidR="007022D0" w:rsidRPr="00106FAD" w:rsidRDefault="007022D0" w:rsidP="003C1E9B">
            <w:pPr>
              <w:pStyle w:val="ListBullet"/>
              <w:rPr>
                <w:rFonts w:eastAsiaTheme="majorEastAsia"/>
              </w:rPr>
            </w:pPr>
            <w:r w:rsidRPr="00106FAD">
              <w:rPr>
                <w:rFonts w:eastAsiaTheme="majorEastAsia"/>
              </w:rPr>
              <w:t xml:space="preserve">Students will demonstrate their mastery of the new skill(s) and/or knowledge through their completed drawing and their puppet </w:t>
            </w:r>
            <w:r w:rsidRPr="00106FAD">
              <w:rPr>
                <w:rFonts w:eastAsiaTheme="majorEastAsia"/>
              </w:rPr>
              <w:lastRenderedPageBreak/>
              <w:t xml:space="preserve">show performance of the story. </w:t>
            </w:r>
          </w:p>
          <w:p w14:paraId="2FC07277" w14:textId="2D772515" w:rsidR="007022D0" w:rsidRPr="00106FAD" w:rsidRDefault="007022D0" w:rsidP="003C1E9B">
            <w:pPr>
              <w:pStyle w:val="ListBullet"/>
              <w:rPr>
                <w:rFonts w:eastAsiaTheme="majorEastAsia"/>
              </w:rPr>
            </w:pPr>
            <w:r w:rsidRPr="00106FAD">
              <w:rPr>
                <w:rFonts w:eastAsiaTheme="majorEastAsia"/>
              </w:rPr>
              <w:t>You may use informal questions to assess individual student's understanding of story elements</w:t>
            </w:r>
          </w:p>
          <w:p w14:paraId="50E0D0C1" w14:textId="77777777" w:rsidR="00D12602" w:rsidRPr="00106FAD" w:rsidRDefault="00D12602" w:rsidP="00D12602">
            <w:pPr>
              <w:pStyle w:val="Heading2"/>
              <w:rPr>
                <w:b/>
                <w:bCs/>
              </w:rPr>
            </w:pPr>
            <w:r w:rsidRPr="00106FAD">
              <w:rPr>
                <w:b/>
                <w:bCs/>
              </w:rPr>
              <w:t>Summary</w:t>
            </w:r>
          </w:p>
          <w:p w14:paraId="101414E3" w14:textId="77777777" w:rsidR="00E53746" w:rsidRPr="00106FAD" w:rsidRDefault="00E53746" w:rsidP="002E7793">
            <w:pPr>
              <w:numPr>
                <w:ilvl w:val="0"/>
                <w:numId w:val="3"/>
              </w:numPr>
              <w:ind w:left="180" w:hanging="180"/>
            </w:pPr>
            <w:r w:rsidRPr="00106FAD">
              <w:t xml:space="preserve">Have the students share facts from the essay that they did not know before, or that they found interesting. </w:t>
            </w:r>
          </w:p>
          <w:p w14:paraId="3462BCCF" w14:textId="77777777" w:rsidR="00E53746" w:rsidRPr="00106FAD" w:rsidRDefault="00E53746" w:rsidP="002E7793">
            <w:pPr>
              <w:numPr>
                <w:ilvl w:val="0"/>
                <w:numId w:val="3"/>
              </w:numPr>
              <w:ind w:left="180" w:hanging="180"/>
            </w:pPr>
            <w:r w:rsidRPr="00106FAD">
              <w:t xml:space="preserve">Have the students share topics they might choose to write essays about. </w:t>
            </w:r>
          </w:p>
          <w:p w14:paraId="02CB6B7A" w14:textId="647D423B" w:rsidR="001D4D95" w:rsidRPr="00106FAD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106FAD">
              <w:t xml:space="preserve">When doing the review make sure you erase the lesson on the board. </w:t>
            </w:r>
          </w:p>
          <w:p w14:paraId="42C39D07" w14:textId="77777777" w:rsidR="001D4D95" w:rsidRPr="00106FAD" w:rsidRDefault="001D4D95" w:rsidP="001D4D95"/>
          <w:p w14:paraId="7683CE86" w14:textId="77777777" w:rsidR="001D4D95" w:rsidRPr="00106FAD" w:rsidRDefault="001D4D95" w:rsidP="001D4D95"/>
          <w:p w14:paraId="6C8FDF80" w14:textId="77777777" w:rsidR="001D4D95" w:rsidRPr="00106FAD" w:rsidRDefault="001D4D95" w:rsidP="001D4D95"/>
          <w:p w14:paraId="09613FE1" w14:textId="77777777" w:rsidR="001D4D95" w:rsidRPr="00106FAD" w:rsidRDefault="001D4D95" w:rsidP="001D4D95"/>
          <w:p w14:paraId="5E46CA3D" w14:textId="77777777" w:rsidR="00A71E70" w:rsidRPr="00106FAD" w:rsidRDefault="00A71E70" w:rsidP="001D4D95"/>
          <w:p w14:paraId="36A25895" w14:textId="77777777" w:rsidR="00A71E70" w:rsidRPr="00106FAD" w:rsidRDefault="00A71E70" w:rsidP="001D4D95"/>
          <w:p w14:paraId="18F0E2F1" w14:textId="77777777" w:rsidR="00A71E70" w:rsidRPr="00106FAD" w:rsidRDefault="00A71E70" w:rsidP="001D4D95"/>
          <w:p w14:paraId="43C888DB" w14:textId="77777777" w:rsidR="00A71E70" w:rsidRPr="00106FAD" w:rsidRDefault="00A71E70" w:rsidP="001D4D95"/>
          <w:p w14:paraId="22A31125" w14:textId="18309E14" w:rsidR="00A71E70" w:rsidRPr="00106FAD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106FAD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106FAD" w:rsidRDefault="006513FB" w:rsidP="006513FB">
            <w:pPr>
              <w:pStyle w:val="Heading2"/>
              <w:rPr>
                <w:b/>
              </w:rPr>
            </w:pPr>
            <w:r w:rsidRPr="00106FAD">
              <w:rPr>
                <w:b/>
              </w:rPr>
              <w:t>Activity Starter/Instruction</w:t>
            </w:r>
          </w:p>
          <w:p w14:paraId="54017B03" w14:textId="4C728A89" w:rsidR="00ED5E5D" w:rsidRPr="00106FAD" w:rsidRDefault="00ED5E5D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>Teacher should use stories available in their textbooks</w:t>
            </w:r>
          </w:p>
          <w:p w14:paraId="500BECCC" w14:textId="1B34CF4D" w:rsidR="008C0545" w:rsidRPr="00106FAD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>Explain the meaning of non-fiction/ information texts.</w:t>
            </w:r>
          </w:p>
          <w:p w14:paraId="74882DFA" w14:textId="77777777" w:rsidR="008C0545" w:rsidRPr="00106FAD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>Explain its their similarities and differences</w:t>
            </w:r>
          </w:p>
          <w:p w14:paraId="2758CC81" w14:textId="77777777" w:rsidR="008C0545" w:rsidRPr="00106FAD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>Give examples on their similarities and differences</w:t>
            </w:r>
          </w:p>
          <w:p w14:paraId="2104C26B" w14:textId="2C3AB2E1" w:rsidR="008C0545" w:rsidRPr="00106FAD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>Lead a brief discussion with students on why it is important to read and comprehend</w:t>
            </w:r>
            <w:r w:rsidR="002413A2" w:rsidRPr="00106FAD">
              <w:t xml:space="preserve"> non-fiction/</w:t>
            </w:r>
            <w:r w:rsidRPr="00106FAD">
              <w:t xml:space="preserve">informational text. </w:t>
            </w:r>
          </w:p>
          <w:p w14:paraId="667FC4F8" w14:textId="77777777" w:rsidR="008C0545" w:rsidRPr="00106FAD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 xml:space="preserve">Tell students that it is not only important to read informational text from textbooks, but also from their peers. </w:t>
            </w:r>
          </w:p>
          <w:p w14:paraId="2F7277C7" w14:textId="1BFBC435" w:rsidR="008C0545" w:rsidRPr="00106FAD" w:rsidRDefault="008C0545" w:rsidP="008C0545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106FAD">
              <w:t>Explain to the students they will be reading and analyzing a non-fictional essay.</w:t>
            </w:r>
          </w:p>
          <w:p w14:paraId="2D105876" w14:textId="77777777" w:rsidR="001E24B1" w:rsidRPr="00106FAD" w:rsidRDefault="001E24B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78199D6" w14:textId="77777777" w:rsidR="001E24B1" w:rsidRPr="00106FAD" w:rsidRDefault="001E24B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921C9F4" w14:textId="77777777" w:rsidR="001E24B1" w:rsidRPr="00106FAD" w:rsidRDefault="001E24B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92D0BA7" w14:textId="77777777" w:rsidR="001E24B1" w:rsidRPr="00106FAD" w:rsidRDefault="001E24B1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284A236" w14:textId="0CDB0E76" w:rsidR="003C1E9B" w:rsidRPr="00106FAD" w:rsidRDefault="003C1E9B" w:rsidP="003C1E9B">
            <w:pPr>
              <w:pStyle w:val="Heading2"/>
              <w:rPr>
                <w:b/>
                <w:bCs/>
              </w:rPr>
            </w:pPr>
            <w:r w:rsidRPr="00106FAD">
              <w:rPr>
                <w:b/>
                <w:bCs/>
              </w:rPr>
              <w:t>Guided Practice</w:t>
            </w:r>
          </w:p>
          <w:p w14:paraId="154FDB7E" w14:textId="20060736" w:rsidR="003C1E9B" w:rsidRPr="00106FAD" w:rsidRDefault="003C1E9B" w:rsidP="003C1E9B">
            <w:pPr>
              <w:rPr>
                <w:b/>
              </w:rPr>
            </w:pPr>
            <w:r w:rsidRPr="00106FAD">
              <w:rPr>
                <w:b/>
              </w:rPr>
              <w:t xml:space="preserve">Day </w:t>
            </w:r>
            <w:r w:rsidR="002C4F5D" w:rsidRPr="00106FAD">
              <w:rPr>
                <w:b/>
              </w:rPr>
              <w:t>2</w:t>
            </w:r>
            <w:r w:rsidRPr="00106FAD">
              <w:rPr>
                <w:b/>
              </w:rPr>
              <w:t xml:space="preserve">/ Lesson </w:t>
            </w:r>
            <w:r w:rsidR="002C4F5D" w:rsidRPr="00106FAD">
              <w:rPr>
                <w:b/>
              </w:rPr>
              <w:t>2</w:t>
            </w:r>
            <w:r w:rsidRPr="00106FAD">
              <w:rPr>
                <w:b/>
              </w:rPr>
              <w:t xml:space="preserve">: </w:t>
            </w:r>
            <w:r w:rsidR="002C4F5D" w:rsidRPr="00106FAD">
              <w:rPr>
                <w:b/>
              </w:rPr>
              <w:t>20</w:t>
            </w:r>
            <w:r w:rsidRPr="00106FAD">
              <w:rPr>
                <w:b/>
              </w:rPr>
              <w:t xml:space="preserve">mins   </w:t>
            </w:r>
          </w:p>
          <w:p w14:paraId="45F5E5C4" w14:textId="77777777" w:rsidR="0077668C" w:rsidRPr="00106FAD" w:rsidRDefault="0077668C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lastRenderedPageBreak/>
              <w:t xml:space="preserve">Arrange students into pairs and explain that they will be partner reading the essay. </w:t>
            </w:r>
          </w:p>
          <w:p w14:paraId="6DDBF51F" w14:textId="77777777" w:rsidR="0077668C" w:rsidRPr="00106FAD" w:rsidRDefault="0077668C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 xml:space="preserve">Suggest that a good way to partner read is to take turns reading paragraphs. </w:t>
            </w:r>
          </w:p>
          <w:p w14:paraId="75369A10" w14:textId="77777777" w:rsidR="0077668C" w:rsidRPr="00106FAD" w:rsidRDefault="0077668C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 xml:space="preserve">Hand out non-fiction worksheet to each student. </w:t>
            </w:r>
          </w:p>
          <w:p w14:paraId="3CAC65D9" w14:textId="77777777" w:rsidR="0077668C" w:rsidRPr="00106FAD" w:rsidRDefault="0077668C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>Hand out a highlighter to each student.</w:t>
            </w:r>
          </w:p>
          <w:p w14:paraId="26377821" w14:textId="77777777" w:rsidR="0077668C" w:rsidRPr="00106FAD" w:rsidRDefault="0077668C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>Tell students that they will be reading to ﬁnd the main idea and supporting details.</w:t>
            </w:r>
          </w:p>
          <w:p w14:paraId="271BAE9A" w14:textId="77777777" w:rsidR="0077668C" w:rsidRPr="00106FAD" w:rsidRDefault="003C1E9B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>Tell students that when they are done reading, they need to raise their hands.</w:t>
            </w:r>
          </w:p>
          <w:p w14:paraId="44B15013" w14:textId="77777777" w:rsidR="0077668C" w:rsidRPr="00106FAD" w:rsidRDefault="003C1E9B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 xml:space="preserve">While the students are partner reading, walk around the room to make sure students are staying on task. </w:t>
            </w:r>
          </w:p>
          <w:p w14:paraId="0BB75B76" w14:textId="77777777" w:rsidR="0077668C" w:rsidRPr="00106FAD" w:rsidRDefault="003C1E9B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 xml:space="preserve">Help when needed. </w:t>
            </w:r>
          </w:p>
          <w:p w14:paraId="0F046A2F" w14:textId="77777777" w:rsidR="0077668C" w:rsidRPr="00106FAD" w:rsidRDefault="003C1E9B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rPr>
                <w:bCs/>
              </w:rPr>
              <w:t>As students start to raise their hands, scan their work to make sure they underlined the main idea and highlighted at least ﬁve supporting details.</w:t>
            </w:r>
          </w:p>
          <w:p w14:paraId="35A72A4D" w14:textId="0543A458" w:rsidR="003C1E9B" w:rsidRPr="00106FAD" w:rsidRDefault="003C1E9B" w:rsidP="0077668C">
            <w:pPr>
              <w:pStyle w:val="ListParagraph"/>
              <w:numPr>
                <w:ilvl w:val="0"/>
                <w:numId w:val="26"/>
              </w:numPr>
              <w:ind w:left="330" w:hanging="270"/>
              <w:rPr>
                <w:bCs/>
              </w:rPr>
            </w:pPr>
            <w:r w:rsidRPr="00106FAD">
              <w:t>Correct any mistakes made by the students.</w:t>
            </w:r>
          </w:p>
          <w:p w14:paraId="37B36405" w14:textId="77777777" w:rsidR="003C1E9B" w:rsidRPr="00106FAD" w:rsidRDefault="003C1E9B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77471126" w:rsidR="00FB30A1" w:rsidRPr="00106FAD" w:rsidRDefault="003C1E9B" w:rsidP="00FB30A1">
            <w:pPr>
              <w:pStyle w:val="ListParagraph"/>
              <w:ind w:left="0"/>
            </w:pPr>
            <w:r w:rsidRPr="00106FAD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534F45A5" w:rsidR="00FB30A1" w:rsidRPr="00106FAD" w:rsidRDefault="00C40201" w:rsidP="00FB30A1">
            <w:pPr>
              <w:rPr>
                <w:b/>
              </w:rPr>
            </w:pPr>
            <w:r w:rsidRPr="00106FAD">
              <w:rPr>
                <w:b/>
              </w:rPr>
              <w:t xml:space="preserve">Day </w:t>
            </w:r>
            <w:r w:rsidR="002C4F5D" w:rsidRPr="00106FAD">
              <w:rPr>
                <w:b/>
              </w:rPr>
              <w:t>3</w:t>
            </w:r>
            <w:r w:rsidRPr="00106FAD">
              <w:rPr>
                <w:b/>
              </w:rPr>
              <w:t xml:space="preserve">/ Lesson </w:t>
            </w:r>
            <w:r w:rsidR="002C4F5D" w:rsidRPr="00106FAD">
              <w:rPr>
                <w:b/>
              </w:rPr>
              <w:t>3</w:t>
            </w:r>
            <w:r w:rsidR="00FB30A1" w:rsidRPr="00106FAD">
              <w:rPr>
                <w:b/>
              </w:rPr>
              <w:t xml:space="preserve">: </w:t>
            </w:r>
            <w:r w:rsidR="00D45F13" w:rsidRPr="00106FAD">
              <w:rPr>
                <w:b/>
              </w:rPr>
              <w:t>20</w:t>
            </w:r>
            <w:r w:rsidR="00FB30A1" w:rsidRPr="00106FAD">
              <w:rPr>
                <w:b/>
              </w:rPr>
              <w:t xml:space="preserve"> Mins</w:t>
            </w:r>
          </w:p>
          <w:p w14:paraId="7E2C4BA4" w14:textId="3FBD98A9" w:rsidR="006E5FDC" w:rsidRPr="00106FAD" w:rsidRDefault="006E5FDC" w:rsidP="00D45F13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106FAD">
              <w:t>Prior to reading aloud, tell students that they will be working on their sequencing skills.</w:t>
            </w:r>
          </w:p>
          <w:p w14:paraId="4FE041D8" w14:textId="03A27FA4" w:rsidR="006E5FDC" w:rsidRPr="00106FAD" w:rsidRDefault="006E5FDC" w:rsidP="006E5FDC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106FAD">
              <w:t>Tell them to think about what happens during the beginning, middle and the end of the story as you read.</w:t>
            </w:r>
          </w:p>
          <w:p w14:paraId="040F88B5" w14:textId="77777777" w:rsidR="00363EC6" w:rsidRDefault="006E5FDC" w:rsidP="006E5FDC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106FAD">
              <w:t xml:space="preserve">As you read, pause frequently to ask students to identify the events in the </w:t>
            </w:r>
            <w:r w:rsidR="0070011A" w:rsidRPr="00106FAD">
              <w:t>story</w:t>
            </w:r>
            <w:r w:rsidRPr="00106FAD">
              <w:t xml:space="preserve"> and</w:t>
            </w:r>
          </w:p>
          <w:p w14:paraId="0C0765DD" w14:textId="3F5AC84A" w:rsidR="006E5FDC" w:rsidRPr="00106FAD" w:rsidRDefault="00363EC6" w:rsidP="006E5FDC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>
              <w:lastRenderedPageBreak/>
              <w:t>As your read e</w:t>
            </w:r>
            <w:r w:rsidR="006E5FDC" w:rsidRPr="00106FAD">
              <w:t>ncourage them to think about when the beginning gives way to the middle and the middle transition to the end</w:t>
            </w:r>
          </w:p>
          <w:p w14:paraId="6D1A124B" w14:textId="77777777" w:rsidR="00FB7B0A" w:rsidRDefault="006E5FDC" w:rsidP="006E5FDC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106FAD">
              <w:t xml:space="preserve">Once you have read the story, make lists with students </w:t>
            </w:r>
            <w:r w:rsidR="0070011A" w:rsidRPr="00106FAD">
              <w:t>about</w:t>
            </w:r>
            <w:r w:rsidRPr="00106FAD">
              <w:t xml:space="preserve"> the events the event that occurred, trying to arrange them sequentially. </w:t>
            </w:r>
          </w:p>
          <w:p w14:paraId="52638708" w14:textId="11BF25CE" w:rsidR="006E5FDC" w:rsidRPr="00106FAD" w:rsidRDefault="006E5FDC" w:rsidP="006E5FDC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106FAD">
              <w:t>Sentence strip works well for this activity, since events can be written on individual strips and then rearranged as necessary to put the events in the correct order.</w:t>
            </w:r>
          </w:p>
          <w:p w14:paraId="3210D598" w14:textId="77777777" w:rsidR="00A37E88" w:rsidRPr="00106FAD" w:rsidRDefault="006E5FDC" w:rsidP="006E5FDC">
            <w:pPr>
              <w:pStyle w:val="ListParagraph"/>
              <w:numPr>
                <w:ilvl w:val="0"/>
                <w:numId w:val="18"/>
              </w:numPr>
              <w:ind w:left="240" w:hanging="240"/>
            </w:pPr>
            <w:r w:rsidRPr="00106FAD">
              <w:t>Tell students to use these strips as reminder as they retell the story.</w:t>
            </w:r>
          </w:p>
          <w:p w14:paraId="4D5B0BD6" w14:textId="6055CAD9" w:rsidR="00033A23" w:rsidRPr="00106FAD" w:rsidRDefault="00033A23" w:rsidP="00033A23"/>
          <w:p w14:paraId="0D3B030C" w14:textId="77777777" w:rsidR="009B425F" w:rsidRPr="00106FAD" w:rsidRDefault="009B425F" w:rsidP="009B425F">
            <w:pPr>
              <w:pStyle w:val="Heading1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Guided Practice</w:t>
            </w:r>
          </w:p>
          <w:p w14:paraId="2BF0A393" w14:textId="11800652" w:rsidR="009B425F" w:rsidRPr="00106FAD" w:rsidRDefault="009B425F" w:rsidP="009B425F">
            <w:pPr>
              <w:ind w:left="30"/>
              <w:rPr>
                <w:b/>
                <w:bCs/>
              </w:rPr>
            </w:pPr>
            <w:r w:rsidRPr="00106FAD">
              <w:rPr>
                <w:b/>
                <w:bCs/>
              </w:rPr>
              <w:t xml:space="preserve">Day </w:t>
            </w:r>
            <w:r w:rsidR="002C4F5D" w:rsidRPr="00106FAD">
              <w:rPr>
                <w:b/>
                <w:bCs/>
              </w:rPr>
              <w:t>6</w:t>
            </w:r>
            <w:r w:rsidRPr="00106FAD">
              <w:rPr>
                <w:b/>
                <w:bCs/>
              </w:rPr>
              <w:t xml:space="preserve">/ Lesson </w:t>
            </w:r>
            <w:r w:rsidR="002C4F5D" w:rsidRPr="00106FAD">
              <w:rPr>
                <w:b/>
                <w:bCs/>
              </w:rPr>
              <w:t>6</w:t>
            </w:r>
            <w:r w:rsidRPr="00106FAD">
              <w:rPr>
                <w:b/>
                <w:bCs/>
              </w:rPr>
              <w:t>: 15 Mins</w:t>
            </w:r>
          </w:p>
          <w:p w14:paraId="6365F0F8" w14:textId="77777777" w:rsidR="00FB7B0A" w:rsidRDefault="009B425F" w:rsidP="009B425F">
            <w:pPr>
              <w:pStyle w:val="ListParagraph"/>
              <w:numPr>
                <w:ilvl w:val="0"/>
                <w:numId w:val="39"/>
              </w:numPr>
              <w:ind w:left="240" w:hanging="240"/>
            </w:pPr>
            <w:r w:rsidRPr="00106FAD">
              <w:t xml:space="preserve">Assign students to groups of five and have each student in each group draw a picture of one story element. </w:t>
            </w:r>
          </w:p>
          <w:p w14:paraId="49A1977E" w14:textId="1C3CCBDF" w:rsidR="00112E4D" w:rsidRPr="00106FAD" w:rsidRDefault="009B425F" w:rsidP="009B425F">
            <w:pPr>
              <w:pStyle w:val="ListParagraph"/>
              <w:numPr>
                <w:ilvl w:val="0"/>
                <w:numId w:val="39"/>
              </w:numPr>
              <w:ind w:left="240" w:hanging="240"/>
            </w:pPr>
            <w:r w:rsidRPr="00106FAD">
              <w:t xml:space="preserve">For example, one student in each group can draw the characters and another student can draw the problem in the story. </w:t>
            </w:r>
          </w:p>
          <w:p w14:paraId="6FB3E31F" w14:textId="77777777" w:rsidR="00112E4D" w:rsidRPr="00106FAD" w:rsidRDefault="009B425F" w:rsidP="009B425F">
            <w:pPr>
              <w:pStyle w:val="ListParagraph"/>
              <w:numPr>
                <w:ilvl w:val="0"/>
                <w:numId w:val="39"/>
              </w:numPr>
              <w:ind w:left="240" w:hanging="240"/>
            </w:pPr>
            <w:r w:rsidRPr="00106FAD">
              <w:t xml:space="preserve">Circulate around the room to give suggestions and guide students who are struggling. </w:t>
            </w:r>
          </w:p>
          <w:p w14:paraId="6AD4C146" w14:textId="77777777" w:rsidR="00112E4D" w:rsidRPr="00106FAD" w:rsidRDefault="009B425F" w:rsidP="009B425F">
            <w:pPr>
              <w:pStyle w:val="ListParagraph"/>
              <w:numPr>
                <w:ilvl w:val="0"/>
                <w:numId w:val="39"/>
              </w:numPr>
              <w:ind w:left="240" w:hanging="240"/>
            </w:pPr>
            <w:r w:rsidRPr="00106FAD">
              <w:t xml:space="preserve">When each student has completed his or drawing, cut them out, attached to popsicle sticks, and then have each group summarize the story using the mounted story elements to give a puppet show. </w:t>
            </w:r>
          </w:p>
          <w:p w14:paraId="0123C168" w14:textId="77777777" w:rsidR="00FB7B0A" w:rsidRDefault="009B425F" w:rsidP="00112E4D">
            <w:pPr>
              <w:pStyle w:val="ListParagraph"/>
              <w:numPr>
                <w:ilvl w:val="0"/>
                <w:numId w:val="39"/>
              </w:numPr>
              <w:ind w:left="240" w:hanging="240"/>
            </w:pPr>
            <w:r w:rsidRPr="00106FAD">
              <w:t>If students have difficulty identifying story elements, encourage them to use the sequence chain graphic organizer to organize the events of the story first</w:t>
            </w:r>
            <w:r w:rsidR="00FB7B0A">
              <w:t>.</w:t>
            </w:r>
          </w:p>
          <w:p w14:paraId="75E69E5B" w14:textId="70108BAA" w:rsidR="00112E4D" w:rsidRPr="00106FAD" w:rsidRDefault="00FB7B0A" w:rsidP="00112E4D">
            <w:pPr>
              <w:pStyle w:val="ListParagraph"/>
              <w:numPr>
                <w:ilvl w:val="0"/>
                <w:numId w:val="39"/>
              </w:numPr>
              <w:ind w:left="240" w:hanging="240"/>
            </w:pPr>
            <w:r>
              <w:lastRenderedPageBreak/>
              <w:t>T</w:t>
            </w:r>
            <w:r w:rsidR="009B425F" w:rsidRPr="00106FAD">
              <w:t>hen use that information to complete the story elements map.</w:t>
            </w:r>
          </w:p>
          <w:p w14:paraId="5D2169DA" w14:textId="77777777" w:rsidR="00112E4D" w:rsidRPr="00106FAD" w:rsidRDefault="00112E4D" w:rsidP="00112E4D"/>
          <w:p w14:paraId="61CD369F" w14:textId="77777777" w:rsidR="00112E4D" w:rsidRPr="00106FAD" w:rsidRDefault="00112E4D" w:rsidP="00112E4D"/>
          <w:p w14:paraId="77F417E0" w14:textId="65E6C981" w:rsidR="00033A23" w:rsidRPr="00106FAD" w:rsidRDefault="00033A23" w:rsidP="00112E4D">
            <w:pPr>
              <w:pStyle w:val="Heading1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Guided Practice</w:t>
            </w:r>
          </w:p>
          <w:p w14:paraId="6A44E6E1" w14:textId="6311D3D1" w:rsidR="00033A23" w:rsidRPr="00106FAD" w:rsidRDefault="00033A23" w:rsidP="00033A23">
            <w:pPr>
              <w:ind w:left="30"/>
              <w:rPr>
                <w:b/>
                <w:bCs/>
              </w:rPr>
            </w:pPr>
            <w:r w:rsidRPr="00106FAD">
              <w:rPr>
                <w:b/>
                <w:bCs/>
              </w:rPr>
              <w:t xml:space="preserve">Day </w:t>
            </w:r>
            <w:r w:rsidR="002C4F5D" w:rsidRPr="00106FAD">
              <w:rPr>
                <w:b/>
                <w:bCs/>
              </w:rPr>
              <w:t>7</w:t>
            </w:r>
            <w:r w:rsidRPr="00106FAD">
              <w:rPr>
                <w:b/>
                <w:bCs/>
              </w:rPr>
              <w:t xml:space="preserve">/ Lesson </w:t>
            </w:r>
            <w:r w:rsidR="002C4F5D" w:rsidRPr="00106FAD">
              <w:rPr>
                <w:b/>
                <w:bCs/>
              </w:rPr>
              <w:t>7</w:t>
            </w:r>
            <w:r w:rsidRPr="00106FAD">
              <w:rPr>
                <w:b/>
                <w:bCs/>
              </w:rPr>
              <w:t>: 15 Mins</w:t>
            </w:r>
          </w:p>
          <w:p w14:paraId="705A4557" w14:textId="77777777" w:rsidR="00033A23" w:rsidRPr="00106FAD" w:rsidRDefault="00033A23" w:rsidP="00033A23">
            <w:pPr>
              <w:pStyle w:val="ListParagraph"/>
              <w:numPr>
                <w:ilvl w:val="0"/>
                <w:numId w:val="32"/>
              </w:numPr>
              <w:ind w:left="210" w:hanging="180"/>
            </w:pPr>
            <w:r w:rsidRPr="00106FAD">
              <w:t>Handout a non-fiction book to students</w:t>
            </w:r>
          </w:p>
          <w:p w14:paraId="52230142" w14:textId="77777777" w:rsidR="00033A23" w:rsidRPr="00106FAD" w:rsidRDefault="00033A23" w:rsidP="00033A23">
            <w:pPr>
              <w:pStyle w:val="ListParagraph"/>
              <w:numPr>
                <w:ilvl w:val="0"/>
                <w:numId w:val="32"/>
              </w:numPr>
              <w:ind w:left="210" w:hanging="180"/>
            </w:pPr>
            <w:r w:rsidRPr="00106FAD">
              <w:t>Give students a highlighter, pieces of paper and pencils as they read.</w:t>
            </w:r>
          </w:p>
          <w:p w14:paraId="23F41520" w14:textId="439DF4DB" w:rsidR="00033A23" w:rsidRPr="00106FAD" w:rsidRDefault="00033A23" w:rsidP="00033A23">
            <w:pPr>
              <w:pStyle w:val="ListParagraph"/>
              <w:numPr>
                <w:ilvl w:val="0"/>
                <w:numId w:val="32"/>
              </w:numPr>
              <w:ind w:left="210" w:hanging="180"/>
            </w:pPr>
            <w:r w:rsidRPr="00106FAD">
              <w:t>Tell students that they will be reading to ﬁnd the main idea, supporting details</w:t>
            </w:r>
            <w:r w:rsidR="00C14EF9" w:rsidRPr="00106FAD">
              <w:t>,</w:t>
            </w:r>
            <w:r w:rsidRPr="00106FAD">
              <w:t xml:space="preserve"> sequence of events</w:t>
            </w:r>
            <w:r w:rsidR="00C14EF9" w:rsidRPr="00106FAD">
              <w:t xml:space="preserve"> and elements of the story</w:t>
            </w:r>
            <w:r w:rsidRPr="00106FAD">
              <w:t>.</w:t>
            </w:r>
          </w:p>
          <w:p w14:paraId="65DB1F6D" w14:textId="77777777" w:rsidR="00033A23" w:rsidRPr="00106FAD" w:rsidRDefault="00033A23" w:rsidP="00033A23">
            <w:pPr>
              <w:pStyle w:val="ListParagraph"/>
              <w:numPr>
                <w:ilvl w:val="0"/>
                <w:numId w:val="32"/>
              </w:numPr>
              <w:ind w:left="210" w:hanging="180"/>
            </w:pPr>
            <w:r w:rsidRPr="00106FAD">
              <w:t>Instruct students to raise their hands when done.</w:t>
            </w:r>
          </w:p>
          <w:p w14:paraId="68510647" w14:textId="6D238CC8" w:rsidR="009B425F" w:rsidRPr="00106FAD" w:rsidRDefault="00033A23" w:rsidP="00033A23">
            <w:pPr>
              <w:pStyle w:val="ListParagraph"/>
              <w:numPr>
                <w:ilvl w:val="0"/>
                <w:numId w:val="32"/>
              </w:numPr>
              <w:ind w:left="210" w:hanging="180"/>
            </w:pPr>
            <w:r w:rsidRPr="00106FAD">
              <w:t>As students start to raise their hands, scan their work to make sure they underlined the main idea, highlighted at least ﬁve supporting details</w:t>
            </w:r>
            <w:r w:rsidR="00C14EF9" w:rsidRPr="00106FAD">
              <w:t xml:space="preserve">, </w:t>
            </w:r>
            <w:r w:rsidRPr="00106FAD">
              <w:t>wrote out a sequence of events</w:t>
            </w:r>
            <w:r w:rsidR="00C14EF9" w:rsidRPr="00106FAD">
              <w:t xml:space="preserve"> and elements of the story</w:t>
            </w:r>
            <w:r w:rsidRPr="00106FAD">
              <w:t>.</w:t>
            </w:r>
          </w:p>
          <w:p w14:paraId="6CC78EF4" w14:textId="6B384236" w:rsidR="00033A23" w:rsidRPr="00106FAD" w:rsidRDefault="00033A23" w:rsidP="00033A23">
            <w:pPr>
              <w:pStyle w:val="ListParagraph"/>
              <w:numPr>
                <w:ilvl w:val="0"/>
                <w:numId w:val="32"/>
              </w:numPr>
              <w:ind w:left="210" w:hanging="180"/>
            </w:pPr>
            <w:r w:rsidRPr="00106FAD">
              <w:t>Correct their mistakes</w:t>
            </w:r>
          </w:p>
        </w:tc>
        <w:tc>
          <w:tcPr>
            <w:tcW w:w="118" w:type="pct"/>
          </w:tcPr>
          <w:p w14:paraId="3EC4062D" w14:textId="77777777" w:rsidR="00C17E2A" w:rsidRPr="00106FAD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3B8F5227" w14:textId="77777777" w:rsidR="003C1E9B" w:rsidRPr="00106FAD" w:rsidRDefault="003C1E9B" w:rsidP="003C1E9B">
            <w:pPr>
              <w:pStyle w:val="Heading1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Teacher Guide</w:t>
            </w:r>
          </w:p>
          <w:p w14:paraId="044F71E5" w14:textId="66B9A4EC" w:rsidR="003C1E9B" w:rsidRPr="00106FAD" w:rsidRDefault="003C1E9B" w:rsidP="003C1E9B">
            <w:pPr>
              <w:rPr>
                <w:b/>
              </w:rPr>
            </w:pPr>
            <w:r w:rsidRPr="00106FAD">
              <w:rPr>
                <w:b/>
              </w:rPr>
              <w:t>Day 1/ Lesson 1: 15mins</w:t>
            </w:r>
          </w:p>
          <w:p w14:paraId="7A4C6C27" w14:textId="77777777" w:rsid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Explain that in the text, information about things that happen </w:t>
            </w:r>
          </w:p>
          <w:p w14:paraId="1547C986" w14:textId="47B15D13" w:rsidR="0077668C" w:rsidRP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>— Who, What, Where, When, Why and How — are important clues to the main ideas.</w:t>
            </w:r>
          </w:p>
          <w:p w14:paraId="42C8F1F2" w14:textId="77777777" w:rsid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Explain that these are like the footprints left by an unknown person. </w:t>
            </w:r>
          </w:p>
          <w:p w14:paraId="3F1F2D72" w14:textId="60DE1498" w:rsidR="0077668C" w:rsidRP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>Explain to them that Finding the main idea is also a problem-solving activity in which the reader actively seeks the clues in the text to find the main idea.</w:t>
            </w:r>
          </w:p>
          <w:p w14:paraId="444C806D" w14:textId="77777777" w:rsidR="0077668C" w:rsidRP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Ask students to define ‘main idea’. </w:t>
            </w:r>
          </w:p>
          <w:p w14:paraId="12F8968F" w14:textId="77777777" w:rsidR="0077668C" w:rsidRP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>Encourage discussion about the many aspects of a main idea and the difficulties encountered in determining the main idea.</w:t>
            </w:r>
          </w:p>
          <w:p w14:paraId="5F2C9DD8" w14:textId="77777777" w:rsid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Explain that the main idea tells what the whole text is about: it connects the little ideas into a summary. </w:t>
            </w:r>
          </w:p>
          <w:p w14:paraId="50F11B0A" w14:textId="31F6ABE1" w:rsidR="0077668C" w:rsidRP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A main idea captures the theme or the most important information in a text. </w:t>
            </w:r>
          </w:p>
          <w:p w14:paraId="4D5DA8B2" w14:textId="77777777" w:rsidR="0077668C" w:rsidRP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lastRenderedPageBreak/>
              <w:t>Ask students, ‘Why is it important to find the main idea/s?’ (Answers should include: understand the writer’s message; understand a story; tell someone about a story without having to tell them everything; concentrate on important parts; write a summary; remember information.)</w:t>
            </w:r>
          </w:p>
          <w:p w14:paraId="1249B16E" w14:textId="77777777" w:rsidR="00106FAD" w:rsidRDefault="0077668C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>Emphasize that being able to identify the main idea is a good check on one’s own comprehension</w:t>
            </w:r>
          </w:p>
          <w:p w14:paraId="78801D8B" w14:textId="2433CC47" w:rsidR="0077668C" w:rsidRPr="00106FAD" w:rsidRDefault="00106FAD" w:rsidP="0077668C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>
              <w:t xml:space="preserve">Also, it is </w:t>
            </w:r>
            <w:r w:rsidR="0077668C" w:rsidRPr="00106FAD">
              <w:t>a good way to study and remember information, and an excellent way to summarize information quickly.</w:t>
            </w:r>
          </w:p>
          <w:p w14:paraId="4D1CEF37" w14:textId="77777777" w:rsidR="002C4F5D" w:rsidRPr="00106FAD" w:rsidRDefault="0077668C" w:rsidP="002C4F5D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Ask students, ‘Is it easy to find the main idea when you read?’ </w:t>
            </w:r>
          </w:p>
          <w:p w14:paraId="14D8042D" w14:textId="77777777" w:rsidR="002C4F5D" w:rsidRPr="00106FAD" w:rsidRDefault="0077668C" w:rsidP="002C4F5D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Encourage students to share the confusion and difficulty they sometimes experience in finding the main idea. </w:t>
            </w:r>
          </w:p>
          <w:p w14:paraId="5E6E938A" w14:textId="77777777" w:rsidR="002C4F5D" w:rsidRPr="00106FAD" w:rsidRDefault="0077668C" w:rsidP="002C4F5D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>Tell them it is not always easy to find the main idea; it requires thinking about the text.</w:t>
            </w:r>
          </w:p>
          <w:p w14:paraId="050D8B23" w14:textId="77777777" w:rsidR="002C4F5D" w:rsidRPr="00106FAD" w:rsidRDefault="003C1E9B" w:rsidP="002C4F5D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>Show students a non-fiction book with the main idea and supporting details of a text, previously shared whole-class.</w:t>
            </w:r>
          </w:p>
          <w:p w14:paraId="4F268D34" w14:textId="75F64DA4" w:rsidR="003C1E9B" w:rsidRPr="00106FAD" w:rsidRDefault="003C1E9B" w:rsidP="002C4F5D">
            <w:pPr>
              <w:pStyle w:val="ListParagraph"/>
              <w:numPr>
                <w:ilvl w:val="0"/>
                <w:numId w:val="19"/>
              </w:numPr>
              <w:ind w:left="300" w:hanging="300"/>
            </w:pPr>
            <w:r w:rsidRPr="00106FAD">
              <w:t xml:space="preserve">Point out how the noted details support the main idea and clarify any questions students may have. </w:t>
            </w:r>
          </w:p>
          <w:p w14:paraId="1F5ADEDC" w14:textId="77777777" w:rsidR="003C1E9B" w:rsidRPr="00106FAD" w:rsidRDefault="003C1E9B" w:rsidP="00A832CB">
            <w:pPr>
              <w:pStyle w:val="Heading2"/>
              <w:rPr>
                <w:b/>
                <w:bCs/>
              </w:rPr>
            </w:pPr>
          </w:p>
          <w:p w14:paraId="1984C488" w14:textId="7DBC8B05" w:rsidR="003C1E9B" w:rsidRPr="00106FAD" w:rsidRDefault="003C1E9B" w:rsidP="003C1E9B"/>
          <w:p w14:paraId="541782F1" w14:textId="2BEDECEC" w:rsidR="003C1E9B" w:rsidRPr="00106FAD" w:rsidRDefault="003C1E9B" w:rsidP="003C1E9B">
            <w:pPr>
              <w:pStyle w:val="Heading1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Guide</w:t>
            </w:r>
            <w:r w:rsidR="0070011A" w:rsidRPr="00106FAD">
              <w:rPr>
                <w:sz w:val="18"/>
                <w:szCs w:val="18"/>
              </w:rPr>
              <w:t>d Practice</w:t>
            </w:r>
          </w:p>
          <w:p w14:paraId="25072A33" w14:textId="6A5782FD" w:rsidR="003C1E9B" w:rsidRPr="00106FAD" w:rsidRDefault="003C1E9B" w:rsidP="003C1E9B">
            <w:pPr>
              <w:rPr>
                <w:b/>
              </w:rPr>
            </w:pPr>
            <w:r w:rsidRPr="00106FAD">
              <w:rPr>
                <w:b/>
              </w:rPr>
              <w:t xml:space="preserve">Day </w:t>
            </w:r>
            <w:r w:rsidR="002C4F5D" w:rsidRPr="00106FAD">
              <w:rPr>
                <w:b/>
              </w:rPr>
              <w:t>4</w:t>
            </w:r>
            <w:r w:rsidRPr="00106FAD">
              <w:rPr>
                <w:b/>
              </w:rPr>
              <w:t xml:space="preserve">/ Lesson </w:t>
            </w:r>
            <w:r w:rsidR="002C4F5D" w:rsidRPr="00106FAD">
              <w:rPr>
                <w:b/>
              </w:rPr>
              <w:t>4</w:t>
            </w:r>
            <w:r w:rsidRPr="00106FAD">
              <w:rPr>
                <w:b/>
              </w:rPr>
              <w:t>: 15 Mins</w:t>
            </w:r>
          </w:p>
          <w:p w14:paraId="44F25443" w14:textId="21820813" w:rsidR="00D45F13" w:rsidRPr="00106FAD" w:rsidRDefault="00D45F13" w:rsidP="00D45F13">
            <w:pPr>
              <w:numPr>
                <w:ilvl w:val="0"/>
                <w:numId w:val="16"/>
              </w:numPr>
              <w:ind w:left="210" w:hanging="180"/>
            </w:pPr>
            <w:r w:rsidRPr="00106FAD">
              <w:t>Begin by reminding the students that they will be working on their sequencing skills.</w:t>
            </w:r>
          </w:p>
          <w:p w14:paraId="147C877D" w14:textId="4DC7C4BA" w:rsidR="00D45F13" w:rsidRPr="00106FAD" w:rsidRDefault="00D45F13" w:rsidP="00D45F13">
            <w:pPr>
              <w:numPr>
                <w:ilvl w:val="0"/>
                <w:numId w:val="16"/>
              </w:numPr>
              <w:ind w:left="210" w:hanging="180"/>
            </w:pPr>
            <w:r w:rsidRPr="00106FAD">
              <w:lastRenderedPageBreak/>
              <w:t>Give students pieces of paper and pencils as they read</w:t>
            </w:r>
          </w:p>
          <w:p w14:paraId="03D2ED7D" w14:textId="081F4677" w:rsidR="00D45F13" w:rsidRPr="00106FAD" w:rsidRDefault="00D45F13" w:rsidP="00D45F13">
            <w:pPr>
              <w:numPr>
                <w:ilvl w:val="0"/>
                <w:numId w:val="16"/>
              </w:numPr>
              <w:ind w:left="210" w:hanging="180"/>
            </w:pPr>
            <w:r w:rsidRPr="00106FAD">
              <w:t xml:space="preserve">Instruct students to write page numbers and a few words to remind them of important events in the story. </w:t>
            </w:r>
          </w:p>
          <w:p w14:paraId="5DF0F546" w14:textId="77777777" w:rsidR="005D6F72" w:rsidRPr="00106FAD" w:rsidRDefault="00D45F13" w:rsidP="00D45F13">
            <w:pPr>
              <w:numPr>
                <w:ilvl w:val="0"/>
                <w:numId w:val="16"/>
              </w:numPr>
              <w:ind w:left="210" w:hanging="180"/>
            </w:pPr>
            <w:r w:rsidRPr="00106FAD">
              <w:t xml:space="preserve">Once students have completed reading, give them opportunities to write about their </w:t>
            </w:r>
            <w:r w:rsidR="0070011A" w:rsidRPr="00106FAD">
              <w:t>story’s</w:t>
            </w:r>
            <w:r w:rsidRPr="00106FAD">
              <w:t xml:space="preserve"> sequences in a reading journal, to discuss their stories with partners or family members.</w:t>
            </w:r>
          </w:p>
          <w:p w14:paraId="31646149" w14:textId="77777777" w:rsidR="00112E4D" w:rsidRPr="00106FAD" w:rsidRDefault="00112E4D" w:rsidP="00112E4D">
            <w:pPr>
              <w:pStyle w:val="Heading1"/>
              <w:rPr>
                <w:sz w:val="18"/>
                <w:szCs w:val="18"/>
              </w:rPr>
            </w:pPr>
            <w:r w:rsidRPr="00106FAD">
              <w:rPr>
                <w:sz w:val="18"/>
                <w:szCs w:val="18"/>
              </w:rPr>
              <w:t>Teacher Guide</w:t>
            </w:r>
          </w:p>
          <w:p w14:paraId="69A1F8B4" w14:textId="2BFA9757" w:rsidR="006571A4" w:rsidRPr="00106FAD" w:rsidRDefault="006571A4" w:rsidP="006571A4">
            <w:pPr>
              <w:ind w:left="30"/>
              <w:rPr>
                <w:b/>
                <w:bCs/>
              </w:rPr>
            </w:pPr>
            <w:r w:rsidRPr="00106FAD">
              <w:rPr>
                <w:b/>
                <w:bCs/>
              </w:rPr>
              <w:t xml:space="preserve">Day </w:t>
            </w:r>
            <w:r w:rsidR="002C4F5D" w:rsidRPr="00106FAD">
              <w:rPr>
                <w:b/>
                <w:bCs/>
              </w:rPr>
              <w:t>5</w:t>
            </w:r>
            <w:r w:rsidRPr="00106FAD">
              <w:rPr>
                <w:b/>
                <w:bCs/>
              </w:rPr>
              <w:t xml:space="preserve">/ Lesson </w:t>
            </w:r>
            <w:r w:rsidR="002C4F5D" w:rsidRPr="00106FAD">
              <w:rPr>
                <w:b/>
                <w:bCs/>
              </w:rPr>
              <w:t>5</w:t>
            </w:r>
            <w:r w:rsidRPr="00106FAD">
              <w:rPr>
                <w:b/>
                <w:bCs/>
              </w:rPr>
              <w:t xml:space="preserve">: </w:t>
            </w:r>
            <w:r w:rsidR="00287C98" w:rsidRPr="00106FAD">
              <w:rPr>
                <w:b/>
                <w:bCs/>
              </w:rPr>
              <w:t>2</w:t>
            </w:r>
            <w:r w:rsidRPr="00106FAD">
              <w:rPr>
                <w:b/>
                <w:bCs/>
              </w:rPr>
              <w:t>5 Mins</w:t>
            </w:r>
          </w:p>
          <w:p w14:paraId="0908403F" w14:textId="77777777" w:rsidR="00FD0F5C" w:rsidRDefault="00A0413F" w:rsidP="00FD0F5C">
            <w:pPr>
              <w:pStyle w:val="ListParagraph"/>
              <w:numPr>
                <w:ilvl w:val="0"/>
                <w:numId w:val="29"/>
              </w:numPr>
              <w:ind w:left="300" w:hanging="270"/>
            </w:pPr>
            <w:r w:rsidRPr="00106FAD">
              <w:t>Tell students that they will listen to Danny and the Dinosaur by Syd Hoff and then describe the story elements in Danny and the Dinosaur.</w:t>
            </w:r>
          </w:p>
          <w:p w14:paraId="26B2483C" w14:textId="77777777" w:rsidR="00FD0F5C" w:rsidRDefault="00A0413F" w:rsidP="00FD0F5C">
            <w:pPr>
              <w:pStyle w:val="ListParagraph"/>
              <w:numPr>
                <w:ilvl w:val="0"/>
                <w:numId w:val="29"/>
              </w:numPr>
              <w:ind w:left="300" w:hanging="270"/>
            </w:pPr>
            <w:r w:rsidRPr="00106FAD">
              <w:t xml:space="preserve">Introduce the elements of a story and define each element, using the graphic organizer. </w:t>
            </w:r>
          </w:p>
          <w:p w14:paraId="466DB7D6" w14:textId="290B0457" w:rsidR="00A0413F" w:rsidRPr="00106FAD" w:rsidRDefault="00A0413F" w:rsidP="00FD0F5C">
            <w:pPr>
              <w:pStyle w:val="ListParagraph"/>
              <w:numPr>
                <w:ilvl w:val="0"/>
                <w:numId w:val="29"/>
              </w:numPr>
              <w:ind w:left="300" w:hanging="270"/>
            </w:pPr>
            <w:r w:rsidRPr="00106FAD">
              <w:t>Tell students that organizing the parts of a story can help them understand the story better.</w:t>
            </w:r>
          </w:p>
          <w:p w14:paraId="4C1330AC" w14:textId="77777777" w:rsidR="00A0413F" w:rsidRPr="00106FAD" w:rsidRDefault="00A0413F" w:rsidP="00A0413F">
            <w:pPr>
              <w:pStyle w:val="ListParagraph"/>
              <w:numPr>
                <w:ilvl w:val="0"/>
                <w:numId w:val="33"/>
              </w:numPr>
              <w:tabs>
                <w:tab w:val="left" w:pos="750"/>
              </w:tabs>
              <w:ind w:left="300" w:hanging="90"/>
            </w:pPr>
            <w:r w:rsidRPr="00106FAD">
              <w:t xml:space="preserve">Characters: Who is in the story? (beginning) </w:t>
            </w:r>
          </w:p>
          <w:p w14:paraId="7F671CF3" w14:textId="77777777" w:rsidR="00D00227" w:rsidRPr="00106FAD" w:rsidRDefault="00A0413F" w:rsidP="00D00227">
            <w:pPr>
              <w:pStyle w:val="ListParagraph"/>
              <w:numPr>
                <w:ilvl w:val="0"/>
                <w:numId w:val="33"/>
              </w:numPr>
              <w:tabs>
                <w:tab w:val="left" w:pos="750"/>
              </w:tabs>
              <w:ind w:left="300" w:hanging="90"/>
            </w:pPr>
            <w:r w:rsidRPr="00106FAD">
              <w:t xml:space="preserve">Setting/Place: Where does the story take place? (beginning) </w:t>
            </w:r>
          </w:p>
          <w:p w14:paraId="7E142AEE" w14:textId="77777777" w:rsidR="00D00227" w:rsidRPr="00106FAD" w:rsidRDefault="00A0413F" w:rsidP="00D00227">
            <w:pPr>
              <w:pStyle w:val="ListParagraph"/>
              <w:numPr>
                <w:ilvl w:val="0"/>
                <w:numId w:val="33"/>
              </w:numPr>
              <w:tabs>
                <w:tab w:val="left" w:pos="750"/>
              </w:tabs>
              <w:ind w:left="300" w:hanging="90"/>
            </w:pPr>
            <w:r w:rsidRPr="00106FAD">
              <w:t xml:space="preserve">Time: When does the story happen? (beginning) </w:t>
            </w:r>
          </w:p>
          <w:p w14:paraId="25F57B79" w14:textId="77777777" w:rsidR="00D00227" w:rsidRPr="00106FAD" w:rsidRDefault="00A0413F" w:rsidP="00D00227">
            <w:pPr>
              <w:pStyle w:val="ListParagraph"/>
              <w:numPr>
                <w:ilvl w:val="0"/>
                <w:numId w:val="33"/>
              </w:numPr>
              <w:tabs>
                <w:tab w:val="left" w:pos="750"/>
              </w:tabs>
              <w:ind w:left="300" w:hanging="90"/>
            </w:pPr>
            <w:r w:rsidRPr="00106FAD">
              <w:t>Problem: What is it that one or more characters wants to do or wants to happen by the end of the story? (middle)</w:t>
            </w:r>
          </w:p>
          <w:p w14:paraId="476F9D3E" w14:textId="77777777" w:rsidR="00D00227" w:rsidRPr="00106FAD" w:rsidRDefault="00A0413F" w:rsidP="00D00227">
            <w:pPr>
              <w:pStyle w:val="ListParagraph"/>
              <w:numPr>
                <w:ilvl w:val="0"/>
                <w:numId w:val="33"/>
              </w:numPr>
              <w:tabs>
                <w:tab w:val="left" w:pos="750"/>
              </w:tabs>
              <w:ind w:left="300" w:hanging="90"/>
            </w:pPr>
            <w:r w:rsidRPr="00106FAD">
              <w:t>Events: What happens in the story that helps the characters solve the problem? (middle)</w:t>
            </w:r>
          </w:p>
          <w:p w14:paraId="6FCE013F" w14:textId="2D1CDDA4" w:rsidR="00A0413F" w:rsidRPr="00106FAD" w:rsidRDefault="00A0413F" w:rsidP="00D00227">
            <w:pPr>
              <w:pStyle w:val="ListParagraph"/>
              <w:numPr>
                <w:ilvl w:val="0"/>
                <w:numId w:val="33"/>
              </w:numPr>
              <w:tabs>
                <w:tab w:val="left" w:pos="750"/>
              </w:tabs>
              <w:ind w:left="300" w:hanging="90"/>
            </w:pPr>
            <w:r w:rsidRPr="00106FAD">
              <w:lastRenderedPageBreak/>
              <w:t xml:space="preserve">Solution: What happened at the end of the story that tells how the characters solved the problem? (end) </w:t>
            </w:r>
          </w:p>
          <w:p w14:paraId="7A740332" w14:textId="77777777" w:rsidR="00FD0F5C" w:rsidRDefault="00A0413F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 xml:space="preserve">Tell students they will be able to identify the parts of this story (beginning, middle, and end) </w:t>
            </w:r>
          </w:p>
          <w:p w14:paraId="3668F945" w14:textId="77777777" w:rsidR="00FD0F5C" w:rsidRDefault="00BB69FC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>
              <w:t xml:space="preserve">Tell them it </w:t>
            </w:r>
            <w:r w:rsidR="00A0413F" w:rsidRPr="00106FAD">
              <w:t>will help them understand the story and allow them to explain the important parts of the story to their friends.</w:t>
            </w:r>
          </w:p>
          <w:p w14:paraId="50BC49D6" w14:textId="77777777" w:rsidR="00FD0F5C" w:rsidRDefault="00033A23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 xml:space="preserve">Introduce the story by discussing whether the students have ever been to a museum. </w:t>
            </w:r>
          </w:p>
          <w:p w14:paraId="20DFB905" w14:textId="77777777" w:rsidR="00FD0F5C" w:rsidRDefault="00033A23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 xml:space="preserve">For those who have, ask what their favorite part was. </w:t>
            </w:r>
          </w:p>
          <w:p w14:paraId="4E667235" w14:textId="77777777" w:rsidR="00FD0F5C" w:rsidRDefault="00033A23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>For those students who have never been to a museum, you might show some pictures of museums on the Internet</w:t>
            </w:r>
            <w:r w:rsidR="00BB69FC">
              <w:t>.</w:t>
            </w:r>
          </w:p>
          <w:p w14:paraId="6E4AE7CC" w14:textId="77777777" w:rsidR="00FD0F5C" w:rsidRDefault="00BB69FC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>
              <w:t>G</w:t>
            </w:r>
            <w:r w:rsidR="00033A23" w:rsidRPr="00106FAD">
              <w:t xml:space="preserve">ive examples of different kinds of museums and what students might see if they visit. </w:t>
            </w:r>
          </w:p>
          <w:p w14:paraId="518FAF09" w14:textId="77777777" w:rsidR="00FD0F5C" w:rsidRDefault="00033A23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 xml:space="preserve">Read the story, Danny and the Dinosaur by Syd Hoff. </w:t>
            </w:r>
          </w:p>
          <w:p w14:paraId="37EEE553" w14:textId="77777777" w:rsidR="00FD0F5C" w:rsidRDefault="00033A23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 xml:space="preserve">As you read, be sure to ask questions about the elements of the story, and to check student understanding. </w:t>
            </w:r>
          </w:p>
          <w:p w14:paraId="04573E77" w14:textId="37AB0BC2" w:rsidR="00057084" w:rsidRPr="00106FAD" w:rsidRDefault="00033A23" w:rsidP="00FD0F5C">
            <w:pPr>
              <w:pStyle w:val="ListParagraph"/>
              <w:numPr>
                <w:ilvl w:val="0"/>
                <w:numId w:val="29"/>
              </w:numPr>
              <w:ind w:left="300" w:hanging="300"/>
            </w:pPr>
            <w:r w:rsidRPr="00106FAD">
              <w:t xml:space="preserve">Sample questions: </w:t>
            </w:r>
            <w:r w:rsidR="00057084" w:rsidRPr="00106FAD">
              <w:t xml:space="preserve">Cover: Who do you think the characters will be in this story? </w:t>
            </w:r>
          </w:p>
          <w:p w14:paraId="22041F91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 xml:space="preserve">Cover: Where does this story take place? </w:t>
            </w:r>
          </w:p>
          <w:p w14:paraId="133BCA55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 xml:space="preserve">p. 8: What did Danny like best about the museum? If you were in the museum with Danny, which displays would you be sure to visit? Why? </w:t>
            </w:r>
          </w:p>
          <w:p w14:paraId="77CDCB62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 xml:space="preserve">p. 13: Make a prediction. What event do you think will happen next? </w:t>
            </w:r>
          </w:p>
          <w:p w14:paraId="2D006AC2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lastRenderedPageBreak/>
              <w:t xml:space="preserve">p. 20: Why did the dinosaur think that the buildings were rocks? </w:t>
            </w:r>
          </w:p>
          <w:p w14:paraId="040C6D92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 xml:space="preserve">p. 36: How did the other animals at the zoo feel when Danny and the dinosaur visited? </w:t>
            </w:r>
          </w:p>
          <w:p w14:paraId="6BD42C63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 xml:space="preserve">p. 38: What are some of the places Danny and the dinosaur have been so far? </w:t>
            </w:r>
          </w:p>
          <w:p w14:paraId="45B7D491" w14:textId="77777777" w:rsidR="00057084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 xml:space="preserve">p. 59: Why did the children pretend that they couldn't find the dinosaur? </w:t>
            </w:r>
          </w:p>
          <w:p w14:paraId="5AEEF935" w14:textId="77777777" w:rsidR="002065F7" w:rsidRPr="00106FAD" w:rsidRDefault="00057084" w:rsidP="00057084">
            <w:pPr>
              <w:pStyle w:val="ListParagraph"/>
              <w:numPr>
                <w:ilvl w:val="0"/>
                <w:numId w:val="35"/>
              </w:numPr>
              <w:ind w:left="570" w:hanging="180"/>
            </w:pPr>
            <w:r w:rsidRPr="00106FAD">
              <w:t>p. 62: What was the solution of the story? Where did the dinosaur go at the end of the day?</w:t>
            </w:r>
          </w:p>
          <w:p w14:paraId="0BF11AE3" w14:textId="77777777" w:rsidR="00287C98" w:rsidRPr="00106FAD" w:rsidRDefault="00287C98" w:rsidP="00287C98">
            <w:pPr>
              <w:pStyle w:val="ListParagraph"/>
              <w:numPr>
                <w:ilvl w:val="0"/>
                <w:numId w:val="37"/>
              </w:numPr>
              <w:ind w:left="210" w:hanging="180"/>
            </w:pPr>
            <w:r w:rsidRPr="00106FAD">
              <w:t xml:space="preserve">You may want to stop throughout the story to draw some quick illustrations to keep track of the events of the story. </w:t>
            </w:r>
          </w:p>
          <w:p w14:paraId="2CC86667" w14:textId="77777777" w:rsidR="00287C98" w:rsidRPr="00106FAD" w:rsidRDefault="00287C98" w:rsidP="00287C98">
            <w:pPr>
              <w:pStyle w:val="ListParagraph"/>
              <w:numPr>
                <w:ilvl w:val="0"/>
                <w:numId w:val="37"/>
              </w:numPr>
              <w:ind w:left="210" w:hanging="180"/>
            </w:pPr>
            <w:r w:rsidRPr="00106FAD">
              <w:t>Be sure to emphasize that the drawings are just to help you organize the story's events and do not have to be artistic.</w:t>
            </w:r>
          </w:p>
          <w:p w14:paraId="3F88D9BD" w14:textId="77777777" w:rsidR="00287C98" w:rsidRPr="00106FAD" w:rsidRDefault="00287C98" w:rsidP="00287C98">
            <w:pPr>
              <w:pStyle w:val="ListParagraph"/>
              <w:numPr>
                <w:ilvl w:val="0"/>
                <w:numId w:val="37"/>
              </w:numPr>
              <w:ind w:left="210" w:hanging="180"/>
            </w:pPr>
            <w:r w:rsidRPr="00106FAD">
              <w:t>After reading the story, have students volunteer ideas to complete the Beginning, Middle, and End graphic organizer.</w:t>
            </w:r>
          </w:p>
          <w:p w14:paraId="58E686DD" w14:textId="77777777" w:rsidR="00365132" w:rsidRPr="00106FAD" w:rsidRDefault="00287C98" w:rsidP="00365132">
            <w:pPr>
              <w:pStyle w:val="ListParagraph"/>
              <w:numPr>
                <w:ilvl w:val="0"/>
                <w:numId w:val="37"/>
              </w:numPr>
              <w:ind w:left="300" w:hanging="270"/>
            </w:pPr>
            <w:r w:rsidRPr="00106FAD">
              <w:t xml:space="preserve">Once the basic events of the story are organized, introduce story maps and discuss the elements of the story. </w:t>
            </w:r>
          </w:p>
          <w:p w14:paraId="564BD16E" w14:textId="77777777" w:rsidR="00FD0F5C" w:rsidRDefault="00287C98" w:rsidP="00365132">
            <w:pPr>
              <w:pStyle w:val="ListParagraph"/>
              <w:numPr>
                <w:ilvl w:val="0"/>
                <w:numId w:val="37"/>
              </w:numPr>
              <w:ind w:left="300" w:hanging="270"/>
            </w:pPr>
            <w:r w:rsidRPr="00106FAD">
              <w:t xml:space="preserve">Use the following questions to guide the students through the process of filling a story map as you discuss the story. </w:t>
            </w:r>
          </w:p>
          <w:p w14:paraId="060728F7" w14:textId="62E069E8" w:rsidR="00365132" w:rsidRPr="00106FAD" w:rsidRDefault="00365132" w:rsidP="00365132">
            <w:pPr>
              <w:pStyle w:val="ListParagraph"/>
              <w:numPr>
                <w:ilvl w:val="0"/>
                <w:numId w:val="37"/>
              </w:numPr>
              <w:ind w:left="300" w:hanging="270"/>
            </w:pPr>
            <w:r w:rsidRPr="00106FAD">
              <w:t xml:space="preserve">Who are the main characters? </w:t>
            </w:r>
          </w:p>
          <w:p w14:paraId="5BBB50E3" w14:textId="77777777" w:rsidR="00365132" w:rsidRPr="00106FAD" w:rsidRDefault="00365132" w:rsidP="00365132">
            <w:pPr>
              <w:pStyle w:val="ListParagraph"/>
              <w:numPr>
                <w:ilvl w:val="0"/>
                <w:numId w:val="38"/>
              </w:numPr>
              <w:ind w:left="480" w:hanging="180"/>
            </w:pPr>
            <w:r w:rsidRPr="00106FAD">
              <w:t xml:space="preserve">What is the problem in the story? </w:t>
            </w:r>
          </w:p>
          <w:p w14:paraId="3C1B0768" w14:textId="77777777" w:rsidR="00365132" w:rsidRPr="00106FAD" w:rsidRDefault="00365132" w:rsidP="00365132">
            <w:pPr>
              <w:pStyle w:val="ListParagraph"/>
              <w:numPr>
                <w:ilvl w:val="0"/>
                <w:numId w:val="38"/>
              </w:numPr>
              <w:ind w:left="480" w:hanging="180"/>
            </w:pPr>
            <w:r w:rsidRPr="00106FAD">
              <w:t xml:space="preserve">What is the setting of the story? </w:t>
            </w:r>
          </w:p>
          <w:p w14:paraId="73F7ECAE" w14:textId="77777777" w:rsidR="00365132" w:rsidRPr="00106FAD" w:rsidRDefault="00365132" w:rsidP="00365132">
            <w:pPr>
              <w:pStyle w:val="ListParagraph"/>
              <w:numPr>
                <w:ilvl w:val="0"/>
                <w:numId w:val="38"/>
              </w:numPr>
              <w:ind w:left="480" w:hanging="180"/>
            </w:pPr>
            <w:r w:rsidRPr="00106FAD">
              <w:t xml:space="preserve">What are three main events? </w:t>
            </w:r>
          </w:p>
          <w:p w14:paraId="012DB69B" w14:textId="093FCF7E" w:rsidR="00287C98" w:rsidRPr="00106FAD" w:rsidRDefault="00365132" w:rsidP="00365132">
            <w:pPr>
              <w:pStyle w:val="ListParagraph"/>
              <w:numPr>
                <w:ilvl w:val="0"/>
                <w:numId w:val="38"/>
              </w:numPr>
              <w:ind w:left="480" w:hanging="180"/>
            </w:pPr>
            <w:r w:rsidRPr="00106FAD">
              <w:t>How do the characters solve the problem?</w:t>
            </w: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5EFF" w14:textId="77777777" w:rsidR="003F60EA" w:rsidRDefault="003F60EA">
      <w:pPr>
        <w:spacing w:before="0" w:after="0" w:line="240" w:lineRule="auto"/>
      </w:pPr>
      <w:r>
        <w:separator/>
      </w:r>
    </w:p>
  </w:endnote>
  <w:endnote w:type="continuationSeparator" w:id="0">
    <w:p w14:paraId="4658A957" w14:textId="77777777" w:rsidR="003F60EA" w:rsidRDefault="003F6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12941" w14:textId="77777777" w:rsidR="003F60EA" w:rsidRDefault="003F60EA">
      <w:pPr>
        <w:spacing w:before="0" w:after="0" w:line="240" w:lineRule="auto"/>
      </w:pPr>
      <w:r>
        <w:separator/>
      </w:r>
    </w:p>
  </w:footnote>
  <w:footnote w:type="continuationSeparator" w:id="0">
    <w:p w14:paraId="6B3006CB" w14:textId="77777777" w:rsidR="003F60EA" w:rsidRDefault="003F60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21074E"/>
    <w:multiLevelType w:val="hybridMultilevel"/>
    <w:tmpl w:val="C7488FEA"/>
    <w:lvl w:ilvl="0" w:tplc="F22070F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727"/>
    <w:multiLevelType w:val="hybridMultilevel"/>
    <w:tmpl w:val="74BE3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1F"/>
    <w:multiLevelType w:val="hybridMultilevel"/>
    <w:tmpl w:val="41E68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7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B2D7F"/>
    <w:multiLevelType w:val="hybridMultilevel"/>
    <w:tmpl w:val="59DE149E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172DE"/>
    <w:multiLevelType w:val="hybridMultilevel"/>
    <w:tmpl w:val="068EB10E"/>
    <w:lvl w:ilvl="0" w:tplc="F22070F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7DA45A0E"/>
    <w:lvl w:ilvl="0" w:tplc="4184F3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30040"/>
    <w:multiLevelType w:val="hybridMultilevel"/>
    <w:tmpl w:val="B624172A"/>
    <w:lvl w:ilvl="0" w:tplc="0809000F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2D751FB2"/>
    <w:multiLevelType w:val="hybridMultilevel"/>
    <w:tmpl w:val="500096B2"/>
    <w:lvl w:ilvl="0" w:tplc="E2F09D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27EBB"/>
    <w:multiLevelType w:val="hybridMultilevel"/>
    <w:tmpl w:val="B436E82A"/>
    <w:lvl w:ilvl="0" w:tplc="3D625E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366436"/>
    <w:multiLevelType w:val="hybridMultilevel"/>
    <w:tmpl w:val="18C49612"/>
    <w:lvl w:ilvl="0" w:tplc="97868E2E">
      <w:numFmt w:val="bullet"/>
      <w:lvlText w:val="-"/>
      <w:lvlJc w:val="left"/>
      <w:pPr>
        <w:ind w:left="75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13A57"/>
    <w:multiLevelType w:val="hybridMultilevel"/>
    <w:tmpl w:val="B624172A"/>
    <w:lvl w:ilvl="0" w:tplc="0809000F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 w15:restartNumberingAfterBreak="0">
    <w:nsid w:val="56A137FB"/>
    <w:multiLevelType w:val="hybridMultilevel"/>
    <w:tmpl w:val="93046B10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6756B"/>
    <w:multiLevelType w:val="hybridMultilevel"/>
    <w:tmpl w:val="9C40E58A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063D3"/>
    <w:multiLevelType w:val="hybridMultilevel"/>
    <w:tmpl w:val="4F18CD38"/>
    <w:lvl w:ilvl="0" w:tplc="70000F90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25BB2"/>
    <w:multiLevelType w:val="hybridMultilevel"/>
    <w:tmpl w:val="CE88F25E"/>
    <w:lvl w:ilvl="0" w:tplc="70865994">
      <w:start w:val="7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8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24"/>
  </w:num>
  <w:num w:numId="4">
    <w:abstractNumId w:val="31"/>
  </w:num>
  <w:num w:numId="5">
    <w:abstractNumId w:val="25"/>
  </w:num>
  <w:num w:numId="6">
    <w:abstractNumId w:val="4"/>
  </w:num>
  <w:num w:numId="7">
    <w:abstractNumId w:val="11"/>
  </w:num>
  <w:num w:numId="8">
    <w:abstractNumId w:val="7"/>
  </w:num>
  <w:num w:numId="9">
    <w:abstractNumId w:val="12"/>
  </w:num>
  <w:num w:numId="10">
    <w:abstractNumId w:val="19"/>
  </w:num>
  <w:num w:numId="11">
    <w:abstractNumId w:val="18"/>
  </w:num>
  <w:num w:numId="12">
    <w:abstractNumId w:val="20"/>
  </w:num>
  <w:num w:numId="13">
    <w:abstractNumId w:val="30"/>
  </w:num>
  <w:num w:numId="14">
    <w:abstractNumId w:val="8"/>
  </w:num>
  <w:num w:numId="15">
    <w:abstractNumId w:val="35"/>
  </w:num>
  <w:num w:numId="16">
    <w:abstractNumId w:val="14"/>
  </w:num>
  <w:num w:numId="17">
    <w:abstractNumId w:val="6"/>
  </w:num>
  <w:num w:numId="18">
    <w:abstractNumId w:val="17"/>
  </w:num>
  <w:num w:numId="19">
    <w:abstractNumId w:val="29"/>
  </w:num>
  <w:num w:numId="20">
    <w:abstractNumId w:val="39"/>
  </w:num>
  <w:num w:numId="21">
    <w:abstractNumId w:val="13"/>
  </w:num>
  <w:num w:numId="22">
    <w:abstractNumId w:val="15"/>
  </w:num>
  <w:num w:numId="23">
    <w:abstractNumId w:val="37"/>
  </w:num>
  <w:num w:numId="24">
    <w:abstractNumId w:val="23"/>
  </w:num>
  <w:num w:numId="25">
    <w:abstractNumId w:val="28"/>
  </w:num>
  <w:num w:numId="26">
    <w:abstractNumId w:val="21"/>
  </w:num>
  <w:num w:numId="27">
    <w:abstractNumId w:val="32"/>
  </w:num>
  <w:num w:numId="28">
    <w:abstractNumId w:val="5"/>
  </w:num>
  <w:num w:numId="29">
    <w:abstractNumId w:val="34"/>
  </w:num>
  <w:num w:numId="30">
    <w:abstractNumId w:val="16"/>
  </w:num>
  <w:num w:numId="31">
    <w:abstractNumId w:val="26"/>
  </w:num>
  <w:num w:numId="32">
    <w:abstractNumId w:val="10"/>
  </w:num>
  <w:num w:numId="33">
    <w:abstractNumId w:val="27"/>
  </w:num>
  <w:num w:numId="34">
    <w:abstractNumId w:val="1"/>
  </w:num>
  <w:num w:numId="35">
    <w:abstractNumId w:val="22"/>
  </w:num>
  <w:num w:numId="36">
    <w:abstractNumId w:val="9"/>
  </w:num>
  <w:num w:numId="37">
    <w:abstractNumId w:val="36"/>
  </w:num>
  <w:num w:numId="38">
    <w:abstractNumId w:val="33"/>
  </w:num>
  <w:num w:numId="39">
    <w:abstractNumId w:val="2"/>
  </w:num>
  <w:num w:numId="4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4B65"/>
    <w:rsid w:val="000153A3"/>
    <w:rsid w:val="00017AB7"/>
    <w:rsid w:val="00025F28"/>
    <w:rsid w:val="00031953"/>
    <w:rsid w:val="00033A23"/>
    <w:rsid w:val="0004040F"/>
    <w:rsid w:val="0004502C"/>
    <w:rsid w:val="00050F06"/>
    <w:rsid w:val="000529DC"/>
    <w:rsid w:val="00057084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6FAD"/>
    <w:rsid w:val="00110F25"/>
    <w:rsid w:val="00111531"/>
    <w:rsid w:val="00112E4D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24B1"/>
    <w:rsid w:val="001E6B90"/>
    <w:rsid w:val="001F4D29"/>
    <w:rsid w:val="001F5B63"/>
    <w:rsid w:val="00205412"/>
    <w:rsid w:val="0020622F"/>
    <w:rsid w:val="002065F7"/>
    <w:rsid w:val="00210F3F"/>
    <w:rsid w:val="00211450"/>
    <w:rsid w:val="00211CFF"/>
    <w:rsid w:val="00227208"/>
    <w:rsid w:val="00234570"/>
    <w:rsid w:val="002413A2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C98"/>
    <w:rsid w:val="00287F69"/>
    <w:rsid w:val="002A72AE"/>
    <w:rsid w:val="002A7661"/>
    <w:rsid w:val="002A7DA0"/>
    <w:rsid w:val="002B44A9"/>
    <w:rsid w:val="002B4EEC"/>
    <w:rsid w:val="002B733A"/>
    <w:rsid w:val="002C0925"/>
    <w:rsid w:val="002C4F5D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0C64"/>
    <w:rsid w:val="00346000"/>
    <w:rsid w:val="003468F5"/>
    <w:rsid w:val="00350D6F"/>
    <w:rsid w:val="00363EC6"/>
    <w:rsid w:val="00364EE2"/>
    <w:rsid w:val="0036513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1E9B"/>
    <w:rsid w:val="003C4CA4"/>
    <w:rsid w:val="003C7DAD"/>
    <w:rsid w:val="003D159E"/>
    <w:rsid w:val="003D30E4"/>
    <w:rsid w:val="003E4AD7"/>
    <w:rsid w:val="003F4800"/>
    <w:rsid w:val="003F60EA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353B5"/>
    <w:rsid w:val="004433CB"/>
    <w:rsid w:val="0044472C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316F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4E56"/>
    <w:rsid w:val="005B7D58"/>
    <w:rsid w:val="005B7DC0"/>
    <w:rsid w:val="005B7E63"/>
    <w:rsid w:val="005C2512"/>
    <w:rsid w:val="005D27CF"/>
    <w:rsid w:val="005D6F72"/>
    <w:rsid w:val="005D78FD"/>
    <w:rsid w:val="005F37E5"/>
    <w:rsid w:val="00601257"/>
    <w:rsid w:val="00603309"/>
    <w:rsid w:val="006053BD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2DEB"/>
    <w:rsid w:val="006475CC"/>
    <w:rsid w:val="006513FB"/>
    <w:rsid w:val="006571A4"/>
    <w:rsid w:val="00660369"/>
    <w:rsid w:val="00667D6F"/>
    <w:rsid w:val="00675B73"/>
    <w:rsid w:val="00677486"/>
    <w:rsid w:val="00686B1E"/>
    <w:rsid w:val="00697CD8"/>
    <w:rsid w:val="006A2F1C"/>
    <w:rsid w:val="006A5952"/>
    <w:rsid w:val="006B19E5"/>
    <w:rsid w:val="006B3200"/>
    <w:rsid w:val="006B571A"/>
    <w:rsid w:val="006C15A4"/>
    <w:rsid w:val="006C2F42"/>
    <w:rsid w:val="006D337A"/>
    <w:rsid w:val="006E5FDC"/>
    <w:rsid w:val="006E7F4B"/>
    <w:rsid w:val="006F0615"/>
    <w:rsid w:val="006F0813"/>
    <w:rsid w:val="006F5DC7"/>
    <w:rsid w:val="006F7C39"/>
    <w:rsid w:val="006F7E46"/>
    <w:rsid w:val="0070011A"/>
    <w:rsid w:val="0070141C"/>
    <w:rsid w:val="007022D0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2077"/>
    <w:rsid w:val="00773C70"/>
    <w:rsid w:val="0077668C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178D"/>
    <w:rsid w:val="007F30FD"/>
    <w:rsid w:val="007F4FCC"/>
    <w:rsid w:val="007F65A3"/>
    <w:rsid w:val="008031C7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A646B"/>
    <w:rsid w:val="008B2B0B"/>
    <w:rsid w:val="008B2CBF"/>
    <w:rsid w:val="008C0545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49C8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B425F"/>
    <w:rsid w:val="009D155F"/>
    <w:rsid w:val="009D30C4"/>
    <w:rsid w:val="009D5198"/>
    <w:rsid w:val="009D72E5"/>
    <w:rsid w:val="009E08FF"/>
    <w:rsid w:val="009E61B2"/>
    <w:rsid w:val="009F7C60"/>
    <w:rsid w:val="00A0116B"/>
    <w:rsid w:val="00A027CF"/>
    <w:rsid w:val="00A0413F"/>
    <w:rsid w:val="00A1735C"/>
    <w:rsid w:val="00A25094"/>
    <w:rsid w:val="00A367FF"/>
    <w:rsid w:val="00A37E88"/>
    <w:rsid w:val="00A50553"/>
    <w:rsid w:val="00A523D2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3B1D"/>
    <w:rsid w:val="00B046C1"/>
    <w:rsid w:val="00B07834"/>
    <w:rsid w:val="00B10CD0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B69FC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2080"/>
    <w:rsid w:val="00BF3180"/>
    <w:rsid w:val="00C02188"/>
    <w:rsid w:val="00C03799"/>
    <w:rsid w:val="00C12DD5"/>
    <w:rsid w:val="00C136D0"/>
    <w:rsid w:val="00C14EF9"/>
    <w:rsid w:val="00C17E2A"/>
    <w:rsid w:val="00C20C1E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00227"/>
    <w:rsid w:val="00D12602"/>
    <w:rsid w:val="00D15101"/>
    <w:rsid w:val="00D15CAA"/>
    <w:rsid w:val="00D17E02"/>
    <w:rsid w:val="00D2109C"/>
    <w:rsid w:val="00D27DC3"/>
    <w:rsid w:val="00D329A0"/>
    <w:rsid w:val="00D3577C"/>
    <w:rsid w:val="00D375F4"/>
    <w:rsid w:val="00D43AC0"/>
    <w:rsid w:val="00D45F13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3746"/>
    <w:rsid w:val="00E550F7"/>
    <w:rsid w:val="00E601B6"/>
    <w:rsid w:val="00E601FC"/>
    <w:rsid w:val="00E80C06"/>
    <w:rsid w:val="00E84F61"/>
    <w:rsid w:val="00E85536"/>
    <w:rsid w:val="00E86EA5"/>
    <w:rsid w:val="00E86F8A"/>
    <w:rsid w:val="00E923AB"/>
    <w:rsid w:val="00E957B5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D5E5D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61CC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B7B0A"/>
    <w:rsid w:val="00FC2AF9"/>
    <w:rsid w:val="00FC4700"/>
    <w:rsid w:val="00FC7E02"/>
    <w:rsid w:val="00FD0F5C"/>
    <w:rsid w:val="00FE1555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16&amp;cad=rja&amp;uact=8&amp;ved=2ahUKEwjtnaqM18TiAhXEJFAKHX-DDVYQFjAPegQIBRAB&amp;url=https%3A%2F%2Fwww.teacherspayteachers.com%2FBrowse%2FSearch%3Aidentifying%2520character%2Cplot%2C%2520setting&amp;usg=AOvVaw2Dmj5c4dz-pe9WIeBrZhdy" TargetMode="External"/><Relationship Id="rId13" Type="http://schemas.openxmlformats.org/officeDocument/2006/relationships/hyperlink" Target="https://www.google.com/url?sa=t&amp;rct=j&amp;q=&amp;esrc=s&amp;source=web&amp;cd=16&amp;cad=rja&amp;uact=8&amp;ved=2ahUKEwjtnaqM18TiAhXEJFAKHX-DDVYQFjAPegQIBRAB&amp;url=https%3A%2F%2Fwww.teacherspayteachers.com%2FBrowse%2FSearch%3Aidentifying%2520character%2Cplot%2C%2520setting&amp;usg=AOvVaw2Dmj5c4dz-pe9WIeBrZhd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study.com/academy/popular/main-idea-lesson-plan-for-1st-3rd-grades.html" TargetMode="External"/><Relationship Id="rId17" Type="http://schemas.openxmlformats.org/officeDocument/2006/relationships/hyperlink" Target="https://study.com/academy/popular/main-idea-lesson-plan-for-1st-3rd-grad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tion.com/lesson-plan/sequencing-the-order-of-event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sequencing-the-order-of-ev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acher.org/lesson-plan/main-idea/" TargetMode="External"/><Relationship Id="rId10" Type="http://schemas.openxmlformats.org/officeDocument/2006/relationships/hyperlink" Target="https://www.teacher.org/lesson-plan/main-idea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22&amp;cad=rja&amp;uact=8&amp;ved=2ahUKEwjtnaqM18TiAhXEJFAKHX-DDVYQFjAVegQIBhAB&amp;url=http%3A%2F%2Fteacher.scholastic.com%2Flessonrepro%2Fresults%2Findex.asp%3FSubjectID%3D1%26SubheadID%3D4%26TopicID%3D166%26Grade_Value%3D7&amp;usg=AOvVaw296x0epQUfVO8VF6s51g1i" TargetMode="External"/><Relationship Id="rId14" Type="http://schemas.openxmlformats.org/officeDocument/2006/relationships/hyperlink" Target="https://www.google.com/url?sa=t&amp;rct=j&amp;q=&amp;esrc=s&amp;source=web&amp;cd=22&amp;cad=rja&amp;uact=8&amp;ved=2ahUKEwjtnaqM18TiAhXEJFAKHX-DDVYQFjAVegQIBhAB&amp;url=http%3A%2F%2Fteacher.scholastic.com%2Flessonrepro%2Fresults%2Findex.asp%3FSubjectID%3D1%26SubheadID%3D4%26TopicID%3D166%26Grade_Value%3D7&amp;usg=AOvVaw296x0epQUfVO8VF6s51g1i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25FC9"/>
    <w:rsid w:val="004A008E"/>
    <w:rsid w:val="004E1DB9"/>
    <w:rsid w:val="0050187F"/>
    <w:rsid w:val="005062E0"/>
    <w:rsid w:val="0050760F"/>
    <w:rsid w:val="00535B41"/>
    <w:rsid w:val="00571A20"/>
    <w:rsid w:val="005D1C96"/>
    <w:rsid w:val="005E6E71"/>
    <w:rsid w:val="006814AC"/>
    <w:rsid w:val="006F76D7"/>
    <w:rsid w:val="00713551"/>
    <w:rsid w:val="007E7D1A"/>
    <w:rsid w:val="00805105"/>
    <w:rsid w:val="00816166"/>
    <w:rsid w:val="00836926"/>
    <w:rsid w:val="00957041"/>
    <w:rsid w:val="009A172F"/>
    <w:rsid w:val="009D2491"/>
    <w:rsid w:val="00A20224"/>
    <w:rsid w:val="00A50CC6"/>
    <w:rsid w:val="00AB2F7D"/>
    <w:rsid w:val="00AB37F5"/>
    <w:rsid w:val="00AC6A43"/>
    <w:rsid w:val="00B67D1F"/>
    <w:rsid w:val="00C87D32"/>
    <w:rsid w:val="00C93DC1"/>
    <w:rsid w:val="00CB3DC3"/>
    <w:rsid w:val="00D417B5"/>
    <w:rsid w:val="00D92979"/>
    <w:rsid w:val="00DE19D7"/>
    <w:rsid w:val="00E17671"/>
    <w:rsid w:val="00E56C0C"/>
    <w:rsid w:val="00EB30E9"/>
    <w:rsid w:val="00EC2A39"/>
    <w:rsid w:val="00F07EE3"/>
    <w:rsid w:val="00F419FB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155</TotalTime>
  <Pages>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39</cp:revision>
  <dcterms:created xsi:type="dcterms:W3CDTF">2019-05-30T05:35:00Z</dcterms:created>
  <dcterms:modified xsi:type="dcterms:W3CDTF">2019-06-23T03:19:00Z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