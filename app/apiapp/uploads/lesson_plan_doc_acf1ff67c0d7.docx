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026DF0AB" w14:textId="77777777">
        <w:tc>
          <w:tcPr>
            <w:tcW w:w="2500" w:type="pct"/>
            <w:vAlign w:val="bottom"/>
          </w:tcPr>
          <w:p w14:paraId="3E659022" w14:textId="77777777" w:rsidR="00E90FDF" w:rsidRDefault="00E90FDF">
            <w:pPr>
              <w:pStyle w:val="Title"/>
            </w:pPr>
            <w:r>
              <w:t>Safety in our environment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2-0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59573A8C" w14:textId="77777777" w:rsidR="00C17E2A" w:rsidRDefault="00B47420">
                <w:pPr>
                  <w:pStyle w:val="Date"/>
                </w:pPr>
                <w:r>
                  <w:t>12.3.2018</w:t>
                </w:r>
              </w:p>
            </w:tc>
          </w:sdtContent>
        </w:sdt>
      </w:tr>
    </w:tbl>
    <w:p w14:paraId="4EB68180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6EC1BBC8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4A92D9E1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7EBD5710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40C20835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46BC0388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5BF2DE2F" w14:textId="77777777">
              <w:tc>
                <w:tcPr>
                  <w:tcW w:w="5000" w:type="pct"/>
                </w:tcPr>
                <w:p w14:paraId="194DE264" w14:textId="77777777" w:rsidR="00C17E2A" w:rsidRDefault="00E90FDF">
                  <w:r>
                    <w:t>Basic Science</w:t>
                  </w:r>
                </w:p>
              </w:tc>
            </w:tr>
            <w:tr w:rsidR="00C17E2A" w14:paraId="07F497E1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0F429256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5C61C63E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4D7353C7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3092476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2DFF2745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1953A7FE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6C90863" w14:textId="77777777" w:rsidR="00C17E2A" w:rsidRDefault="00E90FDF">
                  <w:r>
                    <w:t>3</w:t>
                  </w:r>
                </w:p>
              </w:tc>
            </w:tr>
          </w:tbl>
          <w:p w14:paraId="39606FA6" w14:textId="77777777" w:rsidR="00C17E2A" w:rsidRDefault="00C17E2A"/>
        </w:tc>
        <w:tc>
          <w:tcPr>
            <w:tcW w:w="152" w:type="pct"/>
          </w:tcPr>
          <w:p w14:paraId="43A80BDF" w14:textId="77777777" w:rsidR="00C17E2A" w:rsidRDefault="00C17E2A"/>
        </w:tc>
        <w:tc>
          <w:tcPr>
            <w:tcW w:w="3895" w:type="pct"/>
          </w:tcPr>
          <w:p w14:paraId="20DC3850" w14:textId="77777777" w:rsidR="000A37E8" w:rsidRDefault="000A37E8">
            <w:r>
              <w:t>This lesson plan covers teaching content for;</w:t>
            </w:r>
          </w:p>
          <w:p w14:paraId="3B6927C9" w14:textId="77777777" w:rsidR="00B66511" w:rsidRDefault="00E90FDF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Safety and Right to life.</w:t>
            </w:r>
          </w:p>
          <w:p w14:paraId="4C2811E0" w14:textId="77777777" w:rsidR="00453D92" w:rsidRDefault="00E90FDF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Ways of keeping safe at home.</w:t>
            </w:r>
          </w:p>
          <w:p w14:paraId="38429FA2" w14:textId="77777777" w:rsidR="00E90FDF" w:rsidRDefault="00E90FDF" w:rsidP="00E90FDF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Ways of keeping safe at school.</w:t>
            </w:r>
          </w:p>
          <w:p w14:paraId="6EF2DAD9" w14:textId="77777777" w:rsidR="00E90FDF" w:rsidRDefault="00E90FDF" w:rsidP="00E90FDF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Ways of keeping safe along the road.</w:t>
            </w:r>
          </w:p>
          <w:p w14:paraId="75C29E3B" w14:textId="77777777" w:rsidR="00E90FDF" w:rsidRDefault="00E90FDF" w:rsidP="00E90FDF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Simple safety devices.</w:t>
            </w:r>
          </w:p>
          <w:p w14:paraId="463D30C0" w14:textId="77777777" w:rsidR="00E90FDF" w:rsidRDefault="00E90FDF" w:rsidP="00E90FDF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Advantages of road safety.</w:t>
            </w:r>
          </w:p>
          <w:p w14:paraId="3483FE35" w14:textId="77777777" w:rsidR="00E90FDF" w:rsidRDefault="00E90FDF" w:rsidP="0021215A">
            <w:pPr>
              <w:pStyle w:val="ListParagraph"/>
              <w:ind w:left="467"/>
            </w:pPr>
          </w:p>
        </w:tc>
      </w:tr>
    </w:tbl>
    <w:p w14:paraId="35E04ECD" w14:textId="77777777" w:rsidR="00C17E2A" w:rsidRDefault="00F869EA">
      <w:pPr>
        <w:pStyle w:val="NoSpacing"/>
      </w:pPr>
      <w:r>
        <w:rPr>
          <w:noProof/>
        </w:rPr>
        <w:pict w14:anchorId="68AE2D9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79"/>
                  </w:tblGrid>
                  <w:tr w:rsidR="00670F3E" w14:paraId="72DB843B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581016A2" w14:textId="77777777" w:rsidR="00670F3E" w:rsidRDefault="00670F3E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7C412D86" w14:textId="77777777" w:rsidR="00670F3E" w:rsidRDefault="00BC146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-Clear containers</w:t>
                        </w:r>
                      </w:p>
                      <w:p w14:paraId="6B7C645D" w14:textId="77777777" w:rsidR="00BC146E" w:rsidRDefault="00BC146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-bottles </w:t>
                        </w:r>
                      </w:p>
                      <w:p w14:paraId="1E233933" w14:textId="77777777" w:rsidR="00BC146E" w:rsidRDefault="00BC146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-sugar</w:t>
                        </w:r>
                      </w:p>
                      <w:p w14:paraId="48562548" w14:textId="77777777" w:rsidR="00BC146E" w:rsidRDefault="00BC146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-Construction papers</w:t>
                        </w:r>
                      </w:p>
                      <w:p w14:paraId="2BE10723" w14:textId="77777777" w:rsidR="00BC146E" w:rsidRDefault="00BC146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-wax paper</w:t>
                        </w:r>
                      </w:p>
                    </w:tc>
                  </w:tr>
                  <w:tr w:rsidR="00670F3E" w14:paraId="42DB479C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6A6CC650" w14:textId="77777777" w:rsidR="00670F3E" w:rsidRDefault="00670F3E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6A00E711" w14:textId="77777777" w:rsidR="002F5C92" w:rsidRDefault="00F869EA" w:rsidP="002F5C92">
                        <w:pPr>
                          <w:pStyle w:val="ListBullet"/>
                        </w:pPr>
                        <w:hyperlink r:id="rId8" w:history="1">
                          <w:r w:rsidR="002F5C92" w:rsidRPr="00693D95">
                            <w:rPr>
                              <w:rStyle w:val="Hyperlink"/>
                            </w:rPr>
                            <w:t>http://www.officerphil.com/lesson-stranger-danger.html</w:t>
                          </w:r>
                        </w:hyperlink>
                      </w:p>
                      <w:p w14:paraId="3FAD689E" w14:textId="77777777" w:rsidR="002F5C92" w:rsidRDefault="00F869EA" w:rsidP="002F5C92">
                        <w:hyperlink r:id="rId9" w:history="1">
                          <w:r w:rsidR="002F5C92" w:rsidRPr="00693D95">
                            <w:rPr>
                              <w:rStyle w:val="Hyperlink"/>
                            </w:rPr>
                            <w:t>https://archny.org/documents/2014/9/Final_Third_Grade.pdf</w:t>
                          </w:r>
                        </w:hyperlink>
                        <w:r w:rsidR="002F5C92">
                          <w:t>-</w:t>
                        </w:r>
                        <w:hyperlink r:id="rId10" w:history="1">
                          <w:r w:rsidR="002F5C92" w:rsidRPr="00693D95">
                            <w:rPr>
                              <w:rStyle w:val="Hyperlink"/>
                            </w:rPr>
                            <w:t>https://www.albertahealthservices.ca/assets/healthinfo/AddictionsSubstanceAbuse/if-tch-grade3-lesson3.pdf</w:t>
                          </w:r>
                        </w:hyperlink>
                      </w:p>
                      <w:p w14:paraId="7A934F62" w14:textId="77777777" w:rsidR="002F5C92" w:rsidRDefault="002F5C92" w:rsidP="002F5C92">
                        <w:r>
                          <w:t>-</w:t>
                        </w:r>
                        <w:hyperlink r:id="rId11" w:history="1">
                          <w:r w:rsidRPr="00693D95">
                            <w:rPr>
                              <w:rStyle w:val="Hyperlink"/>
                            </w:rPr>
                            <w:t>https://study.com/academy/lesson/environmental-health-lesson-plan.html</w:t>
                          </w:r>
                        </w:hyperlink>
                      </w:p>
                      <w:p w14:paraId="00596894" w14:textId="77777777" w:rsidR="00670F3E" w:rsidRDefault="00F869EA" w:rsidP="00C82CFC">
                        <w:pPr>
                          <w:pStyle w:val="ListBullet"/>
                        </w:pPr>
                        <w:hyperlink r:id="rId12" w:history="1">
                          <w:r w:rsidR="00BC682A" w:rsidRPr="00693D95">
                            <w:rPr>
                              <w:rStyle w:val="Hyperlink"/>
                            </w:rPr>
                            <w:t>https://www.pinterest.com/pin/45458277461154502/?lp=true</w:t>
                          </w:r>
                        </w:hyperlink>
                      </w:p>
                      <w:p w14:paraId="010DA08E" w14:textId="77777777" w:rsidR="00BC682A" w:rsidRDefault="00F869EA" w:rsidP="00C82CFC">
                        <w:pPr>
                          <w:pStyle w:val="ListBullet"/>
                        </w:pPr>
                        <w:hyperlink r:id="rId13" w:history="1">
                          <w:r w:rsidR="00470165" w:rsidRPr="004061D5">
                            <w:rPr>
                              <w:rStyle w:val="Hyperlink"/>
                            </w:rPr>
                            <w:t>http://roadsafetyweek.org/schools-colleges/2-uncategorised/69-road-safety-lesson-plans</w:t>
                          </w:r>
                        </w:hyperlink>
                      </w:p>
                      <w:p w14:paraId="02D51034" w14:textId="77777777" w:rsidR="00470165" w:rsidRDefault="00470165" w:rsidP="00C82CFC">
                        <w:pPr>
                          <w:pStyle w:val="ListBullet"/>
                        </w:pPr>
                      </w:p>
                    </w:tc>
                  </w:tr>
                  <w:tr w:rsidR="00670F3E" w14:paraId="337D4232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71570AFB" w14:textId="77777777" w:rsidR="00670F3E" w:rsidRDefault="00670F3E" w:rsidP="002F5C92">
                        <w:pPr>
                          <w:pStyle w:val="Heading2"/>
                        </w:pPr>
                        <w:r>
                          <w:t>Additional Notes</w:t>
                        </w:r>
                        <w:r w:rsidR="002F5C92">
                          <w:t xml:space="preserve"> </w:t>
                        </w:r>
                      </w:p>
                      <w:p w14:paraId="334D31D3" w14:textId="77777777" w:rsidR="00BB04CE" w:rsidRDefault="00BB04CE" w:rsidP="002F5C92">
                        <w:r>
                          <w:t>-</w:t>
                        </w:r>
                        <w:r w:rsidR="002F5C92">
                          <w:t xml:space="preserve"> </w:t>
                        </w:r>
                      </w:p>
                    </w:tc>
                  </w:tr>
                </w:tbl>
                <w:p w14:paraId="67614A22" w14:textId="77777777" w:rsidR="00670F3E" w:rsidRDefault="00670F3E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05DB0993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793BD281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07079C5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A06A594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7C0AFA06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26C186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4F8CCE11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3F0B025A" w14:textId="77777777" w:rsidR="00147BC4" w:rsidRDefault="00D27DC3" w:rsidP="005E26AF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24660825" w14:textId="77777777" w:rsidR="00B47420" w:rsidRDefault="00B47420" w:rsidP="00B47420">
            <w:r>
              <w:t>Students will be able:</w:t>
            </w:r>
          </w:p>
          <w:p w14:paraId="795337EC" w14:textId="77777777" w:rsidR="00B47420" w:rsidRDefault="00B47420" w:rsidP="00BD6730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t>State the meaning of safety.</w:t>
            </w:r>
          </w:p>
          <w:p w14:paraId="089559B1" w14:textId="77777777" w:rsidR="00B47420" w:rsidRPr="00B47420" w:rsidRDefault="00B47420" w:rsidP="00BD6730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t>State ways of keeping safe at home, school and on the road.</w:t>
            </w:r>
          </w:p>
          <w:p w14:paraId="649E7FA4" w14:textId="77777777" w:rsidR="00147BC4" w:rsidRDefault="00147BC4" w:rsidP="00BD6730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t>Understand the importance of safety for the individual, the family, the school, peers and the neighborhood.</w:t>
            </w:r>
          </w:p>
          <w:p w14:paraId="2F939417" w14:textId="77777777" w:rsidR="005E26AF" w:rsidRDefault="005E26AF" w:rsidP="00BD6730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t>To understand traffic and street dangers.</w:t>
            </w:r>
          </w:p>
          <w:p w14:paraId="4BA50435" w14:textId="77777777" w:rsidR="005E26AF" w:rsidRDefault="005E26AF" w:rsidP="00BD6730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t xml:space="preserve">To understand the importance of asking an adult to help cross the street. </w:t>
            </w:r>
          </w:p>
          <w:p w14:paraId="149F3488" w14:textId="77777777" w:rsidR="00453D92" w:rsidRDefault="00453D92" w:rsidP="00B47420">
            <w:pPr>
              <w:pStyle w:val="ListParagraph"/>
              <w:ind w:left="502"/>
            </w:pPr>
          </w:p>
          <w:p w14:paraId="3AAEFFA0" w14:textId="77777777" w:rsidR="00CB105C" w:rsidRDefault="00CB105C" w:rsidP="00CB105C"/>
          <w:p w14:paraId="66917C22" w14:textId="77777777" w:rsidR="00CB105C" w:rsidRDefault="00CB105C" w:rsidP="00CB105C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76540A7A" w14:textId="77777777" w:rsidR="00053605" w:rsidRDefault="00053605" w:rsidP="00053605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CB105C">
              <w:t>Introduce the safety activities with cooperative problem solving, discussion, and sharing.</w:t>
            </w:r>
          </w:p>
          <w:p w14:paraId="1122DA44" w14:textId="77777777" w:rsidR="00053605" w:rsidRDefault="00053605" w:rsidP="00053605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 F</w:t>
            </w:r>
            <w:r w:rsidRPr="00CB105C">
              <w:t>ill a bag with safety props, such as a toy stop sign, a toy telephone</w:t>
            </w:r>
            <w:r>
              <w:t>, sunscreen, and a garbage bag.</w:t>
            </w:r>
          </w:p>
          <w:p w14:paraId="7CF0EE1D" w14:textId="77777777" w:rsidR="00B66475" w:rsidRDefault="00053605" w:rsidP="00053605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CB105C">
              <w:t>Take each object out one at a</w:t>
            </w:r>
            <w:r>
              <w:t xml:space="preserve"> time for discussion. A</w:t>
            </w:r>
            <w:r w:rsidRPr="00CB105C">
              <w:t>sk, "Why do we need this?" "How does it help us?" "What can we do with this ob</w:t>
            </w:r>
            <w:r>
              <w:t xml:space="preserve">ject to keep us safe?" </w:t>
            </w:r>
          </w:p>
          <w:p w14:paraId="011C2492" w14:textId="0E6F9A19" w:rsidR="00053605" w:rsidRPr="00053605" w:rsidRDefault="00B66475" w:rsidP="00053605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S</w:t>
            </w:r>
            <w:r w:rsidR="00053605">
              <w:t xml:space="preserve">tudents </w:t>
            </w:r>
            <w:r w:rsidR="00053605" w:rsidRPr="00CB105C">
              <w:t>might say that they use the sunscreen to protect their skin in the sun, the stop sign to keep cars from bum</w:t>
            </w:r>
            <w:r w:rsidR="00C763EE">
              <w:t>ping into each other.</w:t>
            </w:r>
          </w:p>
          <w:p w14:paraId="2FB39B8E" w14:textId="77777777" w:rsidR="00CB105C" w:rsidRPr="000A37E8" w:rsidRDefault="00CB105C" w:rsidP="00CB105C"/>
        </w:tc>
        <w:tc>
          <w:tcPr>
            <w:tcW w:w="150" w:type="pct"/>
          </w:tcPr>
          <w:p w14:paraId="18635801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633CCEF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7C49AF3F" w14:textId="77777777" w:rsidR="00552D9F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Fill two clear containers with water.</w:t>
            </w:r>
          </w:p>
          <w:p w14:paraId="31D4F1E2" w14:textId="77777777" w:rsidR="00552D9F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 Add sugar to one and salt to the other without s</w:t>
            </w:r>
            <w:r w:rsidR="00552D9F">
              <w:t>tudents knowing which is which.</w:t>
            </w:r>
          </w:p>
          <w:p w14:paraId="51503774" w14:textId="1C727A01" w:rsidR="00552D9F" w:rsidRDefault="00552D9F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Ask students to </w:t>
            </w:r>
            <w:r w:rsidR="00440E00">
              <w:t xml:space="preserve">guess which of the </w:t>
            </w:r>
            <w:r w:rsidR="00027054">
              <w:t>unlabeled</w:t>
            </w:r>
            <w:r w:rsidR="00440E00">
              <w:t xml:space="preserve"> bottles contain sugar and which one contains salt. </w:t>
            </w:r>
          </w:p>
          <w:p w14:paraId="3B00FABD" w14:textId="77777777" w:rsidR="00027054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Discuss how difficult this is, and how difficult it is to know the contents. </w:t>
            </w:r>
          </w:p>
          <w:p w14:paraId="0D6C3A81" w14:textId="6EBF4683" w:rsidR="00552D9F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Tasting would be very dangerous if you didn’t know what was in the containers. </w:t>
            </w:r>
          </w:p>
          <w:p w14:paraId="0C0D26C8" w14:textId="77777777" w:rsidR="00552D9F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Stress the importance of reading labels and correctly</w:t>
            </w:r>
            <w:r w:rsidR="00552D9F">
              <w:t xml:space="preserve"> </w:t>
            </w:r>
            <w:r w:rsidR="00BC146E">
              <w:t>labeling</w:t>
            </w:r>
            <w:r w:rsidR="00552D9F">
              <w:t xml:space="preserve"> recycled containers.</w:t>
            </w:r>
          </w:p>
          <w:p w14:paraId="6F9577CE" w14:textId="77777777" w:rsidR="00552D9F" w:rsidRDefault="00552D9F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Tell them s</w:t>
            </w:r>
            <w:r w:rsidR="00440E00">
              <w:t xml:space="preserve">ome things we taste, smell, or touch can be very dangerous. </w:t>
            </w:r>
          </w:p>
          <w:p w14:paraId="54222008" w14:textId="77777777" w:rsidR="00552D9F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Explain the safety symbols (explosive, corrosive, flammable, and poisonous) found on clean, empty containers brought in by the teacher. </w:t>
            </w:r>
          </w:p>
          <w:p w14:paraId="3C33B909" w14:textId="77777777" w:rsidR="00910100" w:rsidRDefault="00440E00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Follow up with a take-home activity “Safety </w:t>
            </w:r>
            <w:r>
              <w:lastRenderedPageBreak/>
              <w:t xml:space="preserve">Symbols” </w:t>
            </w:r>
          </w:p>
          <w:p w14:paraId="274E57DA" w14:textId="77777777" w:rsidR="00995978" w:rsidRDefault="00995978" w:rsidP="00995978"/>
          <w:p w14:paraId="038D07E9" w14:textId="77777777" w:rsidR="00053605" w:rsidRPr="00B47420" w:rsidRDefault="00053605" w:rsidP="00B47420">
            <w:pPr>
              <w:rPr>
                <w:b/>
              </w:rPr>
            </w:pPr>
            <w:r w:rsidRPr="00B47420">
              <w:rPr>
                <w:b/>
              </w:rPr>
              <w:t>Day 3/ Lesson 3- 15 mins</w:t>
            </w:r>
          </w:p>
          <w:p w14:paraId="54753495" w14:textId="77777777" w:rsidR="00B47420" w:rsidRDefault="00B47420" w:rsidP="00BC146E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>
              <w:t>Distribute strips of</w:t>
            </w:r>
            <w:r w:rsidR="00BC146E">
              <w:t xml:space="preserve"> wax paper and have the students</w:t>
            </w:r>
            <w:r>
              <w:t xml:space="preserve"> hold them up over their eyes.</w:t>
            </w:r>
          </w:p>
          <w:p w14:paraId="2F6F2826" w14:textId="77777777" w:rsidR="001101E0" w:rsidRDefault="00B47420" w:rsidP="00BC146E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>
              <w:t>Have the students pretend that the wa</w:t>
            </w:r>
            <w:r w:rsidR="001101E0">
              <w:t>x paper is fog or rain.</w:t>
            </w:r>
          </w:p>
          <w:p w14:paraId="5664027C" w14:textId="77777777" w:rsidR="001101E0" w:rsidRDefault="001101E0" w:rsidP="00BC146E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>
              <w:t>E</w:t>
            </w:r>
            <w:r w:rsidR="00B47420">
              <w:t>xplain that neither drivers nor pedestrians can see as well in bad weather.</w:t>
            </w:r>
          </w:p>
          <w:p w14:paraId="76C6A62A" w14:textId="77777777" w:rsidR="00053605" w:rsidRDefault="001101E0" w:rsidP="00BC146E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>
              <w:t>Ask students</w:t>
            </w:r>
            <w:r w:rsidR="00B47420">
              <w:t xml:space="preserve"> to note: Which things are most easily seen through the wax paper? Examples: light from the window, bright/light colors, </w:t>
            </w:r>
            <w:r w:rsidR="00027054">
              <w:t>etc.</w:t>
            </w:r>
          </w:p>
          <w:p w14:paraId="2162930E" w14:textId="77777777" w:rsidR="00B66475" w:rsidRDefault="00B66475" w:rsidP="00B66475"/>
          <w:p w14:paraId="5DB04A6A" w14:textId="77777777" w:rsidR="00B66475" w:rsidRPr="00995978" w:rsidRDefault="00B66475" w:rsidP="00B66475">
            <w:pPr>
              <w:rPr>
                <w:b/>
              </w:rPr>
            </w:pPr>
            <w:r w:rsidRPr="00995978">
              <w:rPr>
                <w:b/>
              </w:rPr>
              <w:t xml:space="preserve">Day </w:t>
            </w:r>
            <w:r>
              <w:rPr>
                <w:b/>
              </w:rPr>
              <w:t>5/Lesson 5</w:t>
            </w:r>
            <w:r w:rsidRPr="00995978">
              <w:rPr>
                <w:b/>
              </w:rPr>
              <w:t>- 15 mins</w:t>
            </w:r>
          </w:p>
          <w:p w14:paraId="4F23A58A" w14:textId="3CD10CDA" w:rsidR="00B66475" w:rsidRDefault="00B66475" w:rsidP="00B66475">
            <w:pPr>
              <w:pStyle w:val="ListParagraph"/>
              <w:numPr>
                <w:ilvl w:val="0"/>
                <w:numId w:val="40"/>
              </w:numPr>
              <w:ind w:left="305" w:hanging="283"/>
            </w:pPr>
            <w:r>
              <w:t xml:space="preserve">Review the safety </w:t>
            </w:r>
            <w:r>
              <w:t>issues.</w:t>
            </w:r>
          </w:p>
          <w:p w14:paraId="25928197" w14:textId="3AE6E6F4" w:rsidR="00B66475" w:rsidRDefault="00B66475" w:rsidP="00B66475">
            <w:pPr>
              <w:pStyle w:val="ListParagraph"/>
              <w:numPr>
                <w:ilvl w:val="0"/>
                <w:numId w:val="40"/>
              </w:numPr>
              <w:ind w:left="305" w:hanging="283"/>
            </w:pPr>
            <w:r>
              <w:t xml:space="preserve">Ask the students about other road situations they have experienced, where they themselves felt scared or in danger, or where they saw others to be at risk. </w:t>
            </w:r>
          </w:p>
          <w:p w14:paraId="34175172" w14:textId="77777777" w:rsidR="00B66475" w:rsidRDefault="00B66475" w:rsidP="00B66475">
            <w:pPr>
              <w:pStyle w:val="ListParagraph"/>
              <w:numPr>
                <w:ilvl w:val="0"/>
                <w:numId w:val="40"/>
              </w:numPr>
              <w:ind w:left="305" w:hanging="283"/>
            </w:pPr>
            <w:r>
              <w:t>Give them an opportunity to draw and write either about their own experiences or about something in the performance.</w:t>
            </w:r>
          </w:p>
          <w:p w14:paraId="55C0303A" w14:textId="708C524D" w:rsidR="00B66475" w:rsidRPr="00F616CA" w:rsidRDefault="00B66475" w:rsidP="00B66475">
            <w:pPr>
              <w:pStyle w:val="ListParagraph"/>
              <w:numPr>
                <w:ilvl w:val="0"/>
                <w:numId w:val="40"/>
              </w:numPr>
              <w:ind w:left="305" w:hanging="283"/>
            </w:pPr>
            <w:r>
              <w:t>Ask them to think and write about what they would do or say in the situation to prevent an accident or avoid harm.</w:t>
            </w:r>
          </w:p>
        </w:tc>
        <w:tc>
          <w:tcPr>
            <w:tcW w:w="150" w:type="pct"/>
          </w:tcPr>
          <w:p w14:paraId="49071176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F35C764" w14:textId="77777777" w:rsidR="00693D9F" w:rsidRDefault="00926807" w:rsidP="00693D9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rPr>
                <w:b/>
              </w:rPr>
              <w:t>Day 2/Lesson 2</w:t>
            </w:r>
            <w:r w:rsidR="00693D9F">
              <w:rPr>
                <w:b/>
              </w:rPr>
              <w:t>- 20</w:t>
            </w:r>
            <w:r w:rsidR="00E07205" w:rsidRPr="00693D9F">
              <w:rPr>
                <w:b/>
              </w:rPr>
              <w:t xml:space="preserve"> mins </w:t>
            </w:r>
          </w:p>
          <w:p w14:paraId="3D2F13E8" w14:textId="77777777" w:rsidR="00693D9F" w:rsidRPr="00693D9F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 xml:space="preserve">Ask students to work in small groups to brainstorm safety rules everyone needs to follow: at home, at school, in very hot or cold weather, in case of fire, or while playing outside, eating, riding in cars, or interacting with animals. </w:t>
            </w:r>
          </w:p>
          <w:p w14:paraId="521B772F" w14:textId="77777777" w:rsidR="00693D9F" w:rsidRPr="00693D9F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>Instruct each group to select one safety rule that the group identifies as very important to their safety.</w:t>
            </w:r>
          </w:p>
          <w:p w14:paraId="02B81FFE" w14:textId="77777777" w:rsidR="00693D9F" w:rsidRPr="00693D9F" w:rsidRDefault="00693D9F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>
              <w:t>Provide each group with markers.</w:t>
            </w:r>
          </w:p>
          <w:p w14:paraId="268356BA" w14:textId="77777777" w:rsidR="00027054" w:rsidRPr="00027054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>Groups will di</w:t>
            </w:r>
            <w:r w:rsidR="00693D9F">
              <w:t xml:space="preserve">vide a piece of </w:t>
            </w:r>
            <w:r w:rsidRPr="00552D9F">
              <w:t xml:space="preserve">large construction paper in half. </w:t>
            </w:r>
          </w:p>
          <w:p w14:paraId="6CB0058C" w14:textId="2F9FF4E9" w:rsidR="00693D9F" w:rsidRPr="00693D9F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 xml:space="preserve">On one half, students are to create a poster image of a real or imaginary creature </w:t>
            </w:r>
            <w:r w:rsidR="00BC146E" w:rsidRPr="00552D9F">
              <w:t>that</w:t>
            </w:r>
            <w:r w:rsidRPr="00552D9F">
              <w:t xml:space="preserve"> has not followed their selected rule or is thinking about breaking it.</w:t>
            </w:r>
          </w:p>
          <w:p w14:paraId="37D1C77F" w14:textId="77777777" w:rsidR="00693D9F" w:rsidRPr="00693D9F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 xml:space="preserve"> Encourage each group to demonstrate in their images what is likely to happen when safety rules are not followed.</w:t>
            </w:r>
          </w:p>
          <w:p w14:paraId="05DF1274" w14:textId="77777777" w:rsidR="00CB105C" w:rsidRPr="00CB105C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lastRenderedPageBreak/>
              <w:t xml:space="preserve">Challenge the group to write safety reminders in the other half of their posters. </w:t>
            </w:r>
          </w:p>
          <w:p w14:paraId="59D3B246" w14:textId="77777777" w:rsidR="00CB105C" w:rsidRPr="00CB105C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>Provide an opportunity for each group to share their safety issue and artwork with classmates, as well as time for audience members to question the content of the presentation.</w:t>
            </w:r>
          </w:p>
          <w:p w14:paraId="296B01DF" w14:textId="77777777" w:rsidR="00B262A1" w:rsidRPr="00CB105C" w:rsidRDefault="002F5C92" w:rsidP="00BC146E">
            <w:pPr>
              <w:pStyle w:val="ListParagraph"/>
              <w:numPr>
                <w:ilvl w:val="0"/>
                <w:numId w:val="36"/>
              </w:numPr>
              <w:ind w:left="305" w:hanging="305"/>
              <w:rPr>
                <w:b/>
              </w:rPr>
            </w:pPr>
            <w:r w:rsidRPr="00552D9F">
              <w:t>Display in a safety gallery</w:t>
            </w:r>
            <w:r w:rsidR="00CB105C">
              <w:t xml:space="preserve"> as a reminder to other students in the school.</w:t>
            </w:r>
          </w:p>
          <w:p w14:paraId="093384B5" w14:textId="77777777" w:rsidR="00470165" w:rsidRPr="00470165" w:rsidRDefault="00470165" w:rsidP="00CB105C">
            <w:pPr>
              <w:pStyle w:val="ListParagraph"/>
              <w:ind w:left="142"/>
            </w:pPr>
          </w:p>
          <w:p w14:paraId="1876CC2D" w14:textId="77777777" w:rsidR="00470165" w:rsidRDefault="00053605" w:rsidP="00470165">
            <w:pPr>
              <w:pStyle w:val="ListParagraph"/>
              <w:ind w:left="183"/>
              <w:rPr>
                <w:b/>
              </w:rPr>
            </w:pPr>
            <w:r>
              <w:rPr>
                <w:b/>
              </w:rPr>
              <w:t>Day 4/Lesson 4</w:t>
            </w:r>
            <w:r w:rsidR="00470165" w:rsidRPr="00E07205">
              <w:rPr>
                <w:b/>
              </w:rPr>
              <w:t>- 15 mins</w:t>
            </w:r>
          </w:p>
          <w:p w14:paraId="2083AB92" w14:textId="77777777" w:rsidR="00BC146E" w:rsidRDefault="00926807" w:rsidP="00B66475">
            <w:pPr>
              <w:pStyle w:val="ListParagraph"/>
              <w:numPr>
                <w:ilvl w:val="0"/>
                <w:numId w:val="39"/>
              </w:numPr>
              <w:ind w:left="307" w:hanging="283"/>
            </w:pPr>
            <w:r>
              <w:t xml:space="preserve">Take a walking tour of the roads around the school. </w:t>
            </w:r>
          </w:p>
          <w:p w14:paraId="7659D5FB" w14:textId="77777777" w:rsidR="00BC146E" w:rsidRDefault="00926807" w:rsidP="00B66475">
            <w:pPr>
              <w:pStyle w:val="ListParagraph"/>
              <w:numPr>
                <w:ilvl w:val="0"/>
                <w:numId w:val="39"/>
              </w:numPr>
              <w:ind w:left="307" w:hanging="283"/>
            </w:pPr>
            <w:r>
              <w:t xml:space="preserve">Inspect possible routes beforehand then plan the journey with the children. </w:t>
            </w:r>
          </w:p>
          <w:p w14:paraId="6F72E522" w14:textId="77777777" w:rsidR="00BC146E" w:rsidRDefault="00BC146E" w:rsidP="00B66475">
            <w:pPr>
              <w:pStyle w:val="ListParagraph"/>
              <w:numPr>
                <w:ilvl w:val="0"/>
                <w:numId w:val="39"/>
              </w:numPr>
              <w:ind w:left="307" w:hanging="283"/>
            </w:pPr>
            <w:r>
              <w:t>Decide with the students</w:t>
            </w:r>
            <w:r w:rsidR="00926807">
              <w:t xml:space="preserve"> what to look for with regard to road safety in the local environment: safe places to cross, availability of pavements, state of pavements, traffic lights, built environment, roads quiet or busy, provision for cyclists, safe places to play. </w:t>
            </w:r>
          </w:p>
          <w:p w14:paraId="571A61DD" w14:textId="77777777" w:rsidR="00B66475" w:rsidRDefault="00BC146E" w:rsidP="00B66475">
            <w:pPr>
              <w:pStyle w:val="ListParagraph"/>
              <w:numPr>
                <w:ilvl w:val="0"/>
                <w:numId w:val="39"/>
              </w:numPr>
              <w:ind w:left="307" w:hanging="283"/>
            </w:pPr>
            <w:r>
              <w:t>Plan with the students</w:t>
            </w:r>
            <w:r w:rsidR="00926807">
              <w:t xml:space="preserve">: </w:t>
            </w:r>
          </w:p>
          <w:p w14:paraId="722EB96A" w14:textId="1887713C" w:rsidR="00B66475" w:rsidRDefault="00926807" w:rsidP="00B66475">
            <w:pPr>
              <w:pStyle w:val="ListParagraph"/>
              <w:numPr>
                <w:ilvl w:val="0"/>
                <w:numId w:val="42"/>
              </w:numPr>
            </w:pPr>
            <w:r>
              <w:t xml:space="preserve">where to go </w:t>
            </w:r>
          </w:p>
          <w:p w14:paraId="2310D4A8" w14:textId="3968D3CC" w:rsidR="00B66475" w:rsidRDefault="00926807" w:rsidP="00B66475">
            <w:pPr>
              <w:pStyle w:val="ListParagraph"/>
              <w:numPr>
                <w:ilvl w:val="0"/>
                <w:numId w:val="42"/>
              </w:numPr>
            </w:pPr>
            <w:r>
              <w:t>when to go (day, time, weather)</w:t>
            </w:r>
          </w:p>
          <w:p w14:paraId="3A302621" w14:textId="442F5486" w:rsidR="00B66475" w:rsidRDefault="00926807" w:rsidP="00B66475">
            <w:pPr>
              <w:pStyle w:val="ListParagraph"/>
              <w:numPr>
                <w:ilvl w:val="0"/>
                <w:numId w:val="42"/>
              </w:numPr>
            </w:pPr>
            <w:r>
              <w:t xml:space="preserve">what to wear </w:t>
            </w:r>
          </w:p>
          <w:p w14:paraId="29341C1D" w14:textId="66CA71B1" w:rsidR="00B66475" w:rsidRDefault="00926807" w:rsidP="00B66475">
            <w:pPr>
              <w:pStyle w:val="ListParagraph"/>
              <w:numPr>
                <w:ilvl w:val="0"/>
                <w:numId w:val="42"/>
              </w:numPr>
            </w:pPr>
            <w:r>
              <w:t xml:space="preserve">how to walk (in two’s and three’s, with assigned partners?) </w:t>
            </w:r>
          </w:p>
          <w:p w14:paraId="323D12FE" w14:textId="7C537ED4" w:rsidR="00B66475" w:rsidRDefault="00926807" w:rsidP="00B66475">
            <w:pPr>
              <w:pStyle w:val="ListParagraph"/>
              <w:numPr>
                <w:ilvl w:val="0"/>
                <w:numId w:val="42"/>
              </w:numPr>
            </w:pPr>
            <w:r>
              <w:t>wha</w:t>
            </w:r>
            <w:r w:rsidR="00995978">
              <w:t>t to look for</w:t>
            </w:r>
          </w:p>
          <w:p w14:paraId="25CD395F" w14:textId="7F788B68" w:rsidR="00995978" w:rsidRDefault="00995978" w:rsidP="00B66475">
            <w:pPr>
              <w:pStyle w:val="ListParagraph"/>
              <w:numPr>
                <w:ilvl w:val="0"/>
                <w:numId w:val="42"/>
              </w:numPr>
            </w:pPr>
            <w:r>
              <w:t>where to cross.</w:t>
            </w:r>
          </w:p>
          <w:p w14:paraId="4D1EBA44" w14:textId="77777777" w:rsidR="00995978" w:rsidRDefault="00926807" w:rsidP="00B66475">
            <w:pPr>
              <w:pStyle w:val="ListParagraph"/>
              <w:numPr>
                <w:ilvl w:val="0"/>
                <w:numId w:val="39"/>
              </w:numPr>
              <w:ind w:left="307" w:hanging="283"/>
            </w:pPr>
            <w:r>
              <w:t>Tak</w:t>
            </w:r>
            <w:r w:rsidR="00995978">
              <w:t>e digital photographs en-route.</w:t>
            </w:r>
          </w:p>
          <w:p w14:paraId="2EDCAADB" w14:textId="77777777" w:rsidR="00470165" w:rsidRDefault="00926807" w:rsidP="00B66475">
            <w:pPr>
              <w:pStyle w:val="ListParagraph"/>
              <w:numPr>
                <w:ilvl w:val="0"/>
                <w:numId w:val="39"/>
              </w:numPr>
              <w:ind w:left="307" w:hanging="283"/>
            </w:pPr>
            <w:r>
              <w:t>T</w:t>
            </w:r>
            <w:r w:rsidR="00995978">
              <w:t>hese could be</w:t>
            </w:r>
            <w:r>
              <w:t xml:space="preserve"> made-up into a project book or used for display.</w:t>
            </w:r>
          </w:p>
          <w:p w14:paraId="62935977" w14:textId="77777777" w:rsidR="00B262A1" w:rsidRDefault="00B262A1" w:rsidP="00995978">
            <w:pPr>
              <w:ind w:left="447" w:hanging="283"/>
            </w:pPr>
          </w:p>
          <w:p w14:paraId="0184B1AF" w14:textId="77777777" w:rsidR="00B66475" w:rsidRDefault="00B66475" w:rsidP="00995978">
            <w:pPr>
              <w:rPr>
                <w:b/>
              </w:rPr>
            </w:pPr>
          </w:p>
          <w:p w14:paraId="6B419F65" w14:textId="082425B0" w:rsidR="00506976" w:rsidRPr="00171443" w:rsidRDefault="00506976" w:rsidP="00CE31B1">
            <w:pPr>
              <w:pStyle w:val="ListParagraph"/>
              <w:ind w:left="305"/>
            </w:pPr>
          </w:p>
        </w:tc>
      </w:tr>
      <w:tr w:rsidR="005A4652" w14:paraId="388CA6C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7CA3D10" w14:textId="77777777" w:rsidR="00BD5017" w:rsidRDefault="00BD5017">
            <w:pPr>
              <w:pStyle w:val="Heading2"/>
            </w:pPr>
          </w:p>
          <w:p w14:paraId="54957550" w14:textId="77777777" w:rsidR="00AF47E1" w:rsidRPr="00AF47E1" w:rsidRDefault="00AF47E1" w:rsidP="00053605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4C26A7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17BEA85" w14:textId="3A4EE955" w:rsidR="00417B53" w:rsidRDefault="00417B53" w:rsidP="00CE31B1">
            <w:pPr>
              <w:pStyle w:val="ListParagraph"/>
              <w:ind w:left="128"/>
            </w:pPr>
            <w:bookmarkStart w:id="0" w:name="_GoBack"/>
            <w:bookmarkEnd w:id="0"/>
          </w:p>
        </w:tc>
        <w:tc>
          <w:tcPr>
            <w:tcW w:w="150" w:type="pct"/>
          </w:tcPr>
          <w:p w14:paraId="79E0B12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BF81D66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15AFD7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6E7CAA9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556741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0B13148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08BC929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54F7E5F" w14:textId="77777777" w:rsidR="00C17E2A" w:rsidRDefault="00C17E2A"/>
        </w:tc>
      </w:tr>
      <w:tr w:rsidR="005A4652" w14:paraId="4B73732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5DC036C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347C0D31" w14:textId="12329A1C" w:rsidR="00C17E2A" w:rsidRPr="00F208E3" w:rsidRDefault="00440E00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Based on in</w:t>
            </w:r>
            <w:r w:rsidR="00995978">
              <w:t xml:space="preserve">dividual responses, the you </w:t>
            </w:r>
            <w:r>
              <w:t>can assess their understanding of saf</w:t>
            </w:r>
            <w:r w:rsidR="00995978">
              <w:t xml:space="preserve">e or unsafe </w:t>
            </w:r>
            <w:r w:rsidR="00CE31B1">
              <w:t>environment.</w:t>
            </w:r>
          </w:p>
        </w:tc>
        <w:tc>
          <w:tcPr>
            <w:tcW w:w="150" w:type="pct"/>
          </w:tcPr>
          <w:p w14:paraId="1612EB2B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D48658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6A32C0DF" w14:textId="77777777"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381E223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713BE2B" w14:textId="77777777" w:rsidR="00C17E2A" w:rsidRDefault="00C17E2A"/>
        </w:tc>
      </w:tr>
      <w:tr w:rsidR="005A4652" w14:paraId="3973E52F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716736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2356A33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DBF680A" w14:textId="77777777" w:rsidR="00C17E2A" w:rsidRDefault="00C17E2A"/>
        </w:tc>
        <w:tc>
          <w:tcPr>
            <w:tcW w:w="150" w:type="pct"/>
          </w:tcPr>
          <w:p w14:paraId="43072E4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5877A85" w14:textId="77777777" w:rsidR="00C17E2A" w:rsidRDefault="00C17E2A"/>
        </w:tc>
      </w:tr>
    </w:tbl>
    <w:p w14:paraId="2E2BFDA3" w14:textId="77777777" w:rsidR="00C17E2A" w:rsidRDefault="00C17E2A"/>
    <w:sectPr w:rsidR="00C17E2A" w:rsidSect="00C00602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69874" w14:textId="77777777" w:rsidR="00F869EA" w:rsidRDefault="00F869EA">
      <w:pPr>
        <w:spacing w:before="0" w:after="0" w:line="240" w:lineRule="auto"/>
      </w:pPr>
      <w:r>
        <w:separator/>
      </w:r>
    </w:p>
  </w:endnote>
  <w:endnote w:type="continuationSeparator" w:id="0">
    <w:p w14:paraId="77FE2655" w14:textId="77777777" w:rsidR="00F869EA" w:rsidRDefault="00F86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BFD3" w14:textId="77777777" w:rsidR="00670F3E" w:rsidRDefault="00F869EA">
    <w:pPr>
      <w:pStyle w:val="Foo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9597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3A8CF" w14:textId="77777777" w:rsidR="00F869EA" w:rsidRDefault="00F869EA">
      <w:pPr>
        <w:spacing w:before="0" w:after="0" w:line="240" w:lineRule="auto"/>
      </w:pPr>
      <w:r>
        <w:separator/>
      </w:r>
    </w:p>
  </w:footnote>
  <w:footnote w:type="continuationSeparator" w:id="0">
    <w:p w14:paraId="489CDEF7" w14:textId="77777777" w:rsidR="00F869EA" w:rsidRDefault="00F86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13C7" w14:textId="77777777" w:rsidR="00670F3E" w:rsidRDefault="00670F3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5B97745" wp14:editId="77216AEE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5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158FF"/>
    <w:multiLevelType w:val="hybridMultilevel"/>
    <w:tmpl w:val="E3E8CEC2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005EC"/>
    <w:multiLevelType w:val="hybridMultilevel"/>
    <w:tmpl w:val="B28E7F4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457EF"/>
    <w:multiLevelType w:val="hybridMultilevel"/>
    <w:tmpl w:val="44FE13FC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46457BAA"/>
    <w:multiLevelType w:val="hybridMultilevel"/>
    <w:tmpl w:val="555046C6"/>
    <w:lvl w:ilvl="0" w:tplc="0CEC3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16C68"/>
    <w:multiLevelType w:val="hybridMultilevel"/>
    <w:tmpl w:val="1AF2203A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6" w15:restartNumberingAfterBreak="0">
    <w:nsid w:val="4B6C2EA0"/>
    <w:multiLevelType w:val="hybridMultilevel"/>
    <w:tmpl w:val="FE34A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81FF6"/>
    <w:multiLevelType w:val="hybridMultilevel"/>
    <w:tmpl w:val="917A7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E71BC"/>
    <w:multiLevelType w:val="hybridMultilevel"/>
    <w:tmpl w:val="0C1AB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674"/>
    <w:multiLevelType w:val="hybridMultilevel"/>
    <w:tmpl w:val="D19E140A"/>
    <w:lvl w:ilvl="0" w:tplc="08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21" w15:restartNumberingAfterBreak="0">
    <w:nsid w:val="5FDD665F"/>
    <w:multiLevelType w:val="hybridMultilevel"/>
    <w:tmpl w:val="1B140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27312FF"/>
    <w:multiLevelType w:val="hybridMultilevel"/>
    <w:tmpl w:val="4E1E6490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017F8"/>
    <w:multiLevelType w:val="hybridMultilevel"/>
    <w:tmpl w:val="9CB8E8E4"/>
    <w:lvl w:ilvl="0" w:tplc="0CEC3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8884F03"/>
    <w:multiLevelType w:val="hybridMultilevel"/>
    <w:tmpl w:val="CC3C9EE4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5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3"/>
  </w:num>
  <w:num w:numId="7">
    <w:abstractNumId w:val="27"/>
  </w:num>
  <w:num w:numId="8">
    <w:abstractNumId w:val="1"/>
  </w:num>
  <w:num w:numId="9">
    <w:abstractNumId w:val="6"/>
  </w:num>
  <w:num w:numId="10">
    <w:abstractNumId w:val="18"/>
  </w:num>
  <w:num w:numId="11">
    <w:abstractNumId w:val="26"/>
  </w:num>
  <w:num w:numId="12">
    <w:abstractNumId w:val="35"/>
  </w:num>
  <w:num w:numId="13">
    <w:abstractNumId w:val="3"/>
  </w:num>
  <w:num w:numId="14">
    <w:abstractNumId w:val="30"/>
  </w:num>
  <w:num w:numId="15">
    <w:abstractNumId w:val="2"/>
  </w:num>
  <w:num w:numId="16">
    <w:abstractNumId w:val="0"/>
  </w:num>
  <w:num w:numId="17">
    <w:abstractNumId w:val="12"/>
  </w:num>
  <w:num w:numId="18">
    <w:abstractNumId w:val="31"/>
  </w:num>
  <w:num w:numId="19">
    <w:abstractNumId w:val="28"/>
  </w:num>
  <w:num w:numId="20">
    <w:abstractNumId w:val="23"/>
  </w:num>
  <w:num w:numId="21">
    <w:abstractNumId w:val="34"/>
  </w:num>
  <w:num w:numId="22">
    <w:abstractNumId w:val="15"/>
  </w:num>
  <w:num w:numId="23">
    <w:abstractNumId w:val="4"/>
  </w:num>
  <w:num w:numId="24">
    <w:abstractNumId w:val="29"/>
  </w:num>
  <w:num w:numId="25">
    <w:abstractNumId w:val="24"/>
  </w:num>
  <w:num w:numId="26">
    <w:abstractNumId w:val="11"/>
  </w:num>
  <w:num w:numId="27">
    <w:abstractNumId w:val="5"/>
  </w:num>
  <w:num w:numId="28">
    <w:abstractNumId w:val="22"/>
  </w:num>
  <w:num w:numId="29">
    <w:abstractNumId w:val="36"/>
  </w:num>
  <w:num w:numId="30">
    <w:abstractNumId w:val="10"/>
  </w:num>
  <w:num w:numId="31">
    <w:abstractNumId w:val="9"/>
  </w:num>
  <w:num w:numId="32">
    <w:abstractNumId w:val="8"/>
  </w:num>
  <w:num w:numId="33">
    <w:abstractNumId w:val="7"/>
  </w:num>
  <w:num w:numId="34">
    <w:abstractNumId w:val="14"/>
  </w:num>
  <w:num w:numId="35">
    <w:abstractNumId w:val="32"/>
  </w:num>
  <w:num w:numId="36">
    <w:abstractNumId w:val="25"/>
  </w:num>
  <w:num w:numId="37">
    <w:abstractNumId w:val="13"/>
  </w:num>
  <w:num w:numId="38">
    <w:abstractNumId w:val="17"/>
  </w:num>
  <w:num w:numId="39">
    <w:abstractNumId w:val="21"/>
  </w:num>
  <w:num w:numId="40">
    <w:abstractNumId w:val="19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27054"/>
    <w:rsid w:val="0004502C"/>
    <w:rsid w:val="00053605"/>
    <w:rsid w:val="000904AA"/>
    <w:rsid w:val="000A37E8"/>
    <w:rsid w:val="000B72D9"/>
    <w:rsid w:val="000C562D"/>
    <w:rsid w:val="001101E0"/>
    <w:rsid w:val="001432FD"/>
    <w:rsid w:val="00147BC4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206B2B"/>
    <w:rsid w:val="0021215A"/>
    <w:rsid w:val="00227208"/>
    <w:rsid w:val="0026795F"/>
    <w:rsid w:val="00287F69"/>
    <w:rsid w:val="002A72AE"/>
    <w:rsid w:val="002B733A"/>
    <w:rsid w:val="002F4915"/>
    <w:rsid w:val="002F5C92"/>
    <w:rsid w:val="00304069"/>
    <w:rsid w:val="0033451A"/>
    <w:rsid w:val="003468F5"/>
    <w:rsid w:val="00396443"/>
    <w:rsid w:val="003B1470"/>
    <w:rsid w:val="003D30E4"/>
    <w:rsid w:val="0040481C"/>
    <w:rsid w:val="00417B53"/>
    <w:rsid w:val="004343E9"/>
    <w:rsid w:val="00440E00"/>
    <w:rsid w:val="00453D92"/>
    <w:rsid w:val="00465AF4"/>
    <w:rsid w:val="00470165"/>
    <w:rsid w:val="004B20E0"/>
    <w:rsid w:val="004D089D"/>
    <w:rsid w:val="004E29C7"/>
    <w:rsid w:val="004F6D32"/>
    <w:rsid w:val="00506976"/>
    <w:rsid w:val="00520DAF"/>
    <w:rsid w:val="00545106"/>
    <w:rsid w:val="00552D9F"/>
    <w:rsid w:val="0056788D"/>
    <w:rsid w:val="005A4652"/>
    <w:rsid w:val="005B22DA"/>
    <w:rsid w:val="005B7D58"/>
    <w:rsid w:val="005C2512"/>
    <w:rsid w:val="005D142B"/>
    <w:rsid w:val="005E26AF"/>
    <w:rsid w:val="00603309"/>
    <w:rsid w:val="006326A0"/>
    <w:rsid w:val="00670F3E"/>
    <w:rsid w:val="00693D9F"/>
    <w:rsid w:val="006A5952"/>
    <w:rsid w:val="006E5C67"/>
    <w:rsid w:val="006F0813"/>
    <w:rsid w:val="006F7E46"/>
    <w:rsid w:val="0076583E"/>
    <w:rsid w:val="00773C70"/>
    <w:rsid w:val="0078309D"/>
    <w:rsid w:val="007F65A3"/>
    <w:rsid w:val="00807AE6"/>
    <w:rsid w:val="00811AB9"/>
    <w:rsid w:val="00847934"/>
    <w:rsid w:val="008F771F"/>
    <w:rsid w:val="00910100"/>
    <w:rsid w:val="009227FD"/>
    <w:rsid w:val="00926807"/>
    <w:rsid w:val="009378FA"/>
    <w:rsid w:val="00956DE4"/>
    <w:rsid w:val="00966C71"/>
    <w:rsid w:val="0098460F"/>
    <w:rsid w:val="00995978"/>
    <w:rsid w:val="009D155F"/>
    <w:rsid w:val="009E08FF"/>
    <w:rsid w:val="00A0116B"/>
    <w:rsid w:val="00A1735C"/>
    <w:rsid w:val="00A25094"/>
    <w:rsid w:val="00A77EEB"/>
    <w:rsid w:val="00AD171D"/>
    <w:rsid w:val="00AD6AD0"/>
    <w:rsid w:val="00AF47E1"/>
    <w:rsid w:val="00B046C1"/>
    <w:rsid w:val="00B262A1"/>
    <w:rsid w:val="00B47420"/>
    <w:rsid w:val="00B66475"/>
    <w:rsid w:val="00B66511"/>
    <w:rsid w:val="00B87608"/>
    <w:rsid w:val="00BB04CE"/>
    <w:rsid w:val="00BB359B"/>
    <w:rsid w:val="00BC146E"/>
    <w:rsid w:val="00BC356C"/>
    <w:rsid w:val="00BC682A"/>
    <w:rsid w:val="00BD430C"/>
    <w:rsid w:val="00BD5017"/>
    <w:rsid w:val="00BD6730"/>
    <w:rsid w:val="00BF1D3C"/>
    <w:rsid w:val="00C00602"/>
    <w:rsid w:val="00C17E2A"/>
    <w:rsid w:val="00C763EE"/>
    <w:rsid w:val="00C82CFC"/>
    <w:rsid w:val="00CB08CC"/>
    <w:rsid w:val="00CB105C"/>
    <w:rsid w:val="00CB2D0F"/>
    <w:rsid w:val="00CE31B1"/>
    <w:rsid w:val="00CE539E"/>
    <w:rsid w:val="00D27DC3"/>
    <w:rsid w:val="00D3577C"/>
    <w:rsid w:val="00D4297E"/>
    <w:rsid w:val="00D43AC0"/>
    <w:rsid w:val="00D8019B"/>
    <w:rsid w:val="00DC17D5"/>
    <w:rsid w:val="00DD3412"/>
    <w:rsid w:val="00E05C0D"/>
    <w:rsid w:val="00E07205"/>
    <w:rsid w:val="00E2212B"/>
    <w:rsid w:val="00E601B6"/>
    <w:rsid w:val="00E90FDF"/>
    <w:rsid w:val="00ED219F"/>
    <w:rsid w:val="00EF5C06"/>
    <w:rsid w:val="00F1179F"/>
    <w:rsid w:val="00F208E3"/>
    <w:rsid w:val="00F235D6"/>
    <w:rsid w:val="00F616CA"/>
    <w:rsid w:val="00F66CE1"/>
    <w:rsid w:val="00F869EA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E52C5"/>
  <w15:docId w15:val="{0D7289AD-C2AA-48E7-8973-11E9BE4C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602"/>
  </w:style>
  <w:style w:type="paragraph" w:styleId="Heading1">
    <w:name w:val="heading 1"/>
    <w:basedOn w:val="Normal"/>
    <w:next w:val="Normal"/>
    <w:link w:val="Heading1Char"/>
    <w:uiPriority w:val="9"/>
    <w:qFormat/>
    <w:rsid w:val="00C0060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602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C0060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C0060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C0060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C00602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00602"/>
    <w:rPr>
      <w:color w:val="808080"/>
    </w:rPr>
  </w:style>
  <w:style w:type="table" w:customStyle="1" w:styleId="LessonPlan">
    <w:name w:val="Lesson Plan"/>
    <w:basedOn w:val="TableNormal"/>
    <w:uiPriority w:val="99"/>
    <w:rsid w:val="00C00602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C00602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0602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C0060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0602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02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C00602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C00602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F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0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ficerphil.com/lesson-stranger-danger.html" TargetMode="External"/><Relationship Id="rId13" Type="http://schemas.openxmlformats.org/officeDocument/2006/relationships/hyperlink" Target="http://roadsafetyweek.org/schools-colleges/2-uncategorised/69-road-safety-lesson-pla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pin/45458277461154502/?lp=tru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environmental-health-lesson-plan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lbertahealthservices.ca/assets/healthinfo/AddictionsSubstanceAbuse/if-tch-grade3-lesson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ny.org/documents/2014/9/Final_Third_Grade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26D40"/>
    <w:rsid w:val="00071DA5"/>
    <w:rsid w:val="000E3902"/>
    <w:rsid w:val="00200D3B"/>
    <w:rsid w:val="00424EDA"/>
    <w:rsid w:val="004A008E"/>
    <w:rsid w:val="00713551"/>
    <w:rsid w:val="00805105"/>
    <w:rsid w:val="00816166"/>
    <w:rsid w:val="00836926"/>
    <w:rsid w:val="00A05C71"/>
    <w:rsid w:val="00AB2F7D"/>
    <w:rsid w:val="00AB37F5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026D40"/>
  </w:style>
  <w:style w:type="paragraph" w:customStyle="1" w:styleId="57D0253E54FA4684857C7E53F49E1A5B">
    <w:name w:val="57D0253E54FA4684857C7E53F49E1A5B"/>
    <w:rsid w:val="00026D40"/>
  </w:style>
  <w:style w:type="paragraph" w:customStyle="1" w:styleId="7AE7DFE8D63F4AC0A9D67267C3699CCC">
    <w:name w:val="7AE7DFE8D63F4AC0A9D67267C3699CCC"/>
    <w:rsid w:val="00026D40"/>
  </w:style>
  <w:style w:type="paragraph" w:customStyle="1" w:styleId="1C876A8B6575410E8AA7530875A6B7F4">
    <w:name w:val="1C876A8B6575410E8AA7530875A6B7F4"/>
    <w:rsid w:val="00026D40"/>
  </w:style>
  <w:style w:type="paragraph" w:customStyle="1" w:styleId="A392ED6794CC47DFA557364CD4043756">
    <w:name w:val="A392ED6794CC47DFA557364CD4043756"/>
    <w:rsid w:val="00026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851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14</cp:revision>
  <dcterms:created xsi:type="dcterms:W3CDTF">2018-09-24T13:04:00Z</dcterms:created>
  <dcterms:modified xsi:type="dcterms:W3CDTF">2018-12-17T15:51:00Z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