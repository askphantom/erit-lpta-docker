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56AF201E" w:rsidR="00C17E2A" w:rsidRPr="009260D0" w:rsidRDefault="002250D1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oral composition/presentation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2F510BB3" w14:textId="77777777" w:rsidR="00FF4047" w:rsidRDefault="00C77171" w:rsidP="00415962">
            <w:pPr>
              <w:pStyle w:val="ListParagraph"/>
              <w:numPr>
                <w:ilvl w:val="0"/>
                <w:numId w:val="2"/>
              </w:numPr>
            </w:pPr>
            <w:r w:rsidRPr="00A82C1E">
              <w:t>Learning to</w:t>
            </w:r>
            <w:r w:rsidR="002A7661" w:rsidRPr="00A82C1E">
              <w:t xml:space="preserve"> </w:t>
            </w:r>
            <w:r w:rsidR="00B12549">
              <w:t>give an oral presentation of themselves and family</w:t>
            </w:r>
          </w:p>
          <w:p w14:paraId="458BD9FD" w14:textId="211C2737" w:rsidR="00B12549" w:rsidRPr="00A82C1E" w:rsidRDefault="00B12549" w:rsidP="00415962">
            <w:pPr>
              <w:pStyle w:val="ListParagraph"/>
              <w:numPr>
                <w:ilvl w:val="0"/>
                <w:numId w:val="2"/>
              </w:numPr>
            </w:pPr>
            <w:r>
              <w:t>Learning to give a presentation of any story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789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BDC18D5" w14:textId="77777777" w:rsidR="002C1210" w:rsidRDefault="002C1210" w:rsidP="002C1210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>
                                    <w:t xml:space="preserve">Books: Pink and Say by Patricia </w:t>
                                  </w:r>
                                  <w:proofErr w:type="spellStart"/>
                                  <w:r>
                                    <w:t>Polacco</w:t>
                                  </w:r>
                                  <w:proofErr w:type="spellEnd"/>
                                  <w:r>
                                    <w:t xml:space="preserve"> and Dreaming of America by Eve Bunting</w:t>
                                  </w:r>
                                </w:p>
                                <w:p w14:paraId="0D19588B" w14:textId="77777777" w:rsidR="002C1210" w:rsidRDefault="002C1210" w:rsidP="002C1210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>
                                    <w:t>Oral Report Practice Instructions</w:t>
                                  </w:r>
                                </w:p>
                                <w:p w14:paraId="09E825CA" w14:textId="77777777" w:rsidR="002C1210" w:rsidRDefault="002C1210" w:rsidP="002C1210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>
                                    <w:t>Oral Speaking Tips</w:t>
                                  </w:r>
                                </w:p>
                                <w:p w14:paraId="4A6C42DF" w14:textId="1CAF3DF2" w:rsidR="002C1210" w:rsidRDefault="002C1210" w:rsidP="002C1210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>
                                    <w:t>Rubric for Family Story</w:t>
                                  </w:r>
                                </w:p>
                                <w:p w14:paraId="4BE61749" w14:textId="52E8722D" w:rsidR="00EA3A1A" w:rsidRDefault="00EA3A1A" w:rsidP="002C121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5649739" w14:textId="082B081C" w:rsidR="00CE172B" w:rsidRDefault="005171A5" w:rsidP="00770E3D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770E3D" w:rsidRPr="002B62E2">
                                      <w:rPr>
                                        <w:rStyle w:val="Hyperlink"/>
                                      </w:rPr>
                                      <w:t>https://danorrajteach.weebly.com/uploads/2/8/4/9/28492909/oral_presentations_lesson_plan_final.pdf</w:t>
                                    </w:r>
                                  </w:hyperlink>
                                </w:p>
                                <w:p w14:paraId="68582D6A" w14:textId="6CC9CCE3" w:rsidR="00770E3D" w:rsidRDefault="005171A5" w:rsidP="00770E3D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770E3D" w:rsidRPr="002B62E2">
                                      <w:rPr>
                                        <w:rStyle w:val="Hyperlink"/>
                                      </w:rPr>
                                      <w:t>https://www.webjunction.org/documents/webjunction/Presenting_Like_a_Pro_Lesson_Plan.html</w:t>
                                    </w:r>
                                  </w:hyperlink>
                                </w:p>
                                <w:p w14:paraId="37BAAB9B" w14:textId="2866D784" w:rsidR="00770E3D" w:rsidRDefault="005171A5" w:rsidP="00770E3D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770E3D" w:rsidRPr="002B62E2">
                                      <w:rPr>
                                        <w:rStyle w:val="Hyperlink"/>
                                      </w:rPr>
                                      <w:t>https://annmichaelsen.com/2018/07/18/10058/</w:t>
                                    </w:r>
                                  </w:hyperlink>
                                </w:p>
                                <w:p w14:paraId="43DBF1AF" w14:textId="43941554" w:rsidR="00770E3D" w:rsidRDefault="005171A5" w:rsidP="00770E3D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770E3D" w:rsidRPr="002B62E2">
                                      <w:rPr>
                                        <w:rStyle w:val="Hyperlink"/>
                                      </w:rPr>
                                      <w:t>https://www.slideshare.net/darlingniugibac9/lesson-plan-in-teaching-oral-skill</w:t>
                                    </w:r>
                                  </w:hyperlink>
                                </w:p>
                                <w:p w14:paraId="3AE44819" w14:textId="3EFE183A" w:rsidR="00770E3D" w:rsidRDefault="005171A5" w:rsidP="00770E3D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2C1210" w:rsidRPr="002B62E2">
                                      <w:rPr>
                                        <w:rStyle w:val="Hyperlink"/>
                                      </w:rPr>
                                      <w:t>https://www.teachingenglish.org.uk/article/student-presentations</w:t>
                                    </w:r>
                                  </w:hyperlink>
                                </w:p>
                                <w:p w14:paraId="266D3DBF" w14:textId="29519C42" w:rsidR="002C1210" w:rsidRDefault="002C1210" w:rsidP="002C121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789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BDC18D5" w14:textId="77777777" w:rsidR="002C1210" w:rsidRDefault="002C1210" w:rsidP="002C1210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>
                              <w:t xml:space="preserve">Books: Pink and Say by Patricia </w:t>
                            </w:r>
                            <w:proofErr w:type="spellStart"/>
                            <w:r>
                              <w:t>Polacco</w:t>
                            </w:r>
                            <w:proofErr w:type="spellEnd"/>
                            <w:r>
                              <w:t xml:space="preserve"> and Dreaming of America by Eve Bunting</w:t>
                            </w:r>
                          </w:p>
                          <w:p w14:paraId="0D19588B" w14:textId="77777777" w:rsidR="002C1210" w:rsidRDefault="002C1210" w:rsidP="002C1210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>
                              <w:t>Oral Report Practice Instructions</w:t>
                            </w:r>
                          </w:p>
                          <w:p w14:paraId="09E825CA" w14:textId="77777777" w:rsidR="002C1210" w:rsidRDefault="002C1210" w:rsidP="002C1210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>
                              <w:t>Oral Speaking Tips</w:t>
                            </w:r>
                          </w:p>
                          <w:p w14:paraId="4A6C42DF" w14:textId="1CAF3DF2" w:rsidR="002C1210" w:rsidRDefault="002C1210" w:rsidP="002C1210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>
                              <w:t>Rubric for Family Story</w:t>
                            </w:r>
                          </w:p>
                          <w:p w14:paraId="4BE61749" w14:textId="52E8722D" w:rsidR="00EA3A1A" w:rsidRDefault="00EA3A1A" w:rsidP="002C12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5649739" w14:textId="082B081C" w:rsidR="00CE172B" w:rsidRDefault="005171A5" w:rsidP="00770E3D">
                            <w:pPr>
                              <w:pStyle w:val="ListBullet"/>
                            </w:pPr>
                            <w:hyperlink r:id="rId13" w:history="1">
                              <w:r w:rsidR="00770E3D" w:rsidRPr="002B62E2">
                                <w:rPr>
                                  <w:rStyle w:val="Hyperlink"/>
                                </w:rPr>
                                <w:t>https://danorrajteach.weebly.com/uploads/2/8/4/9/28492909/oral_presentations_lesson_plan_final.pdf</w:t>
                              </w:r>
                            </w:hyperlink>
                          </w:p>
                          <w:p w14:paraId="68582D6A" w14:textId="6CC9CCE3" w:rsidR="00770E3D" w:rsidRDefault="005171A5" w:rsidP="00770E3D">
                            <w:pPr>
                              <w:pStyle w:val="ListBullet"/>
                            </w:pPr>
                            <w:hyperlink r:id="rId14" w:history="1">
                              <w:r w:rsidR="00770E3D" w:rsidRPr="002B62E2">
                                <w:rPr>
                                  <w:rStyle w:val="Hyperlink"/>
                                </w:rPr>
                                <w:t>https://www.webjunction.org/documents/webjunction/Presenting_Like_a_Pro_Lesson_Plan.html</w:t>
                              </w:r>
                            </w:hyperlink>
                          </w:p>
                          <w:p w14:paraId="37BAAB9B" w14:textId="2866D784" w:rsidR="00770E3D" w:rsidRDefault="005171A5" w:rsidP="00770E3D">
                            <w:pPr>
                              <w:pStyle w:val="ListBullet"/>
                            </w:pPr>
                            <w:hyperlink r:id="rId15" w:history="1">
                              <w:r w:rsidR="00770E3D" w:rsidRPr="002B62E2">
                                <w:rPr>
                                  <w:rStyle w:val="Hyperlink"/>
                                </w:rPr>
                                <w:t>https://annmichaelsen.com/2018/07/18/10058/</w:t>
                              </w:r>
                            </w:hyperlink>
                          </w:p>
                          <w:p w14:paraId="43DBF1AF" w14:textId="43941554" w:rsidR="00770E3D" w:rsidRDefault="005171A5" w:rsidP="00770E3D">
                            <w:pPr>
                              <w:pStyle w:val="ListBullet"/>
                            </w:pPr>
                            <w:hyperlink r:id="rId16" w:history="1">
                              <w:r w:rsidR="00770E3D" w:rsidRPr="002B62E2">
                                <w:rPr>
                                  <w:rStyle w:val="Hyperlink"/>
                                </w:rPr>
                                <w:t>https://www.slideshare.net/darlingniugibac9/lesson-plan-in-teaching-oral-skill</w:t>
                              </w:r>
                            </w:hyperlink>
                          </w:p>
                          <w:p w14:paraId="3AE44819" w14:textId="3EFE183A" w:rsidR="00770E3D" w:rsidRDefault="005171A5" w:rsidP="00770E3D">
                            <w:pPr>
                              <w:pStyle w:val="ListBullet"/>
                            </w:pPr>
                            <w:hyperlink r:id="rId17" w:history="1">
                              <w:r w:rsidR="002C1210" w:rsidRPr="002B62E2">
                                <w:rPr>
                                  <w:rStyle w:val="Hyperlink"/>
                                </w:rPr>
                                <w:t>https://www.teachingenglish.org.uk/article/student-presentations</w:t>
                              </w:r>
                            </w:hyperlink>
                          </w:p>
                          <w:p w14:paraId="266D3DBF" w14:textId="29519C42" w:rsidR="002C1210" w:rsidRDefault="002C1210" w:rsidP="002C12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13DCBFE5" w14:textId="77777777" w:rsidR="00A646C6" w:rsidRDefault="00AD5265" w:rsidP="00A646C6">
            <w:r w:rsidRPr="00A82C1E">
              <w:t>Students should be able to;</w:t>
            </w:r>
          </w:p>
          <w:p w14:paraId="4A0A36F2" w14:textId="77777777" w:rsidR="00A646C6" w:rsidRDefault="00A646C6" w:rsidP="00A646C6">
            <w:pPr>
              <w:pStyle w:val="ListParagraph"/>
              <w:numPr>
                <w:ilvl w:val="0"/>
                <w:numId w:val="48"/>
              </w:numPr>
              <w:ind w:left="180" w:hanging="180"/>
            </w:pPr>
            <w:r w:rsidRPr="00A646C6">
              <w:t>present a family story as an oral report using techniques learned in class.</w:t>
            </w:r>
          </w:p>
          <w:p w14:paraId="4578F5BB" w14:textId="77777777" w:rsidR="00A646C6" w:rsidRDefault="00A646C6" w:rsidP="00A646C6"/>
          <w:p w14:paraId="54E766FC" w14:textId="3C7A937D" w:rsidR="00D914D8" w:rsidRPr="00F32A4B" w:rsidRDefault="00D914D8" w:rsidP="00A646C6">
            <w:pPr>
              <w:pStyle w:val="Heading1"/>
            </w:pPr>
            <w:r w:rsidRPr="00F32A4B">
              <w:t>Assessment Activity</w:t>
            </w:r>
          </w:p>
          <w:p w14:paraId="5B69D4A3" w14:textId="77777777" w:rsidR="00A646C6" w:rsidRDefault="00A646C6" w:rsidP="00A646C6">
            <w:pPr>
              <w:pStyle w:val="ListBullet"/>
              <w:rPr>
                <w:rFonts w:eastAsiaTheme="majorEastAsia"/>
              </w:rPr>
            </w:pPr>
            <w:r w:rsidRPr="00A646C6">
              <w:rPr>
                <w:rFonts w:eastAsiaTheme="majorEastAsia"/>
              </w:rPr>
              <w:t xml:space="preserve">Observe and assess student progress during the mini-lessons. </w:t>
            </w:r>
          </w:p>
          <w:p w14:paraId="14BEDA2A" w14:textId="1748B58E" w:rsidR="000B37BC" w:rsidRPr="00A82C1E" w:rsidRDefault="00A646C6" w:rsidP="00A646C6">
            <w:pPr>
              <w:pStyle w:val="ListBullet"/>
              <w:rPr>
                <w:rFonts w:eastAsiaTheme="majorEastAsia"/>
              </w:rPr>
            </w:pPr>
            <w:r w:rsidRPr="00A646C6">
              <w:rPr>
                <w:rFonts w:eastAsiaTheme="majorEastAsia"/>
              </w:rPr>
              <w:t>Use the rubric given to the students to grade their family story on content and oral presentation.</w:t>
            </w:r>
          </w:p>
          <w:p w14:paraId="50E0D0C1" w14:textId="77777777" w:rsidR="00D12602" w:rsidRPr="00A82C1E" w:rsidRDefault="00D12602" w:rsidP="00D12602">
            <w:pPr>
              <w:pStyle w:val="Heading2"/>
              <w:rPr>
                <w:b/>
                <w:bCs/>
              </w:rPr>
            </w:pPr>
            <w:r w:rsidRPr="00A82C1E">
              <w:rPr>
                <w:b/>
                <w:bCs/>
              </w:rPr>
              <w:t>Summary</w:t>
            </w:r>
          </w:p>
          <w:p w14:paraId="68D4DB2C" w14:textId="79CC2C47" w:rsidR="002E7793" w:rsidRPr="00A82C1E" w:rsidRDefault="000B37BC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Review </w:t>
            </w:r>
            <w:r w:rsidR="00D577AE">
              <w:t xml:space="preserve">the </w:t>
            </w:r>
            <w:r w:rsidR="002C1210">
              <w:t>lesson</w:t>
            </w:r>
          </w:p>
          <w:p w14:paraId="70BACF16" w14:textId="4E965C05" w:rsidR="002E7793" w:rsidRDefault="00D577AE" w:rsidP="002E7793">
            <w:pPr>
              <w:numPr>
                <w:ilvl w:val="0"/>
                <w:numId w:val="3"/>
              </w:numPr>
              <w:ind w:left="180" w:hanging="180"/>
            </w:pPr>
            <w:r>
              <w:t xml:space="preserve">Ask two volunteers to </w:t>
            </w:r>
            <w:r w:rsidR="002C1210">
              <w:t>give an oral presentation</w:t>
            </w:r>
          </w:p>
          <w:p w14:paraId="795512FD" w14:textId="7475AAFB" w:rsidR="002C1210" w:rsidRPr="00A82C1E" w:rsidRDefault="002C1210" w:rsidP="002E7793">
            <w:pPr>
              <w:numPr>
                <w:ilvl w:val="0"/>
                <w:numId w:val="3"/>
              </w:numPr>
              <w:ind w:left="180" w:hanging="180"/>
            </w:pPr>
            <w:r>
              <w:t>One student should speak on self and another should speak on family</w:t>
            </w:r>
          </w:p>
          <w:p w14:paraId="02CB6B7A" w14:textId="6DA72A8C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When doing the review make sure you erase the </w:t>
            </w:r>
            <w:r w:rsidRPr="00A82C1E">
              <w:lastRenderedPageBreak/>
              <w:t>lesson on the board</w:t>
            </w:r>
            <w:r w:rsidR="00D577AE">
              <w:t xml:space="preserve"> and retrieve worksheets</w:t>
            </w:r>
            <w:r w:rsidRPr="00A82C1E">
              <w:t xml:space="preserve">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720523FA" w14:textId="77777777" w:rsidR="00033719" w:rsidRPr="00033719" w:rsidRDefault="00033719" w:rsidP="00033719">
            <w:pPr>
              <w:pStyle w:val="ListParagraph"/>
              <w:numPr>
                <w:ilvl w:val="0"/>
                <w:numId w:val="17"/>
              </w:numPr>
              <w:ind w:left="240" w:hanging="180"/>
              <w:rPr>
                <w:lang w:val="en-GB"/>
              </w:rPr>
            </w:pPr>
            <w:r w:rsidRPr="00033719">
              <w:rPr>
                <w:lang w:val="en-GB"/>
              </w:rPr>
              <w:t>List oral speaking tips on large chart paper:</w:t>
            </w:r>
          </w:p>
          <w:p w14:paraId="3EEE0285" w14:textId="77777777" w:rsidR="00033719" w:rsidRDefault="00033719" w:rsidP="00033719">
            <w:pPr>
              <w:pStyle w:val="ListParagraph"/>
              <w:numPr>
                <w:ilvl w:val="0"/>
                <w:numId w:val="48"/>
              </w:numPr>
              <w:ind w:left="330" w:hanging="90"/>
              <w:rPr>
                <w:lang w:val="en-GB"/>
              </w:rPr>
            </w:pPr>
            <w:r w:rsidRPr="00033719">
              <w:rPr>
                <w:lang w:val="en-GB"/>
              </w:rPr>
              <w:t>Speak loudly and clearly.</w:t>
            </w:r>
          </w:p>
          <w:p w14:paraId="6AA20238" w14:textId="77777777" w:rsidR="00033719" w:rsidRDefault="00033719" w:rsidP="00033719">
            <w:pPr>
              <w:pStyle w:val="ListParagraph"/>
              <w:numPr>
                <w:ilvl w:val="0"/>
                <w:numId w:val="48"/>
              </w:numPr>
              <w:ind w:left="330" w:hanging="90"/>
              <w:rPr>
                <w:lang w:val="en-GB"/>
              </w:rPr>
            </w:pPr>
            <w:r w:rsidRPr="00033719">
              <w:rPr>
                <w:lang w:val="en-GB"/>
              </w:rPr>
              <w:t>Make eye contact.</w:t>
            </w:r>
          </w:p>
          <w:p w14:paraId="79B1C681" w14:textId="77777777" w:rsidR="00033719" w:rsidRDefault="00033719" w:rsidP="00033719">
            <w:pPr>
              <w:pStyle w:val="ListParagraph"/>
              <w:numPr>
                <w:ilvl w:val="0"/>
                <w:numId w:val="48"/>
              </w:numPr>
              <w:ind w:left="330" w:hanging="90"/>
              <w:rPr>
                <w:lang w:val="en-GB"/>
              </w:rPr>
            </w:pPr>
            <w:r w:rsidRPr="00033719">
              <w:rPr>
                <w:lang w:val="en-GB"/>
              </w:rPr>
              <w:t>Stand comfortably and quietly.</w:t>
            </w:r>
          </w:p>
          <w:p w14:paraId="405E876F" w14:textId="6759C39A" w:rsidR="00033719" w:rsidRPr="00033719" w:rsidRDefault="00033719" w:rsidP="00033719">
            <w:pPr>
              <w:pStyle w:val="ListParagraph"/>
              <w:numPr>
                <w:ilvl w:val="0"/>
                <w:numId w:val="48"/>
              </w:numPr>
              <w:ind w:left="330" w:hanging="90"/>
              <w:rPr>
                <w:lang w:val="en-GB"/>
              </w:rPr>
            </w:pPr>
            <w:r w:rsidRPr="00033719">
              <w:rPr>
                <w:lang w:val="en-GB"/>
              </w:rPr>
              <w:t>Enjoy yourself</w:t>
            </w:r>
          </w:p>
          <w:p w14:paraId="0576FB3E" w14:textId="77777777" w:rsidR="00033719" w:rsidRDefault="00033719" w:rsidP="00033719">
            <w:pPr>
              <w:pStyle w:val="ListParagraph"/>
              <w:numPr>
                <w:ilvl w:val="0"/>
                <w:numId w:val="17"/>
              </w:numPr>
              <w:ind w:left="240" w:hanging="180"/>
              <w:rPr>
                <w:lang w:val="en-GB"/>
              </w:rPr>
            </w:pPr>
            <w:r w:rsidRPr="00033719">
              <w:rPr>
                <w:lang w:val="en-GB"/>
              </w:rPr>
              <w:t>Provide Oral Report Practice Instructions to students.</w:t>
            </w:r>
          </w:p>
          <w:p w14:paraId="5F1FBEED" w14:textId="130C0379" w:rsidR="00033719" w:rsidRDefault="00033719" w:rsidP="00033719">
            <w:pPr>
              <w:pStyle w:val="ListParagraph"/>
              <w:numPr>
                <w:ilvl w:val="0"/>
                <w:numId w:val="17"/>
              </w:numPr>
              <w:ind w:left="240" w:hanging="180"/>
              <w:rPr>
                <w:lang w:val="en-GB"/>
              </w:rPr>
            </w:pPr>
            <w:r w:rsidRPr="00033719">
              <w:rPr>
                <w:lang w:val="en-GB"/>
              </w:rPr>
              <w:t>Prepare an overhead of a completed Interview Sheet filled with information about the teacher's family story.</w:t>
            </w:r>
          </w:p>
          <w:p w14:paraId="4EEDE311" w14:textId="525356A1" w:rsidR="001375AB" w:rsidRPr="00033719" w:rsidRDefault="001375AB" w:rsidP="00033719">
            <w:pPr>
              <w:pStyle w:val="ListParagraph"/>
              <w:numPr>
                <w:ilvl w:val="0"/>
                <w:numId w:val="17"/>
              </w:numPr>
              <w:ind w:left="240" w:hanging="180"/>
              <w:rPr>
                <w:lang w:val="en-GB"/>
              </w:rPr>
            </w:pPr>
            <w:r>
              <w:rPr>
                <w:lang w:val="en-GB"/>
              </w:rPr>
              <w:t>Teacher should use books in their library</w:t>
            </w:r>
          </w:p>
          <w:p w14:paraId="6026BE9A" w14:textId="77777777" w:rsidR="007144CC" w:rsidRPr="00A82C1E" w:rsidRDefault="007144CC" w:rsidP="007144CC">
            <w:pPr>
              <w:pStyle w:val="Heading1"/>
              <w:rPr>
                <w:sz w:val="18"/>
                <w:szCs w:val="18"/>
              </w:rPr>
            </w:pPr>
          </w:p>
          <w:p w14:paraId="2DF5F3F7" w14:textId="3E5E004D" w:rsidR="000529DC" w:rsidRPr="00A82C1E" w:rsidRDefault="00246837" w:rsidP="007144C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Practice</w:t>
            </w:r>
          </w:p>
          <w:p w14:paraId="2F9A2C29" w14:textId="143E69E0" w:rsidR="003F7F50" w:rsidRPr="003F7F50" w:rsidRDefault="00B30F64" w:rsidP="003F7F5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: </w:t>
            </w:r>
            <w:r w:rsidR="00246837"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23F9BDA1" w14:textId="77777777" w:rsidR="002250D1" w:rsidRDefault="002250D1" w:rsidP="002250D1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Teacher will divide</w:t>
            </w:r>
            <w:r w:rsidRPr="002250D1">
              <w:rPr>
                <w:bCs/>
                <w:lang w:val="en-GB"/>
              </w:rPr>
              <w:t xml:space="preserve"> the students break into small groups </w:t>
            </w:r>
          </w:p>
          <w:p w14:paraId="2CB03CDC" w14:textId="3878DD2D" w:rsidR="002250D1" w:rsidRDefault="00A646C6" w:rsidP="002250D1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Teacher </w:t>
            </w:r>
            <w:r w:rsidR="002250D1">
              <w:rPr>
                <w:bCs/>
                <w:lang w:val="en-GB"/>
              </w:rPr>
              <w:t xml:space="preserve">will ask them </w:t>
            </w:r>
            <w:r w:rsidR="002250D1" w:rsidRPr="002250D1">
              <w:rPr>
                <w:bCs/>
                <w:lang w:val="en-GB"/>
              </w:rPr>
              <w:t xml:space="preserve">to find the one story </w:t>
            </w:r>
            <w:r w:rsidR="002250D1">
              <w:rPr>
                <w:bCs/>
                <w:lang w:val="en-GB"/>
              </w:rPr>
              <w:t>they</w:t>
            </w:r>
            <w:r w:rsidR="002250D1" w:rsidRPr="002250D1">
              <w:rPr>
                <w:bCs/>
                <w:lang w:val="en-GB"/>
              </w:rPr>
              <w:t xml:space="preserve"> </w:t>
            </w:r>
            <w:r w:rsidRPr="002250D1">
              <w:rPr>
                <w:bCs/>
                <w:lang w:val="en-GB"/>
              </w:rPr>
              <w:t>want</w:t>
            </w:r>
            <w:r w:rsidR="002250D1" w:rsidRPr="002250D1">
              <w:rPr>
                <w:bCs/>
                <w:lang w:val="en-GB"/>
              </w:rPr>
              <w:t xml:space="preserve"> to develop from </w:t>
            </w:r>
            <w:r w:rsidR="002250D1" w:rsidRPr="001E2FCD">
              <w:rPr>
                <w:lang w:val="en-GB"/>
              </w:rPr>
              <w:t>his or her</w:t>
            </w:r>
            <w:r w:rsidR="002250D1" w:rsidRPr="002250D1">
              <w:rPr>
                <w:bCs/>
                <w:lang w:val="en-GB"/>
              </w:rPr>
              <w:t xml:space="preserve"> interview sheet. </w:t>
            </w:r>
          </w:p>
          <w:p w14:paraId="476D574E" w14:textId="4D976E35" w:rsidR="002250D1" w:rsidRDefault="002250D1" w:rsidP="002250D1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Teacher will instruct students to </w:t>
            </w:r>
            <w:r w:rsidR="00A646C6">
              <w:rPr>
                <w:bCs/>
                <w:lang w:val="en-GB"/>
              </w:rPr>
              <w:t>present</w:t>
            </w:r>
            <w:r>
              <w:rPr>
                <w:bCs/>
                <w:lang w:val="en-GB"/>
              </w:rPr>
              <w:t xml:space="preserve"> the story to their partner. </w:t>
            </w:r>
          </w:p>
          <w:p w14:paraId="5E0BA73E" w14:textId="4CE679F7" w:rsidR="00246837" w:rsidRPr="00A646C6" w:rsidRDefault="002250D1" w:rsidP="00C020FB">
            <w:pPr>
              <w:pStyle w:val="ListParagraph"/>
              <w:numPr>
                <w:ilvl w:val="0"/>
                <w:numId w:val="44"/>
              </w:numPr>
              <w:ind w:left="240" w:hanging="240"/>
              <w:rPr>
                <w:b/>
              </w:rPr>
            </w:pPr>
            <w:r w:rsidRPr="002250D1">
              <w:rPr>
                <w:bCs/>
                <w:lang w:val="en-GB"/>
              </w:rPr>
              <w:t xml:space="preserve">Teacher will walk around the class to inspect the students. </w:t>
            </w:r>
          </w:p>
          <w:p w14:paraId="40E1E574" w14:textId="77777777" w:rsidR="00A646C6" w:rsidRPr="00A646C6" w:rsidRDefault="00A646C6" w:rsidP="00A646C6">
            <w:pPr>
              <w:rPr>
                <w:b/>
              </w:rPr>
            </w:pPr>
          </w:p>
          <w:p w14:paraId="7E7A2BE9" w14:textId="6D5ED893" w:rsidR="00246837" w:rsidRPr="00A82C1E" w:rsidRDefault="00A646C6" w:rsidP="00246837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2FF3940A" w14:textId="046C65B7" w:rsidR="00246837" w:rsidRPr="00A82C1E" w:rsidRDefault="00246837" w:rsidP="00246837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A646C6"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 w:rsidR="00A646C6">
              <w:rPr>
                <w:b/>
              </w:rPr>
              <w:t>3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68082BAB" w14:textId="77777777" w:rsidR="00A646C6" w:rsidRDefault="00A646C6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 w:rsidRPr="00A646C6">
              <w:t xml:space="preserve">The teacher will give a brief introduction as to what an oral report is. </w:t>
            </w:r>
          </w:p>
          <w:p w14:paraId="7B0DB2BB" w14:textId="77777777" w:rsidR="00A646C6" w:rsidRDefault="00A646C6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 w:rsidRPr="00A646C6">
              <w:t xml:space="preserve">Each child will have a copy of the instruction sheet and the rubric checklist. </w:t>
            </w:r>
          </w:p>
          <w:p w14:paraId="18BD1864" w14:textId="77777777" w:rsidR="00A646C6" w:rsidRDefault="00A646C6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 w:rsidRPr="00A646C6">
              <w:t xml:space="preserve">Put up the Oral Speaking Tips chart and go over the directions on the instruction sheet, explaining each area. </w:t>
            </w:r>
          </w:p>
          <w:p w14:paraId="02BF94D8" w14:textId="77777777" w:rsidR="00A646C6" w:rsidRDefault="00A646C6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 w:rsidRPr="00A646C6">
              <w:t xml:space="preserve">Each student will practice in front of the class. </w:t>
            </w:r>
          </w:p>
          <w:p w14:paraId="2F04DF41" w14:textId="77777777" w:rsidR="00A646C6" w:rsidRDefault="00A646C6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 w:rsidRPr="00A646C6">
              <w:t>They will say a simple sentence aloud such as "My name is _______________ and I am a fourth grader."</w:t>
            </w:r>
          </w:p>
          <w:p w14:paraId="223484C4" w14:textId="77777777" w:rsidR="00A646C6" w:rsidRDefault="00A646C6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 w:rsidRPr="00A646C6">
              <w:t xml:space="preserve">During this, they will practice projecting their voices, standing with legs shoulder-width apart, hands comfortably at their side. </w:t>
            </w:r>
          </w:p>
          <w:p w14:paraId="58182CDC" w14:textId="77777777" w:rsidR="00A646C6" w:rsidRDefault="00A646C6" w:rsidP="00137D49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 w:rsidRPr="00A646C6">
              <w:t xml:space="preserve">The teacher will model this first. </w:t>
            </w:r>
          </w:p>
          <w:p w14:paraId="612717A6" w14:textId="77777777" w:rsidR="00A646C6" w:rsidRDefault="00A646C6" w:rsidP="00A646C6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 w:rsidRPr="00A646C6">
              <w:t xml:space="preserve">As students practice in front of the class, remember to ask other students to point out what they see their classmates doing correctly. </w:t>
            </w:r>
          </w:p>
          <w:p w14:paraId="6CC78EF4" w14:textId="30C06D1F" w:rsidR="00246837" w:rsidRPr="00137D49" w:rsidRDefault="00A646C6" w:rsidP="00A646C6">
            <w:pPr>
              <w:pStyle w:val="ListParagraph"/>
              <w:numPr>
                <w:ilvl w:val="0"/>
                <w:numId w:val="34"/>
              </w:numPr>
              <w:ind w:left="270" w:hanging="270"/>
            </w:pPr>
            <w:r w:rsidRPr="00A646C6">
              <w:t>(Homework: Students are to practice their family story at home.)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05CAAFD9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717CA1">
              <w:rPr>
                <w:b/>
              </w:rPr>
              <w:t>0</w:t>
            </w:r>
            <w:r w:rsidR="00031953" w:rsidRPr="00A82C1E">
              <w:rPr>
                <w:b/>
              </w:rPr>
              <w:t xml:space="preserve"> Mins</w:t>
            </w:r>
          </w:p>
          <w:p w14:paraId="3333967E" w14:textId="77777777" w:rsidR="002250D1" w:rsidRDefault="002250D1" w:rsidP="002250D1">
            <w:pPr>
              <w:pStyle w:val="ListParagraph"/>
              <w:numPr>
                <w:ilvl w:val="0"/>
                <w:numId w:val="31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>Teacher will students whom</w:t>
            </w:r>
            <w:r w:rsidRPr="002250D1">
              <w:rPr>
                <w:lang w:val="en-GB"/>
              </w:rPr>
              <w:t xml:space="preserve"> they will be telling the story. </w:t>
            </w:r>
          </w:p>
          <w:p w14:paraId="7F2606B0" w14:textId="77777777" w:rsidR="002250D1" w:rsidRDefault="002250D1" w:rsidP="002250D1">
            <w:pPr>
              <w:pStyle w:val="ListParagraph"/>
              <w:numPr>
                <w:ilvl w:val="0"/>
                <w:numId w:val="31"/>
              </w:numPr>
              <w:ind w:left="300" w:hanging="270"/>
              <w:rPr>
                <w:lang w:val="en-GB"/>
              </w:rPr>
            </w:pPr>
            <w:r w:rsidRPr="002250D1">
              <w:rPr>
                <w:lang w:val="en-GB"/>
              </w:rPr>
              <w:t xml:space="preserve">That could be a deciding factor as to which story they choose to tell. </w:t>
            </w:r>
          </w:p>
          <w:p w14:paraId="2FA9E6B1" w14:textId="77777777" w:rsidR="002250D1" w:rsidRDefault="002250D1" w:rsidP="002250D1">
            <w:pPr>
              <w:pStyle w:val="ListParagraph"/>
              <w:numPr>
                <w:ilvl w:val="0"/>
                <w:numId w:val="31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>Teacher will tell them a</w:t>
            </w:r>
            <w:r w:rsidRPr="002250D1">
              <w:rPr>
                <w:lang w:val="en-GB"/>
              </w:rPr>
              <w:t xml:space="preserve"> storyteller or writer always wants to speak or write to the interests of his/her audience. </w:t>
            </w:r>
          </w:p>
          <w:p w14:paraId="43D9C383" w14:textId="77777777" w:rsidR="002250D1" w:rsidRDefault="002250D1" w:rsidP="002250D1">
            <w:pPr>
              <w:pStyle w:val="ListParagraph"/>
              <w:numPr>
                <w:ilvl w:val="0"/>
                <w:numId w:val="31"/>
              </w:numPr>
              <w:ind w:left="300" w:hanging="270"/>
              <w:rPr>
                <w:lang w:val="en-GB"/>
              </w:rPr>
            </w:pPr>
            <w:r w:rsidRPr="002250D1">
              <w:rPr>
                <w:lang w:val="en-GB"/>
              </w:rPr>
              <w:t xml:space="preserve">On the overhead projector, the teacher will have filled out an interview sheet about his or her own family story. </w:t>
            </w:r>
          </w:p>
          <w:p w14:paraId="4F81DE9E" w14:textId="77777777" w:rsidR="002250D1" w:rsidRDefault="002250D1" w:rsidP="002250D1">
            <w:pPr>
              <w:pStyle w:val="ListParagraph"/>
              <w:numPr>
                <w:ilvl w:val="0"/>
                <w:numId w:val="31"/>
              </w:numPr>
              <w:ind w:left="300" w:hanging="270"/>
              <w:rPr>
                <w:lang w:val="en-GB"/>
              </w:rPr>
            </w:pPr>
            <w:r w:rsidRPr="002250D1">
              <w:rPr>
                <w:lang w:val="en-GB"/>
              </w:rPr>
              <w:t xml:space="preserve">From the sheet, the teacher will lead the students to see that some areas have lots of detail and some don't; </w:t>
            </w:r>
          </w:p>
          <w:p w14:paraId="667850AC" w14:textId="1504095C" w:rsidR="002250D1" w:rsidRPr="002250D1" w:rsidRDefault="002250D1" w:rsidP="002250D1">
            <w:pPr>
              <w:pStyle w:val="ListParagraph"/>
              <w:numPr>
                <w:ilvl w:val="0"/>
                <w:numId w:val="31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 xml:space="preserve">Teacher will also tell students that </w:t>
            </w:r>
            <w:r w:rsidRPr="002250D1">
              <w:rPr>
                <w:lang w:val="en-GB"/>
              </w:rPr>
              <w:t>some would be interesting to adults and some to students.</w:t>
            </w:r>
          </w:p>
          <w:p w14:paraId="171E7E36" w14:textId="5712476F" w:rsidR="00047F0F" w:rsidRPr="002250D1" w:rsidRDefault="002250D1" w:rsidP="00C176CD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2250D1">
              <w:rPr>
                <w:lang w:val="en-GB"/>
              </w:rPr>
              <w:t xml:space="preserve">Together the teacher and students should pick one story for the teacher to develop from her interview sheet. </w:t>
            </w:r>
          </w:p>
          <w:p w14:paraId="734B589E" w14:textId="4D86CBA3" w:rsidR="002250D1" w:rsidRDefault="002250D1" w:rsidP="002250D1">
            <w:pPr>
              <w:ind w:left="30"/>
            </w:pPr>
          </w:p>
          <w:p w14:paraId="473F01DC" w14:textId="57372000" w:rsidR="00A646C6" w:rsidRDefault="00A646C6" w:rsidP="002250D1">
            <w:pPr>
              <w:ind w:left="30"/>
            </w:pPr>
          </w:p>
          <w:p w14:paraId="78D379FC" w14:textId="77777777" w:rsidR="00A646C6" w:rsidRPr="00047F0F" w:rsidRDefault="00A646C6" w:rsidP="002250D1">
            <w:pPr>
              <w:ind w:left="30"/>
            </w:pPr>
          </w:p>
          <w:p w14:paraId="79653355" w14:textId="13C62151" w:rsidR="005044E0" w:rsidRPr="00A82C1E" w:rsidRDefault="00472AE2" w:rsidP="005044E0">
            <w:pPr>
              <w:pStyle w:val="ListParagraph"/>
              <w:ind w:left="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Teacher Guide</w:t>
            </w:r>
          </w:p>
          <w:p w14:paraId="3A6F2FA0" w14:textId="51FD8CAB" w:rsidR="005044E0" w:rsidRPr="00A82C1E" w:rsidRDefault="005044E0" w:rsidP="005044E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A646C6"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 w:rsidR="00A646C6"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20</w:t>
            </w:r>
            <w:r w:rsidRPr="00A82C1E">
              <w:rPr>
                <w:b/>
              </w:rPr>
              <w:t xml:space="preserve"> Mins</w:t>
            </w:r>
          </w:p>
          <w:p w14:paraId="2E9A474B" w14:textId="70B5AB88" w:rsidR="00A646C6" w:rsidRDefault="00A646C6" w:rsidP="00A646C6">
            <w:pPr>
              <w:pStyle w:val="ListParagraph"/>
              <w:numPr>
                <w:ilvl w:val="0"/>
                <w:numId w:val="46"/>
              </w:numPr>
              <w:ind w:left="300" w:hanging="270"/>
            </w:pPr>
            <w:r w:rsidRPr="00A646C6">
              <w:t xml:space="preserve">Today </w:t>
            </w:r>
            <w:r>
              <w:t xml:space="preserve">teacher </w:t>
            </w:r>
            <w:r w:rsidR="00B12549">
              <w:t>will</w:t>
            </w:r>
            <w:r w:rsidRPr="00A646C6">
              <w:t xml:space="preserve"> have the students practice a bit longer sentence, emphasizing expression. </w:t>
            </w:r>
          </w:p>
          <w:p w14:paraId="145B4D83" w14:textId="77777777" w:rsidR="00A646C6" w:rsidRDefault="00A646C6" w:rsidP="00A646C6">
            <w:pPr>
              <w:pStyle w:val="ListParagraph"/>
              <w:numPr>
                <w:ilvl w:val="0"/>
                <w:numId w:val="46"/>
              </w:numPr>
              <w:ind w:left="300" w:hanging="270"/>
            </w:pPr>
            <w:r>
              <w:t>Teacher</w:t>
            </w:r>
            <w:r w:rsidRPr="00A646C6">
              <w:t xml:space="preserve"> may use something like "Hello, my name is ________and I'd like to tell you a wonderful story about my family." </w:t>
            </w:r>
          </w:p>
          <w:p w14:paraId="176DC570" w14:textId="77777777" w:rsidR="00A646C6" w:rsidRDefault="00A646C6" w:rsidP="00A646C6">
            <w:pPr>
              <w:pStyle w:val="ListParagraph"/>
              <w:numPr>
                <w:ilvl w:val="0"/>
                <w:numId w:val="46"/>
              </w:numPr>
              <w:ind w:left="300" w:hanging="270"/>
            </w:pPr>
            <w:r w:rsidRPr="00A646C6">
              <w:t xml:space="preserve">Every child says the same sentence for comfort level. </w:t>
            </w:r>
          </w:p>
          <w:p w14:paraId="43416E5B" w14:textId="77777777" w:rsidR="00A646C6" w:rsidRDefault="00A646C6" w:rsidP="00A646C6">
            <w:pPr>
              <w:pStyle w:val="ListParagraph"/>
              <w:numPr>
                <w:ilvl w:val="0"/>
                <w:numId w:val="46"/>
              </w:numPr>
              <w:ind w:left="300" w:hanging="270"/>
            </w:pPr>
            <w:r w:rsidRPr="00A646C6">
              <w:t xml:space="preserve">If they change it a bit during the presentation, that's fine. </w:t>
            </w:r>
          </w:p>
          <w:p w14:paraId="11782B78" w14:textId="77777777" w:rsidR="00A646C6" w:rsidRDefault="00A646C6" w:rsidP="00A646C6">
            <w:pPr>
              <w:pStyle w:val="ListParagraph"/>
              <w:numPr>
                <w:ilvl w:val="0"/>
                <w:numId w:val="46"/>
              </w:numPr>
              <w:ind w:left="300" w:hanging="270"/>
            </w:pPr>
            <w:r w:rsidRPr="00A646C6">
              <w:t xml:space="preserve">The teacher will model the sentence with emphasis on different words to show variety and expression. </w:t>
            </w:r>
          </w:p>
          <w:p w14:paraId="3913F2F1" w14:textId="53B90DED" w:rsidR="00A646C6" w:rsidRDefault="00A646C6" w:rsidP="00A646C6"/>
          <w:p w14:paraId="1F75A7FD" w14:textId="0BA85D68" w:rsidR="00A646C6" w:rsidRPr="00A82C1E" w:rsidRDefault="00A646C6" w:rsidP="00A646C6">
            <w:pPr>
              <w:pStyle w:val="ListParagraph"/>
              <w:ind w:left="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 Practice</w:t>
            </w:r>
          </w:p>
          <w:p w14:paraId="7D582026" w14:textId="1332C38C" w:rsidR="00A646C6" w:rsidRPr="00A646C6" w:rsidRDefault="00A646C6" w:rsidP="00A646C6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>
              <w:rPr>
                <w:b/>
              </w:rPr>
              <w:t>5</w:t>
            </w:r>
            <w:r w:rsidRPr="00A82C1E">
              <w:rPr>
                <w:b/>
              </w:rPr>
              <w:t xml:space="preserve">/ Lesson </w:t>
            </w:r>
            <w:r>
              <w:rPr>
                <w:b/>
              </w:rPr>
              <w:t>5</w:t>
            </w:r>
            <w:r w:rsidRPr="00A82C1E">
              <w:rPr>
                <w:b/>
              </w:rPr>
              <w:t xml:space="preserve">: </w:t>
            </w:r>
            <w:r>
              <w:rPr>
                <w:b/>
              </w:rPr>
              <w:t>20</w:t>
            </w:r>
            <w:r w:rsidRPr="00A82C1E">
              <w:rPr>
                <w:b/>
              </w:rPr>
              <w:t xml:space="preserve"> Mins</w:t>
            </w:r>
          </w:p>
          <w:p w14:paraId="7A380121" w14:textId="77777777" w:rsidR="00A646C6" w:rsidRDefault="00A646C6" w:rsidP="00A646C6">
            <w:pPr>
              <w:pStyle w:val="ListParagraph"/>
              <w:numPr>
                <w:ilvl w:val="0"/>
                <w:numId w:val="47"/>
              </w:numPr>
              <w:ind w:left="300" w:hanging="270"/>
            </w:pPr>
            <w:r w:rsidRPr="00A646C6">
              <w:t xml:space="preserve">Divide the students into small groups so they are able to practice. </w:t>
            </w:r>
          </w:p>
          <w:p w14:paraId="27F01FE9" w14:textId="77777777" w:rsidR="00A646C6" w:rsidRDefault="00A646C6" w:rsidP="00A646C6">
            <w:pPr>
              <w:pStyle w:val="ListParagraph"/>
              <w:numPr>
                <w:ilvl w:val="0"/>
                <w:numId w:val="47"/>
              </w:numPr>
              <w:ind w:left="300" w:hanging="270"/>
            </w:pPr>
            <w:r w:rsidRPr="00A646C6">
              <w:t xml:space="preserve">Let each child say his/her sentence out loud to the class. </w:t>
            </w:r>
          </w:p>
          <w:p w14:paraId="55C6542D" w14:textId="77777777" w:rsidR="00A646C6" w:rsidRDefault="00A646C6" w:rsidP="00A646C6">
            <w:pPr>
              <w:pStyle w:val="ListParagraph"/>
              <w:numPr>
                <w:ilvl w:val="0"/>
                <w:numId w:val="47"/>
              </w:numPr>
              <w:ind w:left="300" w:hanging="270"/>
            </w:pPr>
            <w:r w:rsidRPr="00A646C6">
              <w:t xml:space="preserve">The teacher should periodically make positive comments on the good presentation techniques that are seen and heard. </w:t>
            </w:r>
          </w:p>
          <w:p w14:paraId="4AA94D2B" w14:textId="77777777" w:rsidR="00A646C6" w:rsidRDefault="00A646C6" w:rsidP="00A646C6">
            <w:pPr>
              <w:pStyle w:val="ListParagraph"/>
              <w:numPr>
                <w:ilvl w:val="0"/>
                <w:numId w:val="47"/>
              </w:numPr>
              <w:ind w:left="300" w:hanging="270"/>
            </w:pPr>
            <w:r w:rsidRPr="00A646C6">
              <w:t xml:space="preserve">Opportunities are also here for students to </w:t>
            </w:r>
            <w:proofErr w:type="spellStart"/>
            <w:r w:rsidRPr="00A646C6">
              <w:t>compliment</w:t>
            </w:r>
            <w:proofErr w:type="spellEnd"/>
            <w:r w:rsidRPr="00A646C6">
              <w:t xml:space="preserve"> each other. </w:t>
            </w:r>
          </w:p>
          <w:p w14:paraId="6033FB94" w14:textId="77777777" w:rsidR="00A646C6" w:rsidRDefault="00A646C6" w:rsidP="00A646C6">
            <w:pPr>
              <w:pStyle w:val="ListParagraph"/>
              <w:numPr>
                <w:ilvl w:val="0"/>
                <w:numId w:val="47"/>
              </w:numPr>
              <w:ind w:left="300" w:hanging="270"/>
            </w:pPr>
            <w:r w:rsidRPr="00A646C6">
              <w:t xml:space="preserve">At the completion of this exercise, the teacher asks the students what they think they still need to practice. </w:t>
            </w:r>
          </w:p>
          <w:p w14:paraId="012DB69B" w14:textId="7AE1FFC2" w:rsidR="00BA2713" w:rsidRPr="00A82C1E" w:rsidRDefault="00A646C6" w:rsidP="00033719">
            <w:pPr>
              <w:pStyle w:val="ListParagraph"/>
              <w:numPr>
                <w:ilvl w:val="0"/>
                <w:numId w:val="47"/>
              </w:numPr>
              <w:ind w:left="300" w:hanging="270"/>
            </w:pPr>
            <w:r w:rsidRPr="00A646C6">
              <w:t>(Homework: Students are to practice their family story presentation at home.)</w:t>
            </w: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26CB2" w14:textId="77777777" w:rsidR="005171A5" w:rsidRDefault="005171A5">
      <w:pPr>
        <w:spacing w:before="0" w:after="0" w:line="240" w:lineRule="auto"/>
      </w:pPr>
      <w:r>
        <w:separator/>
      </w:r>
    </w:p>
  </w:endnote>
  <w:endnote w:type="continuationSeparator" w:id="0">
    <w:p w14:paraId="4303A9D9" w14:textId="77777777" w:rsidR="005171A5" w:rsidRDefault="005171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7A83B" w14:textId="77777777" w:rsidR="005171A5" w:rsidRDefault="005171A5">
      <w:pPr>
        <w:spacing w:before="0" w:after="0" w:line="240" w:lineRule="auto"/>
      </w:pPr>
      <w:r>
        <w:separator/>
      </w:r>
    </w:p>
  </w:footnote>
  <w:footnote w:type="continuationSeparator" w:id="0">
    <w:p w14:paraId="106F3F98" w14:textId="77777777" w:rsidR="005171A5" w:rsidRDefault="005171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96764"/>
    <w:multiLevelType w:val="hybridMultilevel"/>
    <w:tmpl w:val="5B5C3256"/>
    <w:lvl w:ilvl="0" w:tplc="97868E2E">
      <w:numFmt w:val="bullet"/>
      <w:lvlText w:val="-"/>
      <w:lvlJc w:val="left"/>
      <w:pPr>
        <w:ind w:left="96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2D66AC6"/>
    <w:multiLevelType w:val="hybridMultilevel"/>
    <w:tmpl w:val="D5D02FC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47F1B6E"/>
    <w:multiLevelType w:val="hybridMultilevel"/>
    <w:tmpl w:val="3EE8C92C"/>
    <w:lvl w:ilvl="0" w:tplc="524805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1B4A"/>
    <w:multiLevelType w:val="hybridMultilevel"/>
    <w:tmpl w:val="AAEEE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E7E86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6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9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A0B3B"/>
    <w:multiLevelType w:val="hybridMultilevel"/>
    <w:tmpl w:val="0FD26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F1A9F"/>
    <w:multiLevelType w:val="hybridMultilevel"/>
    <w:tmpl w:val="0022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E0A57"/>
    <w:multiLevelType w:val="hybridMultilevel"/>
    <w:tmpl w:val="89EA6BE6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 w15:restartNumberingAfterBreak="0">
    <w:nsid w:val="2D751FB2"/>
    <w:multiLevelType w:val="hybridMultilevel"/>
    <w:tmpl w:val="9F5878F8"/>
    <w:lvl w:ilvl="0" w:tplc="4AFC2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2C1D20"/>
    <w:multiLevelType w:val="hybridMultilevel"/>
    <w:tmpl w:val="06C04278"/>
    <w:lvl w:ilvl="0" w:tplc="4BA46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327EBB"/>
    <w:multiLevelType w:val="hybridMultilevel"/>
    <w:tmpl w:val="29061244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4665F"/>
    <w:multiLevelType w:val="hybridMultilevel"/>
    <w:tmpl w:val="45542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97451E"/>
    <w:multiLevelType w:val="multilevel"/>
    <w:tmpl w:val="BD78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0E4AD4"/>
    <w:multiLevelType w:val="hybridMultilevel"/>
    <w:tmpl w:val="ED40695C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81D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2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B5F16"/>
    <w:multiLevelType w:val="hybridMultilevel"/>
    <w:tmpl w:val="E4CCF8BA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4D26B8"/>
    <w:multiLevelType w:val="hybridMultilevel"/>
    <w:tmpl w:val="74240A86"/>
    <w:lvl w:ilvl="0" w:tplc="F5CC2BE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979ED"/>
    <w:multiLevelType w:val="hybridMultilevel"/>
    <w:tmpl w:val="B90A3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F9598A"/>
    <w:multiLevelType w:val="hybridMultilevel"/>
    <w:tmpl w:val="25D4ADF6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25923"/>
    <w:multiLevelType w:val="hybridMultilevel"/>
    <w:tmpl w:val="A6A0BB58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5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6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352FFE"/>
    <w:multiLevelType w:val="hybridMultilevel"/>
    <w:tmpl w:val="A1F60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7B6836"/>
    <w:multiLevelType w:val="hybridMultilevel"/>
    <w:tmpl w:val="7A1C19EE"/>
    <w:lvl w:ilvl="0" w:tplc="E6E8E302">
      <w:start w:val="1"/>
      <w:numFmt w:val="decimal"/>
      <w:lvlText w:val="%1."/>
      <w:lvlJc w:val="left"/>
      <w:pPr>
        <w:ind w:left="10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46"/>
  </w:num>
  <w:num w:numId="3">
    <w:abstractNumId w:val="26"/>
  </w:num>
  <w:num w:numId="4">
    <w:abstractNumId w:val="38"/>
  </w:num>
  <w:num w:numId="5">
    <w:abstractNumId w:val="30"/>
  </w:num>
  <w:num w:numId="6">
    <w:abstractNumId w:val="6"/>
  </w:num>
  <w:num w:numId="7">
    <w:abstractNumId w:val="13"/>
  </w:num>
  <w:num w:numId="8">
    <w:abstractNumId w:val="9"/>
  </w:num>
  <w:num w:numId="9">
    <w:abstractNumId w:val="14"/>
  </w:num>
  <w:num w:numId="10">
    <w:abstractNumId w:val="21"/>
  </w:num>
  <w:num w:numId="11">
    <w:abstractNumId w:val="20"/>
  </w:num>
  <w:num w:numId="12">
    <w:abstractNumId w:val="23"/>
  </w:num>
  <w:num w:numId="13">
    <w:abstractNumId w:val="37"/>
  </w:num>
  <w:num w:numId="14">
    <w:abstractNumId w:val="12"/>
  </w:num>
  <w:num w:numId="15">
    <w:abstractNumId w:val="43"/>
  </w:num>
  <w:num w:numId="16">
    <w:abstractNumId w:val="16"/>
  </w:num>
  <w:num w:numId="17">
    <w:abstractNumId w:val="8"/>
  </w:num>
  <w:num w:numId="18">
    <w:abstractNumId w:val="19"/>
  </w:num>
  <w:num w:numId="19">
    <w:abstractNumId w:val="34"/>
  </w:num>
  <w:num w:numId="20">
    <w:abstractNumId w:val="47"/>
  </w:num>
  <w:num w:numId="21">
    <w:abstractNumId w:val="15"/>
  </w:num>
  <w:num w:numId="22">
    <w:abstractNumId w:val="17"/>
  </w:num>
  <w:num w:numId="23">
    <w:abstractNumId w:val="45"/>
  </w:num>
  <w:num w:numId="24">
    <w:abstractNumId w:val="25"/>
  </w:num>
  <w:num w:numId="25">
    <w:abstractNumId w:val="33"/>
  </w:num>
  <w:num w:numId="26">
    <w:abstractNumId w:val="24"/>
  </w:num>
  <w:num w:numId="27">
    <w:abstractNumId w:val="42"/>
  </w:num>
  <w:num w:numId="28">
    <w:abstractNumId w:val="7"/>
  </w:num>
  <w:num w:numId="29">
    <w:abstractNumId w:val="1"/>
  </w:num>
  <w:num w:numId="30">
    <w:abstractNumId w:val="3"/>
  </w:num>
  <w:num w:numId="31">
    <w:abstractNumId w:val="39"/>
  </w:num>
  <w:num w:numId="32">
    <w:abstractNumId w:val="22"/>
  </w:num>
  <w:num w:numId="33">
    <w:abstractNumId w:val="41"/>
  </w:num>
  <w:num w:numId="34">
    <w:abstractNumId w:val="29"/>
  </w:num>
  <w:num w:numId="35">
    <w:abstractNumId w:val="2"/>
  </w:num>
  <w:num w:numId="36">
    <w:abstractNumId w:val="44"/>
  </w:num>
  <w:num w:numId="37">
    <w:abstractNumId w:val="32"/>
  </w:num>
  <w:num w:numId="38">
    <w:abstractNumId w:val="27"/>
  </w:num>
  <w:num w:numId="39">
    <w:abstractNumId w:val="4"/>
  </w:num>
  <w:num w:numId="40">
    <w:abstractNumId w:val="31"/>
  </w:num>
  <w:num w:numId="41">
    <w:abstractNumId w:val="35"/>
  </w:num>
  <w:num w:numId="42">
    <w:abstractNumId w:val="18"/>
  </w:num>
  <w:num w:numId="43">
    <w:abstractNumId w:val="49"/>
  </w:num>
  <w:num w:numId="44">
    <w:abstractNumId w:val="11"/>
  </w:num>
  <w:num w:numId="45">
    <w:abstractNumId w:val="40"/>
  </w:num>
  <w:num w:numId="46">
    <w:abstractNumId w:val="36"/>
  </w:num>
  <w:num w:numId="47">
    <w:abstractNumId w:val="48"/>
  </w:num>
  <w:num w:numId="48">
    <w:abstractNumId w:val="10"/>
  </w:num>
  <w:num w:numId="49">
    <w:abstractNumId w:val="28"/>
  </w:num>
  <w:num w:numId="5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33719"/>
    <w:rsid w:val="0004040F"/>
    <w:rsid w:val="0004240A"/>
    <w:rsid w:val="0004502C"/>
    <w:rsid w:val="00047F0F"/>
    <w:rsid w:val="00050F06"/>
    <w:rsid w:val="000529DC"/>
    <w:rsid w:val="00065A51"/>
    <w:rsid w:val="0007578F"/>
    <w:rsid w:val="000816FF"/>
    <w:rsid w:val="000904AA"/>
    <w:rsid w:val="00094462"/>
    <w:rsid w:val="00094895"/>
    <w:rsid w:val="00094A78"/>
    <w:rsid w:val="000A37E8"/>
    <w:rsid w:val="000A5950"/>
    <w:rsid w:val="000B2A8B"/>
    <w:rsid w:val="000B37BC"/>
    <w:rsid w:val="000B601E"/>
    <w:rsid w:val="000B72D9"/>
    <w:rsid w:val="000B7585"/>
    <w:rsid w:val="000C562D"/>
    <w:rsid w:val="000C567E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375AB"/>
    <w:rsid w:val="00137D49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C0A0E"/>
    <w:rsid w:val="001C3FC4"/>
    <w:rsid w:val="001C4621"/>
    <w:rsid w:val="001D1806"/>
    <w:rsid w:val="001D3BC8"/>
    <w:rsid w:val="001D4D95"/>
    <w:rsid w:val="001D6B1C"/>
    <w:rsid w:val="001D78C1"/>
    <w:rsid w:val="001E2FCD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50D1"/>
    <w:rsid w:val="00227208"/>
    <w:rsid w:val="00234570"/>
    <w:rsid w:val="0024426F"/>
    <w:rsid w:val="00246837"/>
    <w:rsid w:val="002473D0"/>
    <w:rsid w:val="002528F8"/>
    <w:rsid w:val="002541D0"/>
    <w:rsid w:val="00255260"/>
    <w:rsid w:val="002622D7"/>
    <w:rsid w:val="0026795F"/>
    <w:rsid w:val="00274D56"/>
    <w:rsid w:val="0028057F"/>
    <w:rsid w:val="00286302"/>
    <w:rsid w:val="0028776C"/>
    <w:rsid w:val="00287F69"/>
    <w:rsid w:val="002A0CC6"/>
    <w:rsid w:val="002A72AE"/>
    <w:rsid w:val="002A7661"/>
    <w:rsid w:val="002B44A9"/>
    <w:rsid w:val="002B4EEC"/>
    <w:rsid w:val="002B733A"/>
    <w:rsid w:val="002C0925"/>
    <w:rsid w:val="002C1085"/>
    <w:rsid w:val="002C1210"/>
    <w:rsid w:val="002C5422"/>
    <w:rsid w:val="002D3295"/>
    <w:rsid w:val="002D41D0"/>
    <w:rsid w:val="002E4739"/>
    <w:rsid w:val="002E7793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B1B"/>
    <w:rsid w:val="00346000"/>
    <w:rsid w:val="003468F5"/>
    <w:rsid w:val="00350D6F"/>
    <w:rsid w:val="00351B14"/>
    <w:rsid w:val="00361AC7"/>
    <w:rsid w:val="00364EE2"/>
    <w:rsid w:val="00366329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777D"/>
    <w:rsid w:val="003C4CA4"/>
    <w:rsid w:val="003C7DAD"/>
    <w:rsid w:val="003D159E"/>
    <w:rsid w:val="003D30E4"/>
    <w:rsid w:val="003E4AD7"/>
    <w:rsid w:val="003E6844"/>
    <w:rsid w:val="003F4800"/>
    <w:rsid w:val="003F7F50"/>
    <w:rsid w:val="0040481C"/>
    <w:rsid w:val="004061AF"/>
    <w:rsid w:val="004138FF"/>
    <w:rsid w:val="00415962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72AE2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E3A32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121C4"/>
    <w:rsid w:val="005171A5"/>
    <w:rsid w:val="00517CB1"/>
    <w:rsid w:val="00520977"/>
    <w:rsid w:val="00520DAF"/>
    <w:rsid w:val="00527CCB"/>
    <w:rsid w:val="00532DD1"/>
    <w:rsid w:val="00536219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0C5B"/>
    <w:rsid w:val="005D27CF"/>
    <w:rsid w:val="005D78FD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476"/>
    <w:rsid w:val="00641D69"/>
    <w:rsid w:val="006475CC"/>
    <w:rsid w:val="006513FB"/>
    <w:rsid w:val="006550C8"/>
    <w:rsid w:val="0066553B"/>
    <w:rsid w:val="00667D6F"/>
    <w:rsid w:val="00675B73"/>
    <w:rsid w:val="00677486"/>
    <w:rsid w:val="006826F3"/>
    <w:rsid w:val="00686B1E"/>
    <w:rsid w:val="00697CD8"/>
    <w:rsid w:val="006A5952"/>
    <w:rsid w:val="006B19E5"/>
    <w:rsid w:val="006B3200"/>
    <w:rsid w:val="006B571A"/>
    <w:rsid w:val="006C06D2"/>
    <w:rsid w:val="006C15A4"/>
    <w:rsid w:val="006C2F42"/>
    <w:rsid w:val="006D337A"/>
    <w:rsid w:val="006E7F4B"/>
    <w:rsid w:val="006F0615"/>
    <w:rsid w:val="006F0813"/>
    <w:rsid w:val="006F1C9F"/>
    <w:rsid w:val="006F5DC7"/>
    <w:rsid w:val="006F7C39"/>
    <w:rsid w:val="006F7E46"/>
    <w:rsid w:val="0070141C"/>
    <w:rsid w:val="00706EE0"/>
    <w:rsid w:val="00713D5E"/>
    <w:rsid w:val="007144CC"/>
    <w:rsid w:val="00714A8D"/>
    <w:rsid w:val="007166BF"/>
    <w:rsid w:val="007177D7"/>
    <w:rsid w:val="00717CA1"/>
    <w:rsid w:val="00735CBB"/>
    <w:rsid w:val="00740E81"/>
    <w:rsid w:val="00742B82"/>
    <w:rsid w:val="00742BDE"/>
    <w:rsid w:val="00743B1E"/>
    <w:rsid w:val="00747C96"/>
    <w:rsid w:val="00750743"/>
    <w:rsid w:val="00752C4E"/>
    <w:rsid w:val="00756214"/>
    <w:rsid w:val="00761C97"/>
    <w:rsid w:val="00761F09"/>
    <w:rsid w:val="007644C3"/>
    <w:rsid w:val="0076583E"/>
    <w:rsid w:val="00770E3D"/>
    <w:rsid w:val="00773C70"/>
    <w:rsid w:val="00777637"/>
    <w:rsid w:val="00780730"/>
    <w:rsid w:val="0078211E"/>
    <w:rsid w:val="0078309D"/>
    <w:rsid w:val="00786B8E"/>
    <w:rsid w:val="00791E09"/>
    <w:rsid w:val="007A5B16"/>
    <w:rsid w:val="007C31C8"/>
    <w:rsid w:val="007E5E02"/>
    <w:rsid w:val="007F09DA"/>
    <w:rsid w:val="007F163A"/>
    <w:rsid w:val="007F178D"/>
    <w:rsid w:val="007F30FD"/>
    <w:rsid w:val="007F4FCC"/>
    <w:rsid w:val="007F65A3"/>
    <w:rsid w:val="00802258"/>
    <w:rsid w:val="00807AE6"/>
    <w:rsid w:val="00811AB9"/>
    <w:rsid w:val="00835E70"/>
    <w:rsid w:val="0083703B"/>
    <w:rsid w:val="00840CC2"/>
    <w:rsid w:val="00840D2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C2399"/>
    <w:rsid w:val="008C29B4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155D5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35BC"/>
    <w:rsid w:val="00A50553"/>
    <w:rsid w:val="00A646C6"/>
    <w:rsid w:val="00A71E70"/>
    <w:rsid w:val="00A74FCC"/>
    <w:rsid w:val="00A75496"/>
    <w:rsid w:val="00A82696"/>
    <w:rsid w:val="00A82C1E"/>
    <w:rsid w:val="00A832CB"/>
    <w:rsid w:val="00A85D55"/>
    <w:rsid w:val="00A953B4"/>
    <w:rsid w:val="00AA2441"/>
    <w:rsid w:val="00AA3D9C"/>
    <w:rsid w:val="00AB0656"/>
    <w:rsid w:val="00AB565D"/>
    <w:rsid w:val="00AC63A2"/>
    <w:rsid w:val="00AD171D"/>
    <w:rsid w:val="00AD5265"/>
    <w:rsid w:val="00AD6AD0"/>
    <w:rsid w:val="00AD7E49"/>
    <w:rsid w:val="00AE2FC3"/>
    <w:rsid w:val="00AF3137"/>
    <w:rsid w:val="00AF47E1"/>
    <w:rsid w:val="00AF69C0"/>
    <w:rsid w:val="00B02EA6"/>
    <w:rsid w:val="00B046C1"/>
    <w:rsid w:val="00B07834"/>
    <w:rsid w:val="00B12549"/>
    <w:rsid w:val="00B25DC5"/>
    <w:rsid w:val="00B262A1"/>
    <w:rsid w:val="00B27BDC"/>
    <w:rsid w:val="00B30F64"/>
    <w:rsid w:val="00B36C8F"/>
    <w:rsid w:val="00B4776C"/>
    <w:rsid w:val="00B50357"/>
    <w:rsid w:val="00B50A5C"/>
    <w:rsid w:val="00B51BF7"/>
    <w:rsid w:val="00B542DD"/>
    <w:rsid w:val="00B55350"/>
    <w:rsid w:val="00B57396"/>
    <w:rsid w:val="00B67C04"/>
    <w:rsid w:val="00B75483"/>
    <w:rsid w:val="00B8438A"/>
    <w:rsid w:val="00B8706B"/>
    <w:rsid w:val="00B87608"/>
    <w:rsid w:val="00B91FAF"/>
    <w:rsid w:val="00B93FEC"/>
    <w:rsid w:val="00BA223B"/>
    <w:rsid w:val="00BA2713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362B3"/>
    <w:rsid w:val="00C40201"/>
    <w:rsid w:val="00C403C3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172B"/>
    <w:rsid w:val="00CE56FD"/>
    <w:rsid w:val="00CE5B35"/>
    <w:rsid w:val="00CF331A"/>
    <w:rsid w:val="00CF4D19"/>
    <w:rsid w:val="00D12602"/>
    <w:rsid w:val="00D15CAA"/>
    <w:rsid w:val="00D17E02"/>
    <w:rsid w:val="00D2109C"/>
    <w:rsid w:val="00D27DC3"/>
    <w:rsid w:val="00D329A0"/>
    <w:rsid w:val="00D3577C"/>
    <w:rsid w:val="00D375F4"/>
    <w:rsid w:val="00D41C29"/>
    <w:rsid w:val="00D43AC0"/>
    <w:rsid w:val="00D47C20"/>
    <w:rsid w:val="00D56441"/>
    <w:rsid w:val="00D577AE"/>
    <w:rsid w:val="00D63A36"/>
    <w:rsid w:val="00D77491"/>
    <w:rsid w:val="00D8019B"/>
    <w:rsid w:val="00D812F1"/>
    <w:rsid w:val="00D85628"/>
    <w:rsid w:val="00D914D8"/>
    <w:rsid w:val="00DA1F66"/>
    <w:rsid w:val="00DC17D5"/>
    <w:rsid w:val="00DC76FD"/>
    <w:rsid w:val="00DE0478"/>
    <w:rsid w:val="00DE3AC3"/>
    <w:rsid w:val="00DF02F9"/>
    <w:rsid w:val="00DF591D"/>
    <w:rsid w:val="00DF5FCD"/>
    <w:rsid w:val="00E02F94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2A4B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0D1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orrajteach.weebly.com/uploads/2/8/4/9/28492909/oral_presentations_lesson_plan_final.pdf" TargetMode="External"/><Relationship Id="rId13" Type="http://schemas.openxmlformats.org/officeDocument/2006/relationships/hyperlink" Target="https://danorrajteach.weebly.com/uploads/2/8/4/9/28492909/oral_presentations_lesson_plan_final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teachingenglish.org.uk/article/student-presentations" TargetMode="External"/><Relationship Id="rId17" Type="http://schemas.openxmlformats.org/officeDocument/2006/relationships/hyperlink" Target="https://www.teachingenglish.org.uk/article/student-present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lideshare.net/darlingniugibac9/lesson-plan-in-teaching-oral-skil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lideshare.net/darlingniugibac9/lesson-plan-in-teaching-oral-ski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nmichaelsen.com/2018/07/18/10058/" TargetMode="External"/><Relationship Id="rId10" Type="http://schemas.openxmlformats.org/officeDocument/2006/relationships/hyperlink" Target="https://annmichaelsen.com/2018/07/18/10058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ebjunction.org/documents/webjunction/Presenting_Like_a_Pro_Lesson_Plan.html" TargetMode="External"/><Relationship Id="rId14" Type="http://schemas.openxmlformats.org/officeDocument/2006/relationships/hyperlink" Target="https://www.webjunction.org/documents/webjunction/Presenting_Like_a_Pro_Lesson_Plan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62022"/>
    <w:rsid w:val="0026558F"/>
    <w:rsid w:val="00280CE5"/>
    <w:rsid w:val="003A22D6"/>
    <w:rsid w:val="003C213A"/>
    <w:rsid w:val="004A008E"/>
    <w:rsid w:val="004E1DB9"/>
    <w:rsid w:val="0050187F"/>
    <w:rsid w:val="0050760F"/>
    <w:rsid w:val="00530D6F"/>
    <w:rsid w:val="00571A20"/>
    <w:rsid w:val="005D1C96"/>
    <w:rsid w:val="005E6E71"/>
    <w:rsid w:val="006814AC"/>
    <w:rsid w:val="00713551"/>
    <w:rsid w:val="00805105"/>
    <w:rsid w:val="00816166"/>
    <w:rsid w:val="00836926"/>
    <w:rsid w:val="00957041"/>
    <w:rsid w:val="009D2491"/>
    <w:rsid w:val="00A20224"/>
    <w:rsid w:val="00A274B7"/>
    <w:rsid w:val="00A50CC6"/>
    <w:rsid w:val="00AB2F7D"/>
    <w:rsid w:val="00AB37F5"/>
    <w:rsid w:val="00AC6A43"/>
    <w:rsid w:val="00B025CF"/>
    <w:rsid w:val="00B67D1F"/>
    <w:rsid w:val="00C21632"/>
    <w:rsid w:val="00C87D32"/>
    <w:rsid w:val="00C93DC1"/>
    <w:rsid w:val="00CD240A"/>
    <w:rsid w:val="00D339AD"/>
    <w:rsid w:val="00D417B5"/>
    <w:rsid w:val="00D92979"/>
    <w:rsid w:val="00DE19D7"/>
    <w:rsid w:val="00E17671"/>
    <w:rsid w:val="00EB30E9"/>
    <w:rsid w:val="00EF67E9"/>
    <w:rsid w:val="00F07EE3"/>
    <w:rsid w:val="00F419FB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39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9</cp:revision>
  <dcterms:created xsi:type="dcterms:W3CDTF">2019-06-14T08:22:00Z</dcterms:created>
  <dcterms:modified xsi:type="dcterms:W3CDTF">2019-07-01T08:01:00Z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