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278792B2" w:rsidR="00C17E2A" w:rsidRPr="009260D0" w:rsidRDefault="005C494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profit and loss percent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C62FAA5" w:rsidR="00C17E2A" w:rsidRDefault="00DE55EB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55F992C0" w14:textId="77777777" w:rsidR="00BB419A" w:rsidRDefault="000A37E8" w:rsidP="00BB419A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</w:t>
            </w:r>
            <w:r w:rsidR="00BB419A">
              <w:rPr>
                <w:sz w:val="20"/>
                <w:szCs w:val="20"/>
              </w:rPr>
              <w:t xml:space="preserve"> calculating</w:t>
            </w:r>
            <w:r w:rsidRPr="004D2F47">
              <w:rPr>
                <w:sz w:val="20"/>
                <w:szCs w:val="20"/>
              </w:rPr>
              <w:t>;</w:t>
            </w:r>
          </w:p>
          <w:p w14:paraId="4658D1A0" w14:textId="77777777" w:rsidR="00BB419A" w:rsidRDefault="00BB419A" w:rsidP="00BB419A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price</w:t>
            </w:r>
          </w:p>
          <w:p w14:paraId="2B411D2A" w14:textId="77777777" w:rsidR="00BB419A" w:rsidRDefault="00BB419A" w:rsidP="00BB419A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Selling price</w:t>
            </w:r>
          </w:p>
          <w:p w14:paraId="70CA2C41" w14:textId="77777777" w:rsidR="00BB419A" w:rsidRDefault="00BB419A" w:rsidP="00BB419A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</w:t>
            </w:r>
          </w:p>
          <w:p w14:paraId="78844F5C" w14:textId="77777777" w:rsidR="00BB419A" w:rsidRDefault="00BB419A" w:rsidP="00BB419A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  <w:p w14:paraId="29AC1D53" w14:textId="77777777" w:rsidR="00BB419A" w:rsidRDefault="00BB419A" w:rsidP="00BB419A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 percentage</w:t>
            </w:r>
          </w:p>
          <w:p w14:paraId="458BD9FD" w14:textId="1D4BF3E9" w:rsidR="00BB419A" w:rsidRPr="00BB419A" w:rsidRDefault="00BB419A" w:rsidP="00BB419A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percentage</w:t>
            </w:r>
          </w:p>
        </w:tc>
      </w:tr>
    </w:tbl>
    <w:p w14:paraId="44024CC7" w14:textId="4AEDBBD7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49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09793A98" w14:textId="3095C845" w:rsidR="002A355C" w:rsidRDefault="00BF3180" w:rsidP="0094015B">
                                  <w:r>
                                    <w:t>-</w:t>
                                  </w:r>
                                  <w:r w:rsidR="004A4B53">
                                    <w:t xml:space="preserve"> </w:t>
                                  </w:r>
                                  <w:r w:rsidR="007E5CE9">
                                    <w:t>White Board</w:t>
                                  </w:r>
                                </w:p>
                                <w:p w14:paraId="4BE61749" w14:textId="411C3DD4" w:rsidR="00EA3A1A" w:rsidRDefault="007E5CE9" w:rsidP="00093EB7">
                                  <w:r>
                                    <w:t>-Marker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76355643" w14:textId="79239F22" w:rsidR="00E61AB9" w:rsidRDefault="001D28B1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>
                                      <w:rPr>
                                        <w:rStyle w:val="Hyperlink"/>
                                      </w:rPr>
                                      <w:t>https://www.math-only-math.com/worksheets-on-profit-and-loss-percentage.html</w:t>
                                    </w:r>
                                  </w:hyperlink>
                                </w:p>
                                <w:p w14:paraId="73317DA5" w14:textId="2E070DDD" w:rsidR="001D28B1" w:rsidRDefault="0017681D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</w:rPr>
                                      <w:t>https://wordpandit.com/profit-and-loss-concepts/</w:t>
                                    </w:r>
                                  </w:hyperlink>
                                </w:p>
                                <w:p w14:paraId="7E517FC0" w14:textId="098105BA" w:rsidR="0017681D" w:rsidRDefault="0017681D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>
                                      <w:rPr>
                                        <w:rStyle w:val="Hyperlink"/>
                                      </w:rPr>
                                      <w:t>https://www.urbanpro.com/cbse-class-7-maths-comparing-quantity/6590728</w:t>
                                    </w:r>
                                  </w:hyperlink>
                                </w:p>
                                <w:p w14:paraId="3F85ABDB" w14:textId="3847B3E5" w:rsidR="0017681D" w:rsidRDefault="00093EB7" w:rsidP="0094015B">
                                  <w:pPr>
                                    <w:pStyle w:val="ListBullet"/>
                                  </w:pPr>
                                  <w:hyperlink r:id="rId11" w:history="1">
                                    <w:r>
                                      <w:rPr>
                                        <w:rStyle w:val="Hyperlink"/>
                                      </w:rPr>
                                      <w:t>https://www.onlinemathlearning.com/profit-loss.html</w:t>
                                    </w:r>
                                  </w:hyperlink>
                                </w:p>
                                <w:p w14:paraId="1B189A40" w14:textId="77777777" w:rsidR="00093EB7" w:rsidRDefault="00093EB7" w:rsidP="0094015B">
                                  <w:pPr>
                                    <w:pStyle w:val="ListBullet"/>
                                  </w:pPr>
                                </w:p>
                                <w:p w14:paraId="266D3DBF" w14:textId="790277CF" w:rsidR="001D28B1" w:rsidRDefault="001D28B1" w:rsidP="0094015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49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09793A98" w14:textId="3095C845" w:rsidR="002A355C" w:rsidRDefault="00BF3180" w:rsidP="0094015B">
                            <w:r>
                              <w:t>-</w:t>
                            </w:r>
                            <w:r w:rsidR="004A4B53">
                              <w:t xml:space="preserve"> </w:t>
                            </w:r>
                            <w:r w:rsidR="007E5CE9">
                              <w:t>White Board</w:t>
                            </w:r>
                          </w:p>
                          <w:p w14:paraId="4BE61749" w14:textId="411C3DD4" w:rsidR="00EA3A1A" w:rsidRDefault="007E5CE9" w:rsidP="00093EB7">
                            <w:r>
                              <w:t>-Marker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76355643" w14:textId="79239F22" w:rsidR="00E61AB9" w:rsidRDefault="001D28B1" w:rsidP="0094015B">
                            <w:pPr>
                              <w:pStyle w:val="ListBullet"/>
                            </w:pPr>
                            <w:hyperlink r:id="rId12" w:history="1">
                              <w:r>
                                <w:rPr>
                                  <w:rStyle w:val="Hyperlink"/>
                                </w:rPr>
                                <w:t>https://www.math-only-math.com/worksheets-on-profit-and-loss-percentage.html</w:t>
                              </w:r>
                            </w:hyperlink>
                          </w:p>
                          <w:p w14:paraId="73317DA5" w14:textId="2E070DDD" w:rsidR="001D28B1" w:rsidRDefault="0017681D" w:rsidP="0094015B">
                            <w:pPr>
                              <w:pStyle w:val="ListBullet"/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https://wordpandit.com/profit-and-loss-concepts/</w:t>
                              </w:r>
                            </w:hyperlink>
                          </w:p>
                          <w:p w14:paraId="7E517FC0" w14:textId="098105BA" w:rsidR="0017681D" w:rsidRDefault="0017681D" w:rsidP="0094015B">
                            <w:pPr>
                              <w:pStyle w:val="ListBullet"/>
                            </w:pPr>
                            <w:hyperlink r:id="rId14" w:history="1">
                              <w:r>
                                <w:rPr>
                                  <w:rStyle w:val="Hyperlink"/>
                                </w:rPr>
                                <w:t>https://www.urbanpro.com/cbse-class-7-maths-comparing-quantity/6590728</w:t>
                              </w:r>
                            </w:hyperlink>
                          </w:p>
                          <w:p w14:paraId="3F85ABDB" w14:textId="3847B3E5" w:rsidR="0017681D" w:rsidRDefault="00093EB7" w:rsidP="0094015B">
                            <w:pPr>
                              <w:pStyle w:val="ListBullet"/>
                            </w:pPr>
                            <w:hyperlink r:id="rId15" w:history="1">
                              <w:r>
                                <w:rPr>
                                  <w:rStyle w:val="Hyperlink"/>
                                </w:rPr>
                                <w:t>https://www.onlinemathlearning.com/profit-loss.html</w:t>
                              </w:r>
                            </w:hyperlink>
                          </w:p>
                          <w:p w14:paraId="1B189A40" w14:textId="77777777" w:rsidR="00093EB7" w:rsidRDefault="00093EB7" w:rsidP="0094015B">
                            <w:pPr>
                              <w:pStyle w:val="ListBullet"/>
                            </w:pPr>
                          </w:p>
                          <w:p w14:paraId="266D3DBF" w14:textId="790277CF" w:rsidR="001D28B1" w:rsidRDefault="001D28B1" w:rsidP="0094015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6CB2B86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10D64819" w14:textId="49941221" w:rsidR="001D4D95" w:rsidRDefault="001D28B1" w:rsidP="001D4D95">
            <w:r>
              <w:t>Students should be able to</w:t>
            </w:r>
            <w:r w:rsidR="00EE58BB">
              <w:t xml:space="preserve"> solve for</w:t>
            </w:r>
            <w:r>
              <w:t>;</w:t>
            </w:r>
          </w:p>
          <w:p w14:paraId="06164945" w14:textId="77777777" w:rsidR="00EE58BB" w:rsidRDefault="00EE58BB" w:rsidP="00EE58BB">
            <w:pPr>
              <w:pStyle w:val="ListParagraph"/>
              <w:numPr>
                <w:ilvl w:val="0"/>
                <w:numId w:val="36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price</w:t>
            </w:r>
          </w:p>
          <w:p w14:paraId="2005940A" w14:textId="77777777" w:rsidR="00EE58BB" w:rsidRDefault="00EE58BB" w:rsidP="00EE58BB">
            <w:pPr>
              <w:pStyle w:val="ListParagraph"/>
              <w:numPr>
                <w:ilvl w:val="0"/>
                <w:numId w:val="36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Selling price</w:t>
            </w:r>
          </w:p>
          <w:p w14:paraId="110D1169" w14:textId="77777777" w:rsidR="00EE58BB" w:rsidRDefault="00EE58BB" w:rsidP="00EE58BB">
            <w:pPr>
              <w:pStyle w:val="ListParagraph"/>
              <w:numPr>
                <w:ilvl w:val="0"/>
                <w:numId w:val="36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</w:t>
            </w:r>
          </w:p>
          <w:p w14:paraId="3D61B173" w14:textId="77777777" w:rsidR="00EE58BB" w:rsidRDefault="00EE58BB" w:rsidP="00EE58BB">
            <w:pPr>
              <w:pStyle w:val="ListParagraph"/>
              <w:numPr>
                <w:ilvl w:val="0"/>
                <w:numId w:val="36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  <w:p w14:paraId="67E16D7B" w14:textId="77777777" w:rsidR="00EE58BB" w:rsidRDefault="00EE58BB" w:rsidP="00EE58BB">
            <w:pPr>
              <w:pStyle w:val="ListParagraph"/>
              <w:numPr>
                <w:ilvl w:val="0"/>
                <w:numId w:val="36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 percentage</w:t>
            </w:r>
          </w:p>
          <w:p w14:paraId="032D2AAF" w14:textId="4E31E651" w:rsidR="001D28B1" w:rsidRDefault="00EE58BB" w:rsidP="00EE58BB">
            <w:pPr>
              <w:pStyle w:val="ListParagraph"/>
              <w:numPr>
                <w:ilvl w:val="0"/>
                <w:numId w:val="36"/>
              </w:numPr>
              <w:ind w:left="180" w:hanging="180"/>
            </w:pPr>
            <w:r>
              <w:rPr>
                <w:sz w:val="20"/>
                <w:szCs w:val="20"/>
              </w:rPr>
              <w:t>Loss percentage</w:t>
            </w:r>
          </w:p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2EE19619" w14:textId="3E652D05"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28BD8938" w:rsidR="001D4D95" w:rsidRDefault="001D4D95" w:rsidP="009A0384">
            <w:pPr>
              <w:pStyle w:val="Heading1"/>
            </w:pPr>
          </w:p>
          <w:p w14:paraId="22A31125" w14:textId="44A7CD41" w:rsidR="004D2F47" w:rsidRDefault="004D2F47" w:rsidP="0025476D">
            <w:pPr>
              <w:pStyle w:val="ListParagraph"/>
              <w:ind w:left="360" w:hanging="232"/>
            </w:pPr>
          </w:p>
          <w:p w14:paraId="747A0955" w14:textId="3FB74A79" w:rsidR="004D2F47" w:rsidRDefault="004D2F47" w:rsidP="004D2F47"/>
          <w:p w14:paraId="16ADB579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23FDEEF3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186FCAB8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55E9169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C63D3AC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EAA0595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33AE0394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FD3939A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75B0E73C" w14:textId="77777777" w:rsidR="00A71E70" w:rsidRPr="004D2F47" w:rsidRDefault="00A71E70" w:rsidP="007F3EE0">
            <w:pPr>
              <w:spacing w:after="40" w:line="240" w:lineRule="auto"/>
              <w:outlineLvl w:val="0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53C106C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60601EFF" w14:textId="7F780385" w:rsidR="002F7EF2" w:rsidRPr="00E55BE7" w:rsidRDefault="00E55BE7" w:rsidP="003E159A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 xml:space="preserve">When </w:t>
            </w:r>
            <w:r>
              <w:rPr>
                <w:color w:val="595959" w:themeColor="text1" w:themeTint="A6"/>
              </w:rPr>
              <w:t>the selling price of a good is higher than its cost then, it is called profit. Profit is calculated as the difference between the selling price and the cost price.</w:t>
            </w:r>
          </w:p>
          <w:p w14:paraId="3A2BEF57" w14:textId="10A7D664" w:rsidR="00E55BE7" w:rsidRDefault="003E159A" w:rsidP="003E159A">
            <w:pPr>
              <w:pStyle w:val="ListParagraph"/>
              <w:ind w:left="143" w:hanging="143"/>
            </w:pPr>
            <w:r>
              <w:t xml:space="preserve">    </w:t>
            </w:r>
            <w:r w:rsidR="00E55BE7">
              <w:t>Profit = S.P – C.P</w:t>
            </w:r>
          </w:p>
          <w:p w14:paraId="6D63076A" w14:textId="1905B9F9" w:rsidR="00E55BE7" w:rsidRDefault="003E159A" w:rsidP="003E159A">
            <w:pPr>
              <w:pStyle w:val="ListParagraph"/>
              <w:ind w:left="143" w:hanging="143"/>
            </w:pPr>
            <w:r>
              <w:t xml:space="preserve">    </w:t>
            </w:r>
            <w:r w:rsidR="00E55BE7">
              <w:t>S.P = C.P + profit</w:t>
            </w:r>
          </w:p>
          <w:p w14:paraId="7801515F" w14:textId="1295FF0E" w:rsidR="00E55BE7" w:rsidRDefault="003E159A" w:rsidP="003E159A">
            <w:pPr>
              <w:pStyle w:val="ListParagraph"/>
              <w:ind w:left="143" w:hanging="143"/>
            </w:pPr>
            <w:r>
              <w:t xml:space="preserve">    </w:t>
            </w:r>
            <w:r w:rsidR="00E55BE7">
              <w:t>C.P = S.P – profit</w:t>
            </w:r>
          </w:p>
          <w:p w14:paraId="23EE23BE" w14:textId="2AA2F0DB" w:rsidR="00E55BE7" w:rsidRDefault="00E55BE7" w:rsidP="003E159A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>Similarly, when the selling price of a good is lower than its cost price then it is called loss. The loss is calculated as the difference between the cost price and the selling price.</w:t>
            </w:r>
          </w:p>
          <w:p w14:paraId="65D796CD" w14:textId="73065303" w:rsidR="00E55BE7" w:rsidRDefault="003E159A" w:rsidP="003E159A">
            <w:pPr>
              <w:pStyle w:val="ListParagraph"/>
              <w:ind w:left="143" w:hanging="143"/>
            </w:pPr>
            <w:r>
              <w:t xml:space="preserve">    </w:t>
            </w:r>
            <w:r w:rsidR="00E55BE7">
              <w:t>Loss = C.P – S.P</w:t>
            </w:r>
          </w:p>
          <w:p w14:paraId="69EFC495" w14:textId="5F9F1B56" w:rsidR="00E55BE7" w:rsidRDefault="003E159A" w:rsidP="003E159A">
            <w:pPr>
              <w:pStyle w:val="ListParagraph"/>
              <w:ind w:left="143" w:hanging="143"/>
            </w:pPr>
            <w:r>
              <w:t xml:space="preserve">    </w:t>
            </w:r>
            <w:r w:rsidR="00E55BE7">
              <w:t>C.P = S.P + Loss</w:t>
            </w:r>
          </w:p>
          <w:p w14:paraId="1D5FAFF9" w14:textId="2582B398" w:rsidR="00E55BE7" w:rsidRDefault="003E159A" w:rsidP="003E159A">
            <w:pPr>
              <w:pStyle w:val="ListParagraph"/>
              <w:ind w:left="143" w:hanging="143"/>
            </w:pPr>
            <w:r>
              <w:t xml:space="preserve">    </w:t>
            </w:r>
            <w:r w:rsidR="00E55BE7">
              <w:t xml:space="preserve">S.P = C.P </w:t>
            </w:r>
            <w:r>
              <w:t>–</w:t>
            </w:r>
            <w:r w:rsidR="00E55BE7">
              <w:t xml:space="preserve"> Loss</w:t>
            </w:r>
          </w:p>
          <w:p w14:paraId="4C342E6C" w14:textId="77777777" w:rsidR="003E159A" w:rsidRDefault="003E159A" w:rsidP="003E159A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 xml:space="preserve">The formulas for profit and the loss percent are; </w:t>
            </w:r>
          </w:p>
          <w:p w14:paraId="62930566" w14:textId="324B9215" w:rsidR="003E159A" w:rsidRDefault="00EF3B4D" w:rsidP="003E159A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3003ED" wp14:editId="42926742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125730</wp:posOffset>
                      </wp:positionV>
                      <wp:extent cx="25717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86474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pt,9.9pt" to="86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159A">
              <w:t xml:space="preserve">Profit percent = Profit × 100% </w:t>
            </w:r>
          </w:p>
          <w:p w14:paraId="48A8F59A" w14:textId="2F41BDB3" w:rsidR="003E159A" w:rsidRDefault="003E159A" w:rsidP="003E159A">
            <w:pPr>
              <w:pStyle w:val="ListParagraph"/>
              <w:ind w:left="143" w:hanging="143"/>
            </w:pPr>
            <w:r>
              <w:t xml:space="preserve">                                  C.P</w:t>
            </w:r>
          </w:p>
          <w:p w14:paraId="0E2CB13E" w14:textId="046123C9" w:rsidR="003E159A" w:rsidRDefault="00EF3B4D" w:rsidP="003E159A">
            <w:pPr>
              <w:pStyle w:val="ListParagraph"/>
              <w:ind w:left="143" w:hanging="143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A68C6B" wp14:editId="4B43289E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143510</wp:posOffset>
                      </wp:positionV>
                      <wp:extent cx="3619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7CA91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1.3pt" to="57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159A">
              <w:t xml:space="preserve">      Or   S.P – C.P × 100%</w:t>
            </w:r>
          </w:p>
          <w:p w14:paraId="222BC4FC" w14:textId="6BC882ED" w:rsidR="003E159A" w:rsidRDefault="003E159A" w:rsidP="003E159A">
            <w:pPr>
              <w:pStyle w:val="ListParagraph"/>
              <w:ind w:left="143" w:hanging="143"/>
            </w:pPr>
            <w:r>
              <w:t xml:space="preserve">                  C.P</w:t>
            </w:r>
          </w:p>
          <w:p w14:paraId="1123F13A" w14:textId="68765F85" w:rsidR="003E159A" w:rsidRDefault="00EF3B4D" w:rsidP="003E159A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3B54E6" wp14:editId="7AE6A0FD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132715</wp:posOffset>
                      </wp:positionV>
                      <wp:extent cx="19050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A0AB21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10.45pt" to="76.1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159A">
              <w:t xml:space="preserve">Loss percent = Loss × 100% </w:t>
            </w:r>
          </w:p>
          <w:p w14:paraId="58CF8224" w14:textId="2D956ACD" w:rsidR="003E159A" w:rsidRDefault="003E159A" w:rsidP="003E159A">
            <w:pPr>
              <w:pStyle w:val="ListParagraph"/>
              <w:ind w:left="143" w:hanging="143"/>
            </w:pPr>
            <w:r>
              <w:t xml:space="preserve">                         </w:t>
            </w:r>
            <w:r w:rsidR="00EF3B4D">
              <w:t xml:space="preserve">   </w:t>
            </w:r>
            <w:r>
              <w:t xml:space="preserve">   C.P</w:t>
            </w:r>
          </w:p>
          <w:p w14:paraId="2E724B11" w14:textId="0FBE9F19" w:rsidR="003E159A" w:rsidRDefault="00EF3B4D" w:rsidP="003E159A">
            <w:pPr>
              <w:pStyle w:val="ListParagraph"/>
              <w:ind w:left="143" w:hanging="143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EA2E5E" wp14:editId="28295CA3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130810</wp:posOffset>
                      </wp:positionV>
                      <wp:extent cx="3429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EF2595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10.3pt" to="49.9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159A">
              <w:t xml:space="preserve">     Or C.P – S.P × 100%</w:t>
            </w:r>
          </w:p>
          <w:p w14:paraId="38941F9A" w14:textId="2FE1A0A7" w:rsidR="003E159A" w:rsidRDefault="003E159A" w:rsidP="003E159A">
            <w:pPr>
              <w:pStyle w:val="ListParagraph"/>
              <w:ind w:left="143" w:hanging="143"/>
            </w:pPr>
            <w:r>
              <w:lastRenderedPageBreak/>
              <w:t xml:space="preserve">              C.P</w:t>
            </w:r>
          </w:p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28CEFC14" w:rsidR="00FB30A1" w:rsidRPr="00031953" w:rsidRDefault="009A0384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>: 15 Mins</w:t>
            </w:r>
          </w:p>
          <w:p w14:paraId="7A95786C" w14:textId="77777777" w:rsidR="00223AB4" w:rsidRPr="00223AB4" w:rsidRDefault="00223AB4" w:rsidP="00223AB4">
            <w:pPr>
              <w:pStyle w:val="ListParagraph"/>
              <w:numPr>
                <w:ilvl w:val="0"/>
                <w:numId w:val="33"/>
              </w:numPr>
              <w:ind w:left="204" w:hanging="204"/>
              <w:rPr>
                <w:b/>
              </w:rPr>
            </w:pPr>
            <w:r>
              <w:t>A book is purchased at $10. It was sold at $12. What is the profit percent?</w:t>
            </w:r>
          </w:p>
          <w:p w14:paraId="036E742E" w14:textId="5339B60D" w:rsidR="00223AB4" w:rsidRPr="00223AB4" w:rsidRDefault="00223AB4" w:rsidP="00223AB4">
            <w:pPr>
              <w:pStyle w:val="ListParagraph"/>
              <w:numPr>
                <w:ilvl w:val="0"/>
                <w:numId w:val="33"/>
              </w:numPr>
              <w:ind w:left="204" w:hanging="204"/>
              <w:rPr>
                <w:b/>
              </w:rPr>
            </w:pPr>
            <w:r>
              <w:t>C.P = 10 and S.P = 12</w:t>
            </w:r>
          </w:p>
          <w:p w14:paraId="3F6BC7E0" w14:textId="77777777" w:rsidR="00223AB4" w:rsidRPr="008E6B2D" w:rsidRDefault="00223AB4" w:rsidP="00223AB4">
            <w:pPr>
              <w:pStyle w:val="ListParagraph"/>
              <w:ind w:left="204"/>
              <w:rPr>
                <w:b/>
              </w:rPr>
            </w:pPr>
            <w:r>
              <w:t>Profit = 12 – 10 = 2</w:t>
            </w:r>
          </w:p>
          <w:p w14:paraId="24DFBAF0" w14:textId="77777777" w:rsidR="00223AB4" w:rsidRPr="008E6B2D" w:rsidRDefault="00223AB4" w:rsidP="00223AB4">
            <w:pPr>
              <w:pStyle w:val="ListParagraph"/>
              <w:ind w:left="204"/>
              <w:rPr>
                <w:b/>
              </w:rPr>
            </w:pPr>
            <w:r>
              <w:t>Profit % is [(Profit/C.P) × 100]%</w:t>
            </w:r>
          </w:p>
          <w:p w14:paraId="36134581" w14:textId="77777777" w:rsidR="00223AB4" w:rsidRPr="008E6B2D" w:rsidRDefault="00223AB4" w:rsidP="00223AB4">
            <w:pPr>
              <w:pStyle w:val="ListParagraph"/>
              <w:ind w:left="204"/>
              <w:rPr>
                <w:b/>
              </w:rPr>
            </w:pPr>
            <w:r>
              <w:t>(2/10) × 100% = 20%</w:t>
            </w:r>
          </w:p>
          <w:p w14:paraId="1C5E482C" w14:textId="0825F418" w:rsidR="00223AB4" w:rsidRPr="008E6B2D" w:rsidRDefault="00223AB4" w:rsidP="00223AB4">
            <w:pPr>
              <w:pStyle w:val="ListParagraph"/>
              <w:numPr>
                <w:ilvl w:val="0"/>
                <w:numId w:val="33"/>
              </w:numPr>
              <w:ind w:left="204" w:hanging="204"/>
              <w:rPr>
                <w:b/>
              </w:rPr>
            </w:pPr>
            <w:r>
              <w:t xml:space="preserve">A boy purchased a pen at $5. He sold it to his friend for $4. What is the loss he made in </w:t>
            </w:r>
            <w:r>
              <w:t>percentage?</w:t>
            </w:r>
          </w:p>
          <w:p w14:paraId="68037F72" w14:textId="77777777" w:rsidR="00223AB4" w:rsidRPr="008E6B2D" w:rsidRDefault="00223AB4" w:rsidP="00223AB4">
            <w:pPr>
              <w:pStyle w:val="ListParagraph"/>
              <w:numPr>
                <w:ilvl w:val="0"/>
                <w:numId w:val="33"/>
              </w:numPr>
              <w:ind w:left="204" w:hanging="204"/>
              <w:rPr>
                <w:b/>
              </w:rPr>
            </w:pPr>
            <w:r>
              <w:t>C.P = 5 and S.P = 4</w:t>
            </w:r>
          </w:p>
          <w:p w14:paraId="693D32D8" w14:textId="77777777" w:rsidR="00223AB4" w:rsidRPr="008E6B2D" w:rsidRDefault="00223AB4" w:rsidP="00223AB4">
            <w:pPr>
              <w:pStyle w:val="ListParagraph"/>
              <w:ind w:left="204"/>
              <w:rPr>
                <w:b/>
              </w:rPr>
            </w:pPr>
            <w:r>
              <w:t>Loss = 5 - 4 = 1</w:t>
            </w:r>
          </w:p>
          <w:p w14:paraId="6BD48107" w14:textId="77777777" w:rsidR="00223AB4" w:rsidRPr="00813987" w:rsidRDefault="00223AB4" w:rsidP="00223AB4">
            <w:pPr>
              <w:pStyle w:val="ListParagraph"/>
              <w:ind w:left="204"/>
              <w:rPr>
                <w:b/>
              </w:rPr>
            </w:pPr>
            <w:r>
              <w:t>Loss % is [(Loss/C.P) × 100]%</w:t>
            </w:r>
          </w:p>
          <w:p w14:paraId="5266CD59" w14:textId="77777777" w:rsidR="00223AB4" w:rsidRPr="00813987" w:rsidRDefault="00223AB4" w:rsidP="00223AB4">
            <w:pPr>
              <w:pStyle w:val="ListParagraph"/>
              <w:ind w:left="204"/>
              <w:rPr>
                <w:b/>
              </w:rPr>
            </w:pPr>
            <w:r>
              <w:t>(1/5) × 100% = 20%</w:t>
            </w:r>
          </w:p>
          <w:p w14:paraId="4CE0A713" w14:textId="77777777" w:rsidR="00223AB4" w:rsidRPr="00320FD9" w:rsidRDefault="00223AB4" w:rsidP="00223AB4">
            <w:pPr>
              <w:pStyle w:val="ListParagraph"/>
              <w:numPr>
                <w:ilvl w:val="0"/>
                <w:numId w:val="33"/>
              </w:numPr>
              <w:ind w:left="204" w:hanging="204"/>
              <w:rPr>
                <w:b/>
              </w:rPr>
            </w:pPr>
            <w:r>
              <w:t>The Loss % is 20%</w:t>
            </w:r>
          </w:p>
          <w:p w14:paraId="40011441" w14:textId="77777777" w:rsidR="003D1E61" w:rsidRPr="00223AB4" w:rsidRDefault="003D1E61" w:rsidP="00223AB4">
            <w:pPr>
              <w:rPr>
                <w:sz w:val="20"/>
                <w:szCs w:val="20"/>
              </w:rPr>
            </w:pPr>
          </w:p>
          <w:p w14:paraId="6CC78EF4" w14:textId="4BB29118" w:rsidR="00A37E88" w:rsidRPr="00994216" w:rsidRDefault="00A37E88" w:rsidP="00BB419A"/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696BE480" w14:textId="77777777" w:rsidR="00320FD9" w:rsidRDefault="00F73A34" w:rsidP="00320FD9">
            <w:pPr>
              <w:rPr>
                <w:b/>
              </w:rPr>
            </w:pPr>
            <w:r>
              <w:rPr>
                <w:b/>
              </w:rPr>
              <w:t>Day 1/ Lesson 1: 15</w:t>
            </w:r>
            <w:r w:rsidRPr="004D2F47">
              <w:rPr>
                <w:b/>
              </w:rPr>
              <w:t>mins</w:t>
            </w:r>
          </w:p>
          <w:p w14:paraId="44E8DCEB" w14:textId="50CAB66F" w:rsidR="0094015B" w:rsidRPr="00320FD9" w:rsidRDefault="00F73A34" w:rsidP="00320FD9">
            <w:pPr>
              <w:pStyle w:val="ListParagraph"/>
              <w:numPr>
                <w:ilvl w:val="0"/>
                <w:numId w:val="33"/>
              </w:numPr>
              <w:ind w:left="204" w:hanging="204"/>
              <w:rPr>
                <w:b/>
              </w:rPr>
            </w:pPr>
            <w:r>
              <w:t>Suppose the Cost Price of a book is 15. Let it be sold at 20% profit. What is the selling price?</w:t>
            </w:r>
          </w:p>
          <w:p w14:paraId="4083049B" w14:textId="77777777" w:rsidR="00320FD9" w:rsidRPr="00320FD9" w:rsidRDefault="00320FD9" w:rsidP="00320FD9">
            <w:pPr>
              <w:pStyle w:val="ListParagraph"/>
              <w:numPr>
                <w:ilvl w:val="0"/>
                <w:numId w:val="33"/>
              </w:numPr>
              <w:ind w:left="204" w:hanging="204"/>
              <w:rPr>
                <w:b/>
              </w:rPr>
            </w:pPr>
            <w:r>
              <w:t>S.P = C.P + Profit</w:t>
            </w:r>
          </w:p>
          <w:p w14:paraId="7A569DAE" w14:textId="77777777" w:rsidR="00320FD9" w:rsidRPr="00320FD9" w:rsidRDefault="00320FD9" w:rsidP="00320FD9">
            <w:pPr>
              <w:pStyle w:val="ListParagraph"/>
              <w:ind w:left="204"/>
              <w:rPr>
                <w:b/>
              </w:rPr>
            </w:pPr>
            <w:r>
              <w:t>S.P = 15 + (20/100) x 15</w:t>
            </w:r>
          </w:p>
          <w:p w14:paraId="68B7587E" w14:textId="77777777" w:rsidR="00320FD9" w:rsidRPr="00320FD9" w:rsidRDefault="00320FD9" w:rsidP="00320FD9">
            <w:pPr>
              <w:pStyle w:val="ListParagraph"/>
              <w:ind w:left="204"/>
              <w:rPr>
                <w:b/>
              </w:rPr>
            </w:pPr>
            <w:r>
              <w:t xml:space="preserve">= 15 (1 + 20/100) </w:t>
            </w:r>
          </w:p>
          <w:p w14:paraId="6B83CFBA" w14:textId="0B70646C" w:rsidR="00320FD9" w:rsidRPr="00320FD9" w:rsidRDefault="00320FD9" w:rsidP="00320FD9">
            <w:pPr>
              <w:pStyle w:val="ListParagraph"/>
              <w:ind w:left="204"/>
              <w:rPr>
                <w:b/>
              </w:rPr>
            </w:pPr>
            <w:r>
              <w:t>= 15 × (120/100)</w:t>
            </w:r>
          </w:p>
          <w:p w14:paraId="771B7D45" w14:textId="167F7FF4" w:rsidR="00320FD9" w:rsidRPr="00320FD9" w:rsidRDefault="00320FD9" w:rsidP="00320FD9">
            <w:pPr>
              <w:pStyle w:val="ListParagraph"/>
              <w:ind w:left="204"/>
              <w:rPr>
                <w:b/>
              </w:rPr>
            </w:pPr>
            <w:r>
              <w:t>= 15 × (6/5)</w:t>
            </w:r>
          </w:p>
          <w:p w14:paraId="72519F56" w14:textId="70C45454" w:rsidR="00320FD9" w:rsidRPr="00320FD9" w:rsidRDefault="00320FD9" w:rsidP="00320FD9">
            <w:pPr>
              <w:pStyle w:val="ListParagraph"/>
              <w:ind w:left="204"/>
              <w:rPr>
                <w:b/>
              </w:rPr>
            </w:pPr>
            <w:r>
              <w:t>=18</w:t>
            </w:r>
          </w:p>
          <w:p w14:paraId="2E683B00" w14:textId="46D4379D" w:rsidR="00320FD9" w:rsidRPr="008E6B2D" w:rsidRDefault="00320FD9" w:rsidP="00320FD9">
            <w:pPr>
              <w:pStyle w:val="ListParagraph"/>
              <w:numPr>
                <w:ilvl w:val="0"/>
                <w:numId w:val="33"/>
              </w:numPr>
              <w:ind w:left="204" w:hanging="204"/>
              <w:rPr>
                <w:b/>
              </w:rPr>
            </w:pPr>
            <w:r>
              <w:t>Writing this product enables speed in calculation. Simplifying this product is easier compared to finding the amount of profit separately first and next adding it to the cost price.</w:t>
            </w:r>
          </w:p>
          <w:p w14:paraId="47DA5C2F" w14:textId="77777777" w:rsidR="0094015B" w:rsidRDefault="0094015B" w:rsidP="001D0D3A">
            <w:pPr>
              <w:pStyle w:val="Heading1"/>
            </w:pPr>
          </w:p>
          <w:p w14:paraId="297D743C" w14:textId="77777777" w:rsidR="0094015B" w:rsidRDefault="0094015B" w:rsidP="001D0D3A">
            <w:pPr>
              <w:pStyle w:val="Heading1"/>
            </w:pPr>
          </w:p>
          <w:p w14:paraId="69FADDBC" w14:textId="77777777" w:rsidR="0094015B" w:rsidRDefault="0094015B" w:rsidP="001D0D3A">
            <w:pPr>
              <w:pStyle w:val="Heading1"/>
            </w:pPr>
          </w:p>
          <w:p w14:paraId="623692C2" w14:textId="77777777" w:rsidR="0094015B" w:rsidRDefault="0094015B" w:rsidP="001D0D3A">
            <w:pPr>
              <w:pStyle w:val="Heading1"/>
            </w:pPr>
          </w:p>
          <w:p w14:paraId="64D41BC6" w14:textId="77777777" w:rsidR="0094015B" w:rsidRDefault="0094015B" w:rsidP="001D0D3A">
            <w:pPr>
              <w:pStyle w:val="Heading1"/>
            </w:pPr>
          </w:p>
          <w:p w14:paraId="36397D09" w14:textId="77777777" w:rsidR="0094015B" w:rsidRDefault="0094015B" w:rsidP="001D0D3A">
            <w:pPr>
              <w:pStyle w:val="Heading1"/>
            </w:pPr>
          </w:p>
          <w:p w14:paraId="4E4C7CFA" w14:textId="77777777" w:rsidR="0094015B" w:rsidRDefault="0094015B" w:rsidP="001D0D3A">
            <w:pPr>
              <w:pStyle w:val="Heading1"/>
            </w:pPr>
          </w:p>
          <w:p w14:paraId="6CA6D161" w14:textId="77777777" w:rsidR="0094015B" w:rsidRDefault="0094015B" w:rsidP="001D0D3A">
            <w:pPr>
              <w:pStyle w:val="Heading1"/>
            </w:pPr>
          </w:p>
          <w:p w14:paraId="384918AA" w14:textId="56BB69C7" w:rsidR="000529DC" w:rsidRDefault="001D0D3A" w:rsidP="001D0D3A">
            <w:pPr>
              <w:pStyle w:val="Heading1"/>
            </w:pPr>
            <w:r>
              <w:t>Guided Practice</w:t>
            </w:r>
          </w:p>
          <w:p w14:paraId="74244BF1" w14:textId="5E46B465" w:rsidR="001D0D3A" w:rsidRPr="004D2F47" w:rsidRDefault="00F3602C" w:rsidP="001D0D3A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1D0D3A" w:rsidRPr="004D2F47">
              <w:rPr>
                <w:b/>
              </w:rPr>
              <w:t>: 20mins</w:t>
            </w:r>
          </w:p>
          <w:p w14:paraId="58FA790D" w14:textId="76379031" w:rsidR="00127DC2" w:rsidRDefault="00F3602C" w:rsidP="00E84785">
            <w:pPr>
              <w:pStyle w:val="ListParagraph"/>
              <w:numPr>
                <w:ilvl w:val="0"/>
                <w:numId w:val="34"/>
              </w:numPr>
              <w:ind w:left="204" w:hanging="204"/>
              <w:rPr>
                <w:color w:val="595959" w:themeColor="text1" w:themeTint="A6"/>
              </w:rPr>
            </w:pPr>
            <w:r w:rsidRPr="00F3602C">
              <w:rPr>
                <w:color w:val="595959" w:themeColor="text1" w:themeTint="A6"/>
              </w:rPr>
              <w:t>Raj</w:t>
            </w:r>
            <w:r w:rsidR="000A1369">
              <w:rPr>
                <w:color w:val="595959" w:themeColor="text1" w:themeTint="A6"/>
              </w:rPr>
              <w:t>a</w:t>
            </w:r>
            <w:r w:rsidRPr="00F3602C">
              <w:rPr>
                <w:color w:val="595959" w:themeColor="text1" w:themeTint="A6"/>
              </w:rPr>
              <w:t xml:space="preserve"> purchased a bike for Rs. 75000 and he sold it for Rs.55000. Is it the condition of profit or loss? Also, find the profit or loss percentage incurred by him.</w:t>
            </w:r>
          </w:p>
          <w:p w14:paraId="0F459D18" w14:textId="77777777" w:rsidR="00127DC2" w:rsidRDefault="00F3602C" w:rsidP="00E84785">
            <w:pPr>
              <w:pStyle w:val="ListParagraph"/>
              <w:numPr>
                <w:ilvl w:val="0"/>
                <w:numId w:val="34"/>
              </w:numPr>
              <w:ind w:left="204" w:hanging="204"/>
              <w:rPr>
                <w:color w:val="595959" w:themeColor="text1" w:themeTint="A6"/>
              </w:rPr>
            </w:pPr>
            <w:r w:rsidRPr="00127DC2">
              <w:rPr>
                <w:color w:val="595959" w:themeColor="text1" w:themeTint="A6"/>
              </w:rPr>
              <w:t>Cost price (CP) of the bike = Rs. 75000</w:t>
            </w:r>
          </w:p>
          <w:p w14:paraId="2771FF2B" w14:textId="77777777" w:rsidR="00E84785" w:rsidRDefault="00F3602C" w:rsidP="00E84785">
            <w:pPr>
              <w:pStyle w:val="ListParagraph"/>
              <w:ind w:left="204"/>
              <w:rPr>
                <w:color w:val="595959" w:themeColor="text1" w:themeTint="A6"/>
              </w:rPr>
            </w:pPr>
            <w:r w:rsidRPr="00127DC2">
              <w:rPr>
                <w:color w:val="595959" w:themeColor="text1" w:themeTint="A6"/>
              </w:rPr>
              <w:t>Selling price (SP) of the bike = Rs.55000</w:t>
            </w:r>
          </w:p>
          <w:p w14:paraId="69687608" w14:textId="5B56E28C" w:rsidR="00127DC2" w:rsidRPr="00E84785" w:rsidRDefault="00F3602C" w:rsidP="00E84785">
            <w:pPr>
              <w:pStyle w:val="ListParagraph"/>
              <w:ind w:left="204"/>
              <w:rPr>
                <w:color w:val="595959" w:themeColor="text1" w:themeTint="A6"/>
              </w:rPr>
            </w:pPr>
            <w:r w:rsidRPr="00E84785">
              <w:rPr>
                <w:color w:val="595959" w:themeColor="text1" w:themeTint="A6"/>
              </w:rPr>
              <w:t>Here, SP &lt; CP, it is a loss.</w:t>
            </w:r>
          </w:p>
          <w:p w14:paraId="5D1BBD70" w14:textId="77777777" w:rsidR="00127DC2" w:rsidRDefault="00F3602C" w:rsidP="00E84785">
            <w:pPr>
              <w:pStyle w:val="ListParagraph"/>
              <w:numPr>
                <w:ilvl w:val="0"/>
                <w:numId w:val="34"/>
              </w:numPr>
              <w:ind w:left="204" w:hanging="204"/>
              <w:rPr>
                <w:color w:val="595959" w:themeColor="text1" w:themeTint="A6"/>
              </w:rPr>
            </w:pPr>
            <w:r w:rsidRPr="00127DC2">
              <w:rPr>
                <w:color w:val="595959" w:themeColor="text1" w:themeTint="A6"/>
              </w:rPr>
              <w:t>Net Loss= CP – SP = 75000-55000= Rs. 20000</w:t>
            </w:r>
          </w:p>
          <w:p w14:paraId="2F3DEB1A" w14:textId="77777777" w:rsidR="00E84785" w:rsidRDefault="00127DC2" w:rsidP="00E84785">
            <w:pPr>
              <w:pStyle w:val="ListParagraph"/>
              <w:numPr>
                <w:ilvl w:val="0"/>
                <w:numId w:val="34"/>
              </w:numPr>
              <w:ind w:left="204" w:hanging="204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Now, </w:t>
            </w:r>
            <w:r w:rsidR="000A1369">
              <w:rPr>
                <w:color w:val="595959" w:themeColor="text1" w:themeTint="A6"/>
              </w:rPr>
              <w:t>Raja’s</w:t>
            </w:r>
            <w:r>
              <w:rPr>
                <w:color w:val="595959" w:themeColor="text1" w:themeTint="A6"/>
              </w:rPr>
              <w:t xml:space="preserve"> loss % will be –</w:t>
            </w:r>
          </w:p>
          <w:p w14:paraId="1905CD1C" w14:textId="757120E7" w:rsidR="00127DC2" w:rsidRDefault="00127DC2" w:rsidP="00E84785">
            <w:pPr>
              <w:pStyle w:val="ListParagraph"/>
              <w:ind w:left="204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(</w:t>
            </w:r>
            <w:r w:rsidR="00F3602C" w:rsidRPr="00127DC2">
              <w:rPr>
                <w:color w:val="595959" w:themeColor="text1" w:themeTint="A6"/>
              </w:rPr>
              <w:t>20000</w:t>
            </w:r>
            <w:r>
              <w:rPr>
                <w:color w:val="595959" w:themeColor="text1" w:themeTint="A6"/>
              </w:rPr>
              <w:t>/</w:t>
            </w:r>
            <w:r w:rsidR="00F3602C" w:rsidRPr="00127DC2">
              <w:rPr>
                <w:color w:val="595959" w:themeColor="text1" w:themeTint="A6"/>
              </w:rPr>
              <w:t>75000</w:t>
            </w:r>
            <w:r>
              <w:rPr>
                <w:color w:val="595959" w:themeColor="text1" w:themeTint="A6"/>
              </w:rPr>
              <w:t xml:space="preserve">) </w:t>
            </w:r>
            <w:r w:rsidR="00F3602C" w:rsidRPr="00127DC2">
              <w:rPr>
                <w:color w:val="595959" w:themeColor="text1" w:themeTint="A6"/>
              </w:rPr>
              <w:t>×</w:t>
            </w:r>
            <w:r>
              <w:rPr>
                <w:color w:val="595959" w:themeColor="text1" w:themeTint="A6"/>
              </w:rPr>
              <w:t xml:space="preserve"> </w:t>
            </w:r>
            <w:r w:rsidR="00F3602C" w:rsidRPr="00127DC2">
              <w:rPr>
                <w:color w:val="595959" w:themeColor="text1" w:themeTint="A6"/>
              </w:rPr>
              <w:t>100=80</w:t>
            </w:r>
            <w:r>
              <w:rPr>
                <w:color w:val="595959" w:themeColor="text1" w:themeTint="A6"/>
              </w:rPr>
              <w:t>/</w:t>
            </w:r>
            <w:r w:rsidR="00F3602C" w:rsidRPr="00127DC2">
              <w:rPr>
                <w:color w:val="595959" w:themeColor="text1" w:themeTint="A6"/>
              </w:rPr>
              <w:t>3</w:t>
            </w:r>
            <w:r>
              <w:rPr>
                <w:color w:val="595959" w:themeColor="text1" w:themeTint="A6"/>
              </w:rPr>
              <w:t xml:space="preserve"> </w:t>
            </w:r>
            <w:r w:rsidR="00F3602C" w:rsidRPr="00127DC2">
              <w:rPr>
                <w:color w:val="595959" w:themeColor="text1" w:themeTint="A6"/>
              </w:rPr>
              <w:t>=26.667%</w:t>
            </w:r>
          </w:p>
          <w:p w14:paraId="68DAF965" w14:textId="0E9A78BA" w:rsidR="000529DC" w:rsidRPr="00127DC2" w:rsidRDefault="00F3602C" w:rsidP="00E84785">
            <w:pPr>
              <w:pStyle w:val="ListParagraph"/>
              <w:numPr>
                <w:ilvl w:val="0"/>
                <w:numId w:val="34"/>
              </w:numPr>
              <w:ind w:left="204" w:hanging="204"/>
              <w:rPr>
                <w:color w:val="595959" w:themeColor="text1" w:themeTint="A6"/>
              </w:rPr>
            </w:pPr>
            <w:r w:rsidRPr="00127DC2">
              <w:rPr>
                <w:color w:val="595959" w:themeColor="text1" w:themeTint="A6"/>
              </w:rPr>
              <w:t>Loss percent of Raj is 26.67%.</w:t>
            </w:r>
          </w:p>
          <w:p w14:paraId="7F840C8E" w14:textId="77777777" w:rsidR="000529DC" w:rsidRDefault="000529DC" w:rsidP="00CD4D2B">
            <w:pPr>
              <w:rPr>
                <w:b/>
              </w:rPr>
            </w:pPr>
          </w:p>
          <w:p w14:paraId="6A226B23" w14:textId="77777777" w:rsidR="000529DC" w:rsidRDefault="000529DC" w:rsidP="00CD4D2B">
            <w:pPr>
              <w:rPr>
                <w:b/>
              </w:rPr>
            </w:pPr>
          </w:p>
          <w:p w14:paraId="5930AB1C" w14:textId="2E79F312" w:rsidR="000529DC" w:rsidRDefault="000529DC" w:rsidP="00CD4D2B">
            <w:pPr>
              <w:rPr>
                <w:b/>
              </w:rPr>
            </w:pPr>
          </w:p>
          <w:p w14:paraId="176EC58E" w14:textId="77777777" w:rsidR="000529DC" w:rsidRDefault="000529DC" w:rsidP="00CD4D2B">
            <w:pPr>
              <w:rPr>
                <w:b/>
              </w:rPr>
            </w:pPr>
          </w:p>
          <w:p w14:paraId="172C762A" w14:textId="77777777" w:rsidR="000529DC" w:rsidRDefault="000529DC" w:rsidP="00CD4D2B">
            <w:pPr>
              <w:rPr>
                <w:b/>
              </w:rPr>
            </w:pPr>
          </w:p>
          <w:p w14:paraId="56B68BC1" w14:textId="77777777" w:rsidR="000529DC" w:rsidRPr="000529DC" w:rsidRDefault="000529DC" w:rsidP="00971415"/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4D233CA8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BBD5139" w14:textId="77777777" w:rsidR="007F3EE0" w:rsidRPr="004D2F47" w:rsidRDefault="007F3EE0" w:rsidP="007F3EE0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t>Summary</w:t>
            </w:r>
          </w:p>
          <w:p w14:paraId="69A6993D" w14:textId="634F406E" w:rsidR="001F4D29" w:rsidRPr="001F4D29" w:rsidRDefault="00AE717E" w:rsidP="007F3EE0">
            <w:r>
              <w:t>Ask pupils randomly for answers and go over some of the problems with the class</w:t>
            </w: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E98B07F" w14:textId="77777777" w:rsidR="007F3EE0" w:rsidRPr="004D2F47" w:rsidRDefault="007F3EE0" w:rsidP="007F3EE0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515003DA" w14:textId="420AEB87" w:rsidR="002F4915" w:rsidRPr="00154ECF" w:rsidRDefault="00154ECF" w:rsidP="002F491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Pupils should be able to solve for; loss, profit, cost price, selling price, loss percentage and profit percentage.</w:t>
            </w: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77E4AFB" w14:textId="19B873F6" w:rsidR="007F3EE0" w:rsidRPr="004D2F47" w:rsidRDefault="007F3EE0" w:rsidP="007F3EE0">
            <w:pPr>
              <w:pStyle w:val="Heading2"/>
              <w:rPr>
                <w:b/>
              </w:rPr>
            </w:pPr>
            <w:bookmarkStart w:id="0" w:name="_GoBack"/>
            <w:bookmarkEnd w:id="0"/>
          </w:p>
          <w:p w14:paraId="619B8B3E" w14:textId="77777777" w:rsidR="00C17E2A" w:rsidRDefault="00C17E2A"/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7F3EE0">
            <w:pPr>
              <w:spacing w:after="40" w:line="240" w:lineRule="auto"/>
              <w:outlineLvl w:val="0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EA5BCA" w:rsidRPr="00EA5BCA" w:rsidRDefault="00EA5BCA" w:rsidP="007F3EE0">
            <w:pPr>
              <w:pStyle w:val="Heading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F99A5" w14:textId="77777777" w:rsidR="006F3CE8" w:rsidRDefault="006F3CE8">
      <w:pPr>
        <w:spacing w:before="0" w:after="0" w:line="240" w:lineRule="auto"/>
      </w:pPr>
      <w:r>
        <w:separator/>
      </w:r>
    </w:p>
  </w:endnote>
  <w:endnote w:type="continuationSeparator" w:id="0">
    <w:p w14:paraId="327B0BC0" w14:textId="77777777" w:rsidR="006F3CE8" w:rsidRDefault="006F3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31BD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2BCBF" w14:textId="77777777" w:rsidR="006F3CE8" w:rsidRDefault="006F3CE8">
      <w:pPr>
        <w:spacing w:before="0" w:after="0" w:line="240" w:lineRule="auto"/>
      </w:pPr>
      <w:r>
        <w:separator/>
      </w:r>
    </w:p>
  </w:footnote>
  <w:footnote w:type="continuationSeparator" w:id="0">
    <w:p w14:paraId="3EEDF2A3" w14:textId="77777777" w:rsidR="006F3CE8" w:rsidRDefault="006F3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10195"/>
    <w:multiLevelType w:val="hybridMultilevel"/>
    <w:tmpl w:val="C39CD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5566B9"/>
    <w:multiLevelType w:val="hybridMultilevel"/>
    <w:tmpl w:val="A2D8C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70403"/>
    <w:multiLevelType w:val="hybridMultilevel"/>
    <w:tmpl w:val="34D8A18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E96C95"/>
    <w:multiLevelType w:val="hybridMultilevel"/>
    <w:tmpl w:val="5266A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4F1EF6"/>
    <w:multiLevelType w:val="hybridMultilevel"/>
    <w:tmpl w:val="1586FD0C"/>
    <w:lvl w:ilvl="0" w:tplc="685887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4DCB379E"/>
    <w:multiLevelType w:val="hybridMultilevel"/>
    <w:tmpl w:val="2E0E5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38278A"/>
    <w:multiLevelType w:val="hybridMultilevel"/>
    <w:tmpl w:val="BE28AAA0"/>
    <w:lvl w:ilvl="0" w:tplc="57EC6A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4F45C8"/>
    <w:multiLevelType w:val="hybridMultilevel"/>
    <w:tmpl w:val="441C6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5"/>
  </w:num>
  <w:num w:numId="3">
    <w:abstractNumId w:val="20"/>
  </w:num>
  <w:num w:numId="4">
    <w:abstractNumId w:val="30"/>
  </w:num>
  <w:num w:numId="5">
    <w:abstractNumId w:val="27"/>
  </w:num>
  <w:num w:numId="6">
    <w:abstractNumId w:val="2"/>
  </w:num>
  <w:num w:numId="7">
    <w:abstractNumId w:val="10"/>
  </w:num>
  <w:num w:numId="8">
    <w:abstractNumId w:val="7"/>
  </w:num>
  <w:num w:numId="9">
    <w:abstractNumId w:val="13"/>
  </w:num>
  <w:num w:numId="10">
    <w:abstractNumId w:val="17"/>
  </w:num>
  <w:num w:numId="11">
    <w:abstractNumId w:val="16"/>
  </w:num>
  <w:num w:numId="12">
    <w:abstractNumId w:val="18"/>
  </w:num>
  <w:num w:numId="13">
    <w:abstractNumId w:val="29"/>
  </w:num>
  <w:num w:numId="14">
    <w:abstractNumId w:val="9"/>
  </w:num>
  <w:num w:numId="15">
    <w:abstractNumId w:val="32"/>
  </w:num>
  <w:num w:numId="16">
    <w:abstractNumId w:val="19"/>
  </w:num>
  <w:num w:numId="17">
    <w:abstractNumId w:val="28"/>
  </w:num>
  <w:num w:numId="18">
    <w:abstractNumId w:val="6"/>
  </w:num>
  <w:num w:numId="19">
    <w:abstractNumId w:val="1"/>
  </w:num>
  <w:num w:numId="20">
    <w:abstractNumId w:val="4"/>
  </w:num>
  <w:num w:numId="21">
    <w:abstractNumId w:val="8"/>
  </w:num>
  <w:num w:numId="22">
    <w:abstractNumId w:val="22"/>
  </w:num>
  <w:num w:numId="23">
    <w:abstractNumId w:val="31"/>
  </w:num>
  <w:num w:numId="24">
    <w:abstractNumId w:val="33"/>
  </w:num>
  <w:num w:numId="25">
    <w:abstractNumId w:val="15"/>
  </w:num>
  <w:num w:numId="26">
    <w:abstractNumId w:val="26"/>
  </w:num>
  <w:num w:numId="27">
    <w:abstractNumId w:val="5"/>
  </w:num>
  <w:num w:numId="28">
    <w:abstractNumId w:val="24"/>
  </w:num>
  <w:num w:numId="29">
    <w:abstractNumId w:val="23"/>
  </w:num>
  <w:num w:numId="30">
    <w:abstractNumId w:val="21"/>
  </w:num>
  <w:num w:numId="31">
    <w:abstractNumId w:val="12"/>
  </w:num>
  <w:num w:numId="32">
    <w:abstractNumId w:val="14"/>
  </w:num>
  <w:num w:numId="33">
    <w:abstractNumId w:val="25"/>
  </w:num>
  <w:num w:numId="34">
    <w:abstractNumId w:val="3"/>
  </w:num>
  <w:num w:numId="35">
    <w:abstractNumId w:val="11"/>
  </w:num>
  <w:num w:numId="36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3EB7"/>
    <w:rsid w:val="00094462"/>
    <w:rsid w:val="00094895"/>
    <w:rsid w:val="000A1369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27DC2"/>
    <w:rsid w:val="001319E1"/>
    <w:rsid w:val="00133C38"/>
    <w:rsid w:val="00134383"/>
    <w:rsid w:val="001432FD"/>
    <w:rsid w:val="00151B6D"/>
    <w:rsid w:val="00154ECF"/>
    <w:rsid w:val="001611AE"/>
    <w:rsid w:val="00163CA6"/>
    <w:rsid w:val="001701D0"/>
    <w:rsid w:val="001703E0"/>
    <w:rsid w:val="001709FE"/>
    <w:rsid w:val="00171443"/>
    <w:rsid w:val="0017273B"/>
    <w:rsid w:val="0017631E"/>
    <w:rsid w:val="0017681D"/>
    <w:rsid w:val="0019171E"/>
    <w:rsid w:val="001954EF"/>
    <w:rsid w:val="00196867"/>
    <w:rsid w:val="001A6D78"/>
    <w:rsid w:val="001B1BE5"/>
    <w:rsid w:val="001C0A0E"/>
    <w:rsid w:val="001C4621"/>
    <w:rsid w:val="001D0D3A"/>
    <w:rsid w:val="001D1806"/>
    <w:rsid w:val="001D28B1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3AB4"/>
    <w:rsid w:val="00227208"/>
    <w:rsid w:val="00234570"/>
    <w:rsid w:val="0024426F"/>
    <w:rsid w:val="002473D0"/>
    <w:rsid w:val="002528F8"/>
    <w:rsid w:val="002541D0"/>
    <w:rsid w:val="0025476D"/>
    <w:rsid w:val="00255260"/>
    <w:rsid w:val="002622D7"/>
    <w:rsid w:val="0026795F"/>
    <w:rsid w:val="0028057F"/>
    <w:rsid w:val="0028776C"/>
    <w:rsid w:val="00287F69"/>
    <w:rsid w:val="002A355C"/>
    <w:rsid w:val="002A72AE"/>
    <w:rsid w:val="002B44A9"/>
    <w:rsid w:val="002B4EEC"/>
    <w:rsid w:val="002B733A"/>
    <w:rsid w:val="002C0925"/>
    <w:rsid w:val="002C77A2"/>
    <w:rsid w:val="002D3295"/>
    <w:rsid w:val="002D41D0"/>
    <w:rsid w:val="002E4739"/>
    <w:rsid w:val="002F4915"/>
    <w:rsid w:val="002F7EF2"/>
    <w:rsid w:val="00304069"/>
    <w:rsid w:val="00304B4A"/>
    <w:rsid w:val="00310BAC"/>
    <w:rsid w:val="00312F69"/>
    <w:rsid w:val="00320FD9"/>
    <w:rsid w:val="003242CF"/>
    <w:rsid w:val="003254A0"/>
    <w:rsid w:val="00331C10"/>
    <w:rsid w:val="00332B35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388D"/>
    <w:rsid w:val="003A72AC"/>
    <w:rsid w:val="003B1470"/>
    <w:rsid w:val="003B777D"/>
    <w:rsid w:val="003C4CA4"/>
    <w:rsid w:val="003C7DAD"/>
    <w:rsid w:val="003D1E61"/>
    <w:rsid w:val="003D30E4"/>
    <w:rsid w:val="003E159A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4B53"/>
    <w:rsid w:val="004B20E0"/>
    <w:rsid w:val="004B46D3"/>
    <w:rsid w:val="004C6C13"/>
    <w:rsid w:val="004D089D"/>
    <w:rsid w:val="004D2F47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C4941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70D"/>
    <w:rsid w:val="00641D69"/>
    <w:rsid w:val="00644432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3CE8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B8E"/>
    <w:rsid w:val="007C31C8"/>
    <w:rsid w:val="007E5CE9"/>
    <w:rsid w:val="007E5E02"/>
    <w:rsid w:val="007F09DA"/>
    <w:rsid w:val="007F163A"/>
    <w:rsid w:val="007F3EE0"/>
    <w:rsid w:val="007F4FCC"/>
    <w:rsid w:val="007F65A3"/>
    <w:rsid w:val="00807AE6"/>
    <w:rsid w:val="00811AB9"/>
    <w:rsid w:val="00813987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E6B2D"/>
    <w:rsid w:val="008F27DC"/>
    <w:rsid w:val="008F5294"/>
    <w:rsid w:val="008F771F"/>
    <w:rsid w:val="009002D5"/>
    <w:rsid w:val="00900472"/>
    <w:rsid w:val="00901ADF"/>
    <w:rsid w:val="00910100"/>
    <w:rsid w:val="00911A89"/>
    <w:rsid w:val="009149FB"/>
    <w:rsid w:val="00920AD3"/>
    <w:rsid w:val="009232C2"/>
    <w:rsid w:val="009260D0"/>
    <w:rsid w:val="009378FA"/>
    <w:rsid w:val="0094015B"/>
    <w:rsid w:val="009563B9"/>
    <w:rsid w:val="00956A48"/>
    <w:rsid w:val="00956B0B"/>
    <w:rsid w:val="00956DE4"/>
    <w:rsid w:val="0096131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384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45C1"/>
    <w:rsid w:val="00A367FF"/>
    <w:rsid w:val="00A37E88"/>
    <w:rsid w:val="00A42AEA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E717E"/>
    <w:rsid w:val="00AF47E1"/>
    <w:rsid w:val="00B02EA6"/>
    <w:rsid w:val="00B046C1"/>
    <w:rsid w:val="00B07834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419A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04C46"/>
    <w:rsid w:val="00C136D0"/>
    <w:rsid w:val="00C17E2A"/>
    <w:rsid w:val="00C20C1E"/>
    <w:rsid w:val="00C24A10"/>
    <w:rsid w:val="00C31BD3"/>
    <w:rsid w:val="00C403C3"/>
    <w:rsid w:val="00C61E15"/>
    <w:rsid w:val="00C73D7E"/>
    <w:rsid w:val="00C771B8"/>
    <w:rsid w:val="00C82CFC"/>
    <w:rsid w:val="00C83F94"/>
    <w:rsid w:val="00C84DB2"/>
    <w:rsid w:val="00C92835"/>
    <w:rsid w:val="00CA3D39"/>
    <w:rsid w:val="00CA3F8C"/>
    <w:rsid w:val="00CA5D27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5691A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E55EB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55BE7"/>
    <w:rsid w:val="00E601B6"/>
    <w:rsid w:val="00E601FC"/>
    <w:rsid w:val="00E61AB9"/>
    <w:rsid w:val="00E80C06"/>
    <w:rsid w:val="00E84785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E58BB"/>
    <w:rsid w:val="00EF0198"/>
    <w:rsid w:val="00EF3B4D"/>
    <w:rsid w:val="00EF7436"/>
    <w:rsid w:val="00F0351B"/>
    <w:rsid w:val="00F1179F"/>
    <w:rsid w:val="00F12F9F"/>
    <w:rsid w:val="00F17FDF"/>
    <w:rsid w:val="00F208E3"/>
    <w:rsid w:val="00F23572"/>
    <w:rsid w:val="00F235D6"/>
    <w:rsid w:val="00F27FA3"/>
    <w:rsid w:val="00F3602C"/>
    <w:rsid w:val="00F5037A"/>
    <w:rsid w:val="00F508FD"/>
    <w:rsid w:val="00F51303"/>
    <w:rsid w:val="00F542D4"/>
    <w:rsid w:val="00F60399"/>
    <w:rsid w:val="00F616CA"/>
    <w:rsid w:val="00F62599"/>
    <w:rsid w:val="00F66CE1"/>
    <w:rsid w:val="00F73A34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0F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F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F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F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F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FD9"/>
    <w:pPr>
      <w:spacing w:before="0"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D9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-only-math.com/worksheets-on-profit-and-loss-percentage.html" TargetMode="External"/><Relationship Id="rId13" Type="http://schemas.openxmlformats.org/officeDocument/2006/relationships/hyperlink" Target="https://wordpandit.com/profit-and-loss-concep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-only-math.com/worksheets-on-profit-and-loss-percentage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mathlearning.com/profit-los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linemathlearning.com/profit-loss.html" TargetMode="External"/><Relationship Id="rId10" Type="http://schemas.openxmlformats.org/officeDocument/2006/relationships/hyperlink" Target="https://www.urbanpro.com/cbse-class-7-maths-comparing-quantity/6590728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ordpandit.com/profit-and-loss-concepts/" TargetMode="External"/><Relationship Id="rId14" Type="http://schemas.openxmlformats.org/officeDocument/2006/relationships/hyperlink" Target="https://www.urbanpro.com/cbse-class-7-maths-comparing-quantity/659072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6586D"/>
    <w:rsid w:val="00071DA5"/>
    <w:rsid w:val="000E2BBD"/>
    <w:rsid w:val="000E3902"/>
    <w:rsid w:val="00106507"/>
    <w:rsid w:val="00253619"/>
    <w:rsid w:val="00280CE5"/>
    <w:rsid w:val="003A22D6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745ED"/>
    <w:rsid w:val="00AB2F7D"/>
    <w:rsid w:val="00AB37F5"/>
    <w:rsid w:val="00B67D1F"/>
    <w:rsid w:val="00C44E6D"/>
    <w:rsid w:val="00C87D32"/>
    <w:rsid w:val="00C93DC1"/>
    <w:rsid w:val="00D92979"/>
    <w:rsid w:val="00E17671"/>
    <w:rsid w:val="00E77B1F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815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EDC</cp:lastModifiedBy>
  <cp:revision>20</cp:revision>
  <dcterms:created xsi:type="dcterms:W3CDTF">2019-06-18T00:44:00Z</dcterms:created>
  <dcterms:modified xsi:type="dcterms:W3CDTF">2019-06-20T02:02:00Z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