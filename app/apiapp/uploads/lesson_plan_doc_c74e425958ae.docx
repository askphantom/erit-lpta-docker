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75B0E050" w14:textId="77777777">
        <w:tc>
          <w:tcPr>
            <w:tcW w:w="2500" w:type="pct"/>
            <w:vAlign w:val="bottom"/>
          </w:tcPr>
          <w:p w14:paraId="3234B922" w14:textId="77777777" w:rsidR="00C17E2A" w:rsidRPr="006A4EE3" w:rsidRDefault="00BC3264">
            <w:pPr>
              <w:pStyle w:val="Title"/>
              <w:rPr>
                <w:sz w:val="44"/>
                <w:szCs w:val="44"/>
              </w:rPr>
            </w:pPr>
            <w:r w:rsidRPr="006A4EE3">
              <w:rPr>
                <w:sz w:val="44"/>
                <w:szCs w:val="44"/>
              </w:rPr>
              <w:t>MEASUREMEN</w:t>
            </w:r>
            <w:r w:rsidR="00204620" w:rsidRPr="006A4EE3">
              <w:rPr>
                <w:sz w:val="44"/>
                <w:szCs w:val="44"/>
              </w:rPr>
              <w:t xml:space="preserve">t </w:t>
            </w:r>
            <w:r w:rsidR="006A4EE3" w:rsidRPr="006A4EE3">
              <w:rPr>
                <w:sz w:val="44"/>
                <w:szCs w:val="44"/>
              </w:rPr>
              <w:t>(</w:t>
            </w:r>
            <w:r w:rsidR="004908EA">
              <w:rPr>
                <w:sz w:val="44"/>
                <w:szCs w:val="44"/>
              </w:rPr>
              <w:t>length</w:t>
            </w:r>
            <w:r w:rsidR="006A4EE3" w:rsidRPr="006A4EE3">
              <w:rPr>
                <w:sz w:val="44"/>
                <w:szCs w:val="44"/>
              </w:rPr>
              <w:t>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2BAF0DCB" w14:textId="77777777" w:rsidR="00C17E2A" w:rsidRDefault="00941639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14:paraId="1D9A466A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3258D814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428C12F8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12C0925B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00BB73DF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1611F00C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0D150618" w14:textId="77777777">
              <w:tc>
                <w:tcPr>
                  <w:tcW w:w="5000" w:type="pct"/>
                </w:tcPr>
                <w:p w14:paraId="1566353C" w14:textId="77777777" w:rsidR="00C17E2A" w:rsidRDefault="00BC3264">
                  <w:r>
                    <w:t>Basic Science</w:t>
                  </w:r>
                </w:p>
              </w:tc>
            </w:tr>
            <w:tr w:rsidR="00C17E2A" w14:paraId="221EDBEB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A9786E4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10D838E2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4E784A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0AAC420A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20AFD82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926C16D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0D6E3CFF" w14:textId="77777777" w:rsidR="00C17E2A" w:rsidRDefault="00941639">
                  <w:r>
                    <w:t>2</w:t>
                  </w:r>
                </w:p>
              </w:tc>
            </w:tr>
          </w:tbl>
          <w:p w14:paraId="3ED754AE" w14:textId="77777777" w:rsidR="00C17E2A" w:rsidRDefault="00C17E2A"/>
        </w:tc>
        <w:tc>
          <w:tcPr>
            <w:tcW w:w="152" w:type="pct"/>
          </w:tcPr>
          <w:p w14:paraId="65D86822" w14:textId="77777777" w:rsidR="00C17E2A" w:rsidRDefault="00C17E2A"/>
        </w:tc>
        <w:tc>
          <w:tcPr>
            <w:tcW w:w="3895" w:type="pct"/>
          </w:tcPr>
          <w:p w14:paraId="3A1FC0C9" w14:textId="77777777" w:rsidR="000A37E8" w:rsidRDefault="000A37E8">
            <w:r>
              <w:t>This lesson plan covers teaching content for;</w:t>
            </w:r>
          </w:p>
          <w:p w14:paraId="6F33B017" w14:textId="77777777" w:rsidR="00B66511" w:rsidRDefault="00204620" w:rsidP="00032987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Measuring Length. </w:t>
            </w:r>
          </w:p>
          <w:p w14:paraId="2CF750BA" w14:textId="77777777" w:rsidR="00204620" w:rsidRDefault="00204620" w:rsidP="00032987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Metric Units of Measuring Length.</w:t>
            </w:r>
          </w:p>
          <w:p w14:paraId="26E0B87A" w14:textId="77777777" w:rsidR="00453D92" w:rsidRDefault="00453D92" w:rsidP="00405B68">
            <w:pPr>
              <w:pStyle w:val="ListParagraph"/>
              <w:ind w:left="467"/>
            </w:pPr>
          </w:p>
        </w:tc>
      </w:tr>
    </w:tbl>
    <w:p w14:paraId="4932BA06" w14:textId="77777777" w:rsidR="00C17E2A" w:rsidRDefault="00E67125">
      <w:pPr>
        <w:pStyle w:val="NoSpacing"/>
      </w:pPr>
      <w:r>
        <w:rPr>
          <w:noProof/>
        </w:rPr>
        <w:pict w14:anchorId="6D67A339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10"/>
                  </w:tblGrid>
                  <w:tr w:rsidR="00C17E2A" w14:paraId="7271C9C5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EA6A95E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1ABC47CD" w14:textId="77777777" w:rsidR="00B046C1" w:rsidRDefault="000E127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-Rulers</w:t>
                        </w:r>
                      </w:p>
                      <w:p w14:paraId="441B5658" w14:textId="77777777" w:rsidR="000E1271" w:rsidRDefault="000E127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-Pencils</w:t>
                        </w:r>
                      </w:p>
                      <w:p w14:paraId="67CC43C2" w14:textId="77777777" w:rsidR="000E1271" w:rsidRDefault="000E127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-Paper</w:t>
                        </w:r>
                      </w:p>
                      <w:p w14:paraId="225068DB" w14:textId="77777777" w:rsidR="00FE5D24" w:rsidRDefault="00FE5D2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-Measuring tape</w:t>
                        </w:r>
                        <w:r w:rsidR="008F07F2">
                          <w:t>s</w:t>
                        </w:r>
                      </w:p>
                      <w:p w14:paraId="01D36B4F" w14:textId="77777777" w:rsidR="000445A8" w:rsidRDefault="000445A8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-Random objects</w:t>
                        </w:r>
                      </w:p>
                      <w:p w14:paraId="26C86FB2" w14:textId="77777777" w:rsidR="008F07F2" w:rsidRDefault="00A344D2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-Card</w:t>
                        </w:r>
                        <w:r w:rsidR="008F07F2">
                          <w:t>board</w:t>
                        </w:r>
                      </w:p>
                    </w:tc>
                  </w:tr>
                  <w:tr w:rsidR="00C17E2A" w14:paraId="36AF048F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12566DB3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18BB2B7F" w14:textId="77777777" w:rsidR="004F6D32" w:rsidRDefault="00E67125" w:rsidP="00C82CFC">
                        <w:pPr>
                          <w:pStyle w:val="ListBullet"/>
                        </w:pPr>
                        <w:hyperlink r:id="rId8" w:history="1">
                          <w:r w:rsidR="00C73190" w:rsidRPr="00A9768C">
                            <w:rPr>
                              <w:rStyle w:val="Hyperlink"/>
                            </w:rPr>
                            <w:t>https://www.teachingideas.co.uk/subjects/mass-and-weight</w:t>
                          </w:r>
                        </w:hyperlink>
                      </w:p>
                      <w:p w14:paraId="5F8054D7" w14:textId="77777777" w:rsidR="00C73190" w:rsidRDefault="00E67125" w:rsidP="00C82CFC">
                        <w:pPr>
                          <w:pStyle w:val="ListBullet"/>
                        </w:pPr>
                        <w:hyperlink r:id="rId9" w:history="1">
                          <w:r w:rsidR="0021230C" w:rsidRPr="00A9768C">
                            <w:rPr>
                              <w:rStyle w:val="Hyperlink"/>
                            </w:rPr>
                            <w:t>https://www.teacherspayteachers.com/Product/Measurement-Activities-Inches-Feet-Centimeters-and-Meters-507507?utm_source=my%20blog&amp;utm_campaign=2%2F22%20Measurement%20blog%20posts%20link</w:t>
                          </w:r>
                        </w:hyperlink>
                      </w:p>
                      <w:p w14:paraId="5943B4AA" w14:textId="77777777" w:rsidR="0021230C" w:rsidRDefault="00E67125" w:rsidP="00C82CFC">
                        <w:pPr>
                          <w:pStyle w:val="ListBullet"/>
                        </w:pPr>
                        <w:hyperlink r:id="rId10" w:history="1">
                          <w:r w:rsidR="0067152F" w:rsidRPr="000E31CA">
                            <w:rPr>
                              <w:rStyle w:val="Hyperlink"/>
                            </w:rPr>
                            <w:t>https://www.wccusd.net/cms/lib/CA01001466/Centricity/domain/60/lessons/grade%202%20lessons/MeasurementIntroStandardUnitsV3.pdf</w:t>
                          </w:r>
                        </w:hyperlink>
                      </w:p>
                      <w:p w14:paraId="1576C191" w14:textId="77777777" w:rsidR="00E10665" w:rsidRDefault="00E10665" w:rsidP="0010242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 </w:t>
                        </w:r>
                        <w:hyperlink r:id="rId11" w:history="1">
                          <w:r w:rsidRPr="000E31CA">
                            <w:rPr>
                              <w:rStyle w:val="Hyperlink"/>
                            </w:rPr>
                            <w:t>http://www.scholastic.com/browse/article.jsp?id=3758186</w:t>
                          </w:r>
                        </w:hyperlink>
                      </w:p>
                      <w:p w14:paraId="07EC890F" w14:textId="77777777" w:rsidR="00C82CFC" w:rsidRDefault="00E67125" w:rsidP="00C82CFC">
                        <w:pPr>
                          <w:pStyle w:val="ListBullet"/>
                        </w:pPr>
                        <w:hyperlink r:id="rId12" w:history="1">
                          <w:r w:rsidR="00241C7A" w:rsidRPr="00A9768C">
                            <w:rPr>
                              <w:rStyle w:val="Hyperlink"/>
                            </w:rPr>
                            <w:t>https://www.teachervision.com/search?grade=2nd%20Grade</w:t>
                          </w:r>
                        </w:hyperlink>
                      </w:p>
                      <w:p w14:paraId="1852AC77" w14:textId="77777777" w:rsidR="00241C7A" w:rsidRDefault="00241C7A" w:rsidP="0067152F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79DC1ACD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734EA5AE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2B370C35" w14:textId="77777777" w:rsidR="00C17E2A" w:rsidRDefault="00C17E2A"/>
                    </w:tc>
                  </w:tr>
                </w:tbl>
                <w:p w14:paraId="0BFD2A9B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21"/>
        <w:gridCol w:w="3531"/>
        <w:gridCol w:w="264"/>
        <w:gridCol w:w="3527"/>
      </w:tblGrid>
      <w:tr w:rsidR="005A4652" w14:paraId="45D82926" w14:textId="77777777" w:rsidTr="002C37E6">
        <w:trPr>
          <w:tblHeader/>
        </w:trPr>
        <w:tc>
          <w:tcPr>
            <w:tcW w:w="1128" w:type="pct"/>
            <w:tcBorders>
              <w:bottom w:val="single" w:sz="18" w:space="0" w:color="000000" w:themeColor="text1"/>
            </w:tcBorders>
          </w:tcPr>
          <w:p w14:paraId="3A1764D4" w14:textId="77777777" w:rsidR="00C17E2A" w:rsidRDefault="00C17E2A">
            <w:pPr>
              <w:pStyle w:val="Heading1"/>
            </w:pPr>
          </w:p>
        </w:tc>
        <w:tc>
          <w:tcPr>
            <w:tcW w:w="11" w:type="pct"/>
          </w:tcPr>
          <w:p w14:paraId="2E83DB07" w14:textId="77777777" w:rsidR="00C17E2A" w:rsidRDefault="00C17E2A">
            <w:pPr>
              <w:pStyle w:val="Heading1"/>
            </w:pPr>
          </w:p>
        </w:tc>
        <w:tc>
          <w:tcPr>
            <w:tcW w:w="1862" w:type="pct"/>
            <w:tcBorders>
              <w:bottom w:val="single" w:sz="18" w:space="0" w:color="000000" w:themeColor="text1"/>
            </w:tcBorders>
          </w:tcPr>
          <w:p w14:paraId="1376765C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39" w:type="pct"/>
          </w:tcPr>
          <w:p w14:paraId="42A76098" w14:textId="77777777" w:rsidR="00C17E2A" w:rsidRDefault="00C17E2A">
            <w:pPr>
              <w:pStyle w:val="Heading1"/>
            </w:pPr>
          </w:p>
        </w:tc>
        <w:tc>
          <w:tcPr>
            <w:tcW w:w="1861" w:type="pct"/>
            <w:tcBorders>
              <w:bottom w:val="single" w:sz="18" w:space="0" w:color="000000" w:themeColor="text1"/>
            </w:tcBorders>
          </w:tcPr>
          <w:p w14:paraId="2A317166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1B6CBC18" w14:textId="77777777" w:rsidTr="002C37E6">
        <w:trPr>
          <w:trHeight w:val="893"/>
        </w:trPr>
        <w:tc>
          <w:tcPr>
            <w:tcW w:w="112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0AF8181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3807FE84" w14:textId="77777777" w:rsidR="00BC3264" w:rsidRDefault="00BC3264" w:rsidP="00BC3264">
            <w:r w:rsidRPr="00BC3264">
              <w:t>Students will be able to</w:t>
            </w:r>
            <w:r>
              <w:t>:</w:t>
            </w:r>
          </w:p>
          <w:p w14:paraId="25BBE0D3" w14:textId="77777777" w:rsidR="00E50BBB" w:rsidRDefault="00BC3264" w:rsidP="0003298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M</w:t>
            </w:r>
            <w:r w:rsidRPr="00BC3264">
              <w:t>easure and estimate lengths using inches and feet.</w:t>
            </w:r>
          </w:p>
          <w:p w14:paraId="33ACD472" w14:textId="77777777" w:rsidR="005633AA" w:rsidRDefault="00BC6E4F" w:rsidP="0003298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U</w:t>
            </w:r>
            <w:r w:rsidRPr="00BC6E4F">
              <w:t xml:space="preserve">se standard measures of </w:t>
            </w:r>
            <w:r w:rsidR="002C37E6">
              <w:t>length and use rulers to measure</w:t>
            </w:r>
            <w:r w:rsidRPr="00BC6E4F">
              <w:t>.</w:t>
            </w:r>
          </w:p>
          <w:p w14:paraId="085EF26F" w14:textId="77777777" w:rsidR="00E50BBB" w:rsidRDefault="00E50BBB" w:rsidP="0003298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142"/>
              </w:tabs>
              <w:ind w:left="284" w:hanging="284"/>
            </w:pPr>
            <w:r w:rsidRPr="00E50BBB">
              <w:t>Use measuring tape to collect measurement data.</w:t>
            </w:r>
          </w:p>
          <w:p w14:paraId="3D8737B5" w14:textId="77777777" w:rsidR="00241C7A" w:rsidRDefault="00241C7A" w:rsidP="00032987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Name the instrument</w:t>
            </w:r>
            <w:r w:rsidR="005635F9">
              <w:t>s for measuring length.</w:t>
            </w:r>
          </w:p>
          <w:p w14:paraId="0770FB1E" w14:textId="77777777" w:rsidR="002C37E6" w:rsidRDefault="002C37E6" w:rsidP="002C37E6">
            <w:pPr>
              <w:tabs>
                <w:tab w:val="num" w:pos="142"/>
              </w:tabs>
            </w:pPr>
          </w:p>
          <w:p w14:paraId="145E51A4" w14:textId="77777777" w:rsidR="002C37E6" w:rsidRDefault="002C37E6" w:rsidP="002C37E6">
            <w:pPr>
              <w:tabs>
                <w:tab w:val="num" w:pos="142"/>
              </w:tabs>
            </w:pPr>
          </w:p>
          <w:p w14:paraId="016ECCB6" w14:textId="77777777" w:rsidR="002C37E6" w:rsidRPr="00AF47E1" w:rsidRDefault="002C37E6" w:rsidP="002C37E6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12B00436" w14:textId="77777777" w:rsidR="002C37E6" w:rsidRDefault="002C37E6" w:rsidP="0003298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spacing w:after="150" w:line="240" w:lineRule="auto"/>
              <w:ind w:left="284" w:right="314" w:hanging="284"/>
            </w:pPr>
            <w:r>
              <w:t>First, have them</w:t>
            </w:r>
            <w:r w:rsidRPr="00847E14">
              <w:t xml:space="preserve"> look at the size of the ruler and note the numbers on both sides. </w:t>
            </w:r>
          </w:p>
          <w:p w14:paraId="059E57E6" w14:textId="77777777" w:rsidR="002C37E6" w:rsidRDefault="002C37E6" w:rsidP="0003298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spacing w:after="150" w:line="240" w:lineRule="auto"/>
              <w:ind w:left="284" w:right="314" w:hanging="284"/>
            </w:pPr>
            <w:r w:rsidRPr="00BC3264">
              <w:t xml:space="preserve">Tell students that today they will be using a ruler to measure </w:t>
            </w:r>
            <w:r w:rsidRPr="00BC3264">
              <w:lastRenderedPageBreak/>
              <w:t>using inches, a unit of measurement equal to 2.54 cm</w:t>
            </w:r>
            <w:r>
              <w:t xml:space="preserve"> </w:t>
            </w:r>
          </w:p>
          <w:p w14:paraId="269ECE16" w14:textId="04899322" w:rsidR="002C37E6" w:rsidRPr="00180AE3" w:rsidRDefault="002C37E6" w:rsidP="00191789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spacing w:after="150" w:line="240" w:lineRule="auto"/>
              <w:ind w:left="284" w:right="314" w:hanging="284"/>
            </w:pPr>
            <w:r w:rsidRPr="00BC3264">
              <w:t xml:space="preserve">Review with students how to use a ruler to measure feet and </w:t>
            </w:r>
            <w:r w:rsidR="003D0F28" w:rsidRPr="00BC3264">
              <w:t>inches</w:t>
            </w:r>
            <w:r w:rsidR="003D0F28"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  <w:t>.</w:t>
            </w:r>
          </w:p>
          <w:p w14:paraId="3554F4AD" w14:textId="77777777" w:rsidR="002C37E6" w:rsidRDefault="002C37E6" w:rsidP="0003298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spacing w:after="150" w:line="240" w:lineRule="auto"/>
              <w:ind w:left="284" w:right="314" w:hanging="284"/>
            </w:pPr>
            <w:r w:rsidRPr="00156DA8">
              <w:t>Show students the measuring tape. Ask if anyone knows what it is or what it’s used for.</w:t>
            </w:r>
          </w:p>
          <w:p w14:paraId="173B6867" w14:textId="77777777" w:rsidR="002C37E6" w:rsidRPr="00156DA8" w:rsidRDefault="002C37E6" w:rsidP="0003298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spacing w:after="150" w:line="240" w:lineRule="auto"/>
              <w:ind w:left="284" w:right="314" w:hanging="284"/>
            </w:pPr>
            <w:r w:rsidRPr="00156DA8">
              <w:t>Explain that measuring tape is used to measure large items and spaces.</w:t>
            </w:r>
          </w:p>
          <w:p w14:paraId="5D21078D" w14:textId="77777777" w:rsidR="002C37E6" w:rsidRDefault="002C37E6" w:rsidP="00121863">
            <w:pPr>
              <w:pStyle w:val="ListParagraph"/>
              <w:spacing w:after="150" w:line="240" w:lineRule="auto"/>
              <w:ind w:left="284" w:right="314"/>
            </w:pPr>
          </w:p>
          <w:p w14:paraId="572BA365" w14:textId="77777777" w:rsidR="002C37E6" w:rsidRDefault="002C37E6" w:rsidP="002C37E6">
            <w:pPr>
              <w:tabs>
                <w:tab w:val="num" w:pos="142"/>
              </w:tabs>
            </w:pPr>
          </w:p>
          <w:p w14:paraId="402842E4" w14:textId="77777777" w:rsidR="002C37E6" w:rsidRPr="005633AA" w:rsidRDefault="002C37E6" w:rsidP="002C37E6">
            <w:pPr>
              <w:tabs>
                <w:tab w:val="num" w:pos="142"/>
              </w:tabs>
            </w:pPr>
          </w:p>
          <w:p w14:paraId="639AFF90" w14:textId="77777777" w:rsidR="005633AA" w:rsidRPr="000A37E8" w:rsidRDefault="005633AA" w:rsidP="005633AA">
            <w:pPr>
              <w:tabs>
                <w:tab w:val="num" w:pos="142"/>
              </w:tabs>
              <w:ind w:left="360"/>
            </w:pPr>
          </w:p>
        </w:tc>
        <w:tc>
          <w:tcPr>
            <w:tcW w:w="11" w:type="pct"/>
          </w:tcPr>
          <w:p w14:paraId="4C4B363E" w14:textId="77777777" w:rsidR="00C17E2A" w:rsidRDefault="00C17E2A"/>
        </w:tc>
        <w:tc>
          <w:tcPr>
            <w:tcW w:w="186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6CB6D2" w14:textId="77777777" w:rsidR="000E1271" w:rsidRDefault="00F616CA" w:rsidP="000E1271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71AE8F5F" w14:textId="77777777" w:rsidR="00257C7B" w:rsidRPr="00257C7B" w:rsidRDefault="000E1271" w:rsidP="0003298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272"/>
              </w:tabs>
              <w:ind w:left="272" w:hanging="283"/>
              <w:rPr>
                <w:b/>
              </w:rPr>
            </w:pPr>
            <w:r w:rsidRPr="000E1271">
              <w:t xml:space="preserve">Have students </w:t>
            </w:r>
            <w:r w:rsidR="00257C7B" w:rsidRPr="000E1271">
              <w:t>partnered</w:t>
            </w:r>
            <w:r w:rsidRPr="000E1271">
              <w:t xml:space="preserve"> up and mea</w:t>
            </w:r>
            <w:r w:rsidR="00257C7B">
              <w:t xml:space="preserve">sure </w:t>
            </w:r>
            <w:r w:rsidR="005633AA">
              <w:t xml:space="preserve">10 things around the </w:t>
            </w:r>
            <w:r w:rsidR="007179E0">
              <w:t>room (</w:t>
            </w:r>
            <w:r w:rsidR="005633AA">
              <w:t>Ensure that there are several objects in the classroom).</w:t>
            </w:r>
          </w:p>
          <w:p w14:paraId="50BF1DBB" w14:textId="77777777" w:rsidR="00257C7B" w:rsidRPr="00257C7B" w:rsidRDefault="00257C7B" w:rsidP="0003298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272"/>
              </w:tabs>
              <w:ind w:left="272" w:hanging="283"/>
              <w:rPr>
                <w:b/>
              </w:rPr>
            </w:pPr>
            <w:r>
              <w:t xml:space="preserve">Ask the </w:t>
            </w:r>
            <w:r w:rsidR="000E1271" w:rsidRPr="000E1271">
              <w:t>pair</w:t>
            </w:r>
            <w:r>
              <w:t>s</w:t>
            </w:r>
            <w:r w:rsidR="000E1271" w:rsidRPr="000E1271">
              <w:t xml:space="preserve"> to write down what they measured and the measurements.</w:t>
            </w:r>
          </w:p>
          <w:p w14:paraId="4EE47044" w14:textId="77777777" w:rsidR="00257C7B" w:rsidRPr="00257C7B" w:rsidRDefault="00257C7B" w:rsidP="0003298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272"/>
              </w:tabs>
              <w:ind w:left="272" w:hanging="283"/>
              <w:rPr>
                <w:b/>
              </w:rPr>
            </w:pPr>
            <w:r w:rsidRPr="00257C7B">
              <w:t>Have students share some of the different items they measured and their measurements</w:t>
            </w:r>
            <w:r w:rsidRPr="00257C7B"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  <w:t>.</w:t>
            </w:r>
          </w:p>
          <w:p w14:paraId="05C05B68" w14:textId="77777777" w:rsidR="00EC5119" w:rsidRDefault="00EC5119" w:rsidP="00EC5119">
            <w:pPr>
              <w:rPr>
                <w:b/>
              </w:rPr>
            </w:pPr>
          </w:p>
          <w:p w14:paraId="3F7F4BBF" w14:textId="77777777" w:rsidR="00E176BE" w:rsidRDefault="00EC5119" w:rsidP="00E176BE">
            <w:pPr>
              <w:spacing w:after="150" w:line="240" w:lineRule="auto"/>
              <w:rPr>
                <w:b/>
              </w:rPr>
            </w:pPr>
            <w:r>
              <w:rPr>
                <w:b/>
              </w:rPr>
              <w:t>Day 3/Lesson 3</w:t>
            </w:r>
            <w:r w:rsidRPr="00F616CA">
              <w:rPr>
                <w:b/>
              </w:rPr>
              <w:t xml:space="preserve">- </w:t>
            </w:r>
            <w:r w:rsidR="00191789"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Mins </w:t>
            </w:r>
          </w:p>
          <w:p w14:paraId="1189A340" w14:textId="77777777" w:rsidR="008F07F2" w:rsidRPr="008F07F2" w:rsidRDefault="00A344D2" w:rsidP="003D0F28">
            <w:pPr>
              <w:pStyle w:val="ListParagraph"/>
              <w:numPr>
                <w:ilvl w:val="0"/>
                <w:numId w:val="8"/>
              </w:numPr>
              <w:spacing w:after="150" w:line="276" w:lineRule="auto"/>
              <w:ind w:left="272" w:hanging="27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>
              <w:t>Hand out a card</w:t>
            </w:r>
            <w:r w:rsidR="00E176BE" w:rsidRPr="00EC5119">
              <w:t>board to each group.</w:t>
            </w:r>
          </w:p>
          <w:p w14:paraId="68487EF4" w14:textId="77777777" w:rsidR="008F07F2" w:rsidRPr="008F07F2" w:rsidRDefault="00A344D2" w:rsidP="003D0F28">
            <w:pPr>
              <w:pStyle w:val="ListParagraph"/>
              <w:numPr>
                <w:ilvl w:val="0"/>
                <w:numId w:val="8"/>
              </w:numPr>
              <w:spacing w:after="150" w:line="276" w:lineRule="auto"/>
              <w:ind w:left="272" w:hanging="27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>
              <w:t xml:space="preserve"> On the card</w:t>
            </w:r>
            <w:r w:rsidR="00E176BE" w:rsidRPr="00EC5119">
              <w:t>board, have students draw a rectangle on paper and identify the sides of the playground that they will measure when they are outside.</w:t>
            </w:r>
          </w:p>
          <w:p w14:paraId="403B3307" w14:textId="77777777" w:rsidR="008F07F2" w:rsidRPr="008F07F2" w:rsidRDefault="00E176BE" w:rsidP="003D0F28">
            <w:pPr>
              <w:pStyle w:val="ListParagraph"/>
              <w:numPr>
                <w:ilvl w:val="0"/>
                <w:numId w:val="8"/>
              </w:numPr>
              <w:spacing w:after="150" w:line="276" w:lineRule="auto"/>
              <w:ind w:left="272" w:hanging="27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 w:rsidRPr="00EC5119">
              <w:t>In</w:t>
            </w:r>
            <w:r w:rsidR="00A344D2">
              <w:t>struct students to take the card</w:t>
            </w:r>
            <w:r w:rsidRPr="00EC5119">
              <w:t xml:space="preserve">board, paper, pencil, and measuring tape outside. </w:t>
            </w:r>
          </w:p>
          <w:p w14:paraId="3A216BF6" w14:textId="77777777" w:rsidR="00E176BE" w:rsidRPr="00A344D2" w:rsidRDefault="00E176BE" w:rsidP="003D0F28">
            <w:pPr>
              <w:pStyle w:val="ListParagraph"/>
              <w:numPr>
                <w:ilvl w:val="0"/>
                <w:numId w:val="8"/>
              </w:numPr>
              <w:spacing w:after="150" w:line="276" w:lineRule="auto"/>
              <w:ind w:left="272" w:hanging="27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 w:rsidRPr="00EC5119">
              <w:t>When outside, have groups work together to measure the length and width of the playground.</w:t>
            </w:r>
          </w:p>
          <w:p w14:paraId="2F377CBB" w14:textId="40460ECD" w:rsidR="00A344D2" w:rsidRPr="008F07F2" w:rsidRDefault="00A344D2" w:rsidP="003D0F28">
            <w:pPr>
              <w:pStyle w:val="ListParagraph"/>
              <w:numPr>
                <w:ilvl w:val="0"/>
                <w:numId w:val="8"/>
              </w:numPr>
              <w:spacing w:after="150" w:line="276" w:lineRule="auto"/>
              <w:ind w:left="272" w:hanging="27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>
              <w:t>Tell them to wr</w:t>
            </w:r>
            <w:r w:rsidR="00EB5827">
              <w:t xml:space="preserve">ite the length and breadth </w:t>
            </w:r>
            <w:r w:rsidR="003D0F28">
              <w:t>of the</w:t>
            </w:r>
            <w:r>
              <w:t xml:space="preserve"> playground on the rectangle in the card board.</w:t>
            </w:r>
          </w:p>
          <w:p w14:paraId="7EB8ECE5" w14:textId="77777777" w:rsidR="00EC5119" w:rsidRDefault="00EC5119" w:rsidP="00EC5119">
            <w:pPr>
              <w:rPr>
                <w:b/>
              </w:rPr>
            </w:pPr>
          </w:p>
          <w:p w14:paraId="1764FAAA" w14:textId="77777777" w:rsidR="00910100" w:rsidRPr="00F616CA" w:rsidRDefault="00910100" w:rsidP="000E1271">
            <w:pPr>
              <w:pStyle w:val="ListParagraph"/>
              <w:ind w:left="270"/>
            </w:pPr>
          </w:p>
        </w:tc>
        <w:tc>
          <w:tcPr>
            <w:tcW w:w="139" w:type="pct"/>
          </w:tcPr>
          <w:p w14:paraId="17F10DC6" w14:textId="77777777" w:rsidR="00C17E2A" w:rsidRDefault="00C17E2A"/>
        </w:tc>
        <w:tc>
          <w:tcPr>
            <w:tcW w:w="186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AA1962" w14:textId="77777777" w:rsidR="00AF47E1" w:rsidRPr="002163C3" w:rsidRDefault="00EC5119" w:rsidP="002163C3">
            <w:pPr>
              <w:rPr>
                <w:b/>
              </w:rPr>
            </w:pPr>
            <w:r>
              <w:rPr>
                <w:b/>
              </w:rPr>
              <w:t>Day</w:t>
            </w:r>
            <w:r w:rsidR="00650B50">
              <w:rPr>
                <w:b/>
              </w:rPr>
              <w:t xml:space="preserve"> 2</w:t>
            </w:r>
            <w:r>
              <w:rPr>
                <w:b/>
              </w:rPr>
              <w:t xml:space="preserve"> / Lesson 2</w:t>
            </w:r>
            <w:r w:rsidR="00191789">
              <w:rPr>
                <w:b/>
              </w:rPr>
              <w:t>- 2</w:t>
            </w:r>
            <w:r w:rsidR="00E07205" w:rsidRPr="002163C3">
              <w:rPr>
                <w:b/>
              </w:rPr>
              <w:t xml:space="preserve">5 mins </w:t>
            </w:r>
          </w:p>
          <w:p w14:paraId="399C7DC6" w14:textId="77777777" w:rsidR="000445A8" w:rsidRDefault="00FE5D24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 w:rsidRPr="00FE5D24">
              <w:t>Tell</w:t>
            </w:r>
            <w:r>
              <w:t xml:space="preserve"> the</w:t>
            </w:r>
            <w:r w:rsidRPr="00FE5D24">
              <w:t xml:space="preserve"> students that you will use measuring tape to measure the width of the classroom.</w:t>
            </w:r>
          </w:p>
          <w:p w14:paraId="4391DF1C" w14:textId="77777777" w:rsidR="000445A8" w:rsidRDefault="00FE5D24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 w:rsidRPr="00FE5D24">
              <w:t>Call on a student to be your partner. That student should hold the measuring tape in place at the wall of the classroom.</w:t>
            </w:r>
          </w:p>
          <w:p w14:paraId="4E290844" w14:textId="77777777" w:rsidR="000445A8" w:rsidRDefault="00FE5D24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 w:rsidRPr="00FE5D24">
              <w:t>Demonstrate how to pull the measuring tape out, mark where you left off, and the measure again, adding the length of the measuring tape as needed).</w:t>
            </w:r>
            <w:r w:rsidRPr="000445A8">
              <w:t xml:space="preserve"> </w:t>
            </w:r>
          </w:p>
          <w:p w14:paraId="172F0367" w14:textId="77777777" w:rsidR="000445A8" w:rsidRDefault="00FE5D24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 w:rsidRPr="00EC5119">
              <w:t xml:space="preserve">Tell </w:t>
            </w:r>
            <w:r w:rsidR="00EC5119">
              <w:t xml:space="preserve">the </w:t>
            </w:r>
            <w:r w:rsidRPr="00EC5119">
              <w:t>students that they are going to measure the dimensions of the playground outside.</w:t>
            </w:r>
            <w:r w:rsidR="007179E0">
              <w:t xml:space="preserve"> </w:t>
            </w:r>
          </w:p>
          <w:p w14:paraId="01A25313" w14:textId="77777777" w:rsidR="00A344D2" w:rsidRDefault="00FE5D24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 w:rsidRPr="00FE5D24">
              <w:t>Divide stude</w:t>
            </w:r>
            <w:r w:rsidR="000445A8">
              <w:t>nts into groups of two to four</w:t>
            </w:r>
            <w:r w:rsidR="00A344D2">
              <w:t>.</w:t>
            </w:r>
          </w:p>
          <w:p w14:paraId="4B59AC69" w14:textId="77777777" w:rsidR="00FE5D24" w:rsidRPr="00FE5D24" w:rsidRDefault="00A344D2" w:rsidP="00032987">
            <w:pPr>
              <w:pStyle w:val="ListParagraph"/>
              <w:numPr>
                <w:ilvl w:val="0"/>
                <w:numId w:val="10"/>
              </w:numPr>
              <w:tabs>
                <w:tab w:val="num" w:pos="272"/>
              </w:tabs>
              <w:ind w:left="164" w:hanging="164"/>
            </w:pPr>
            <w:r>
              <w:t>G</w:t>
            </w:r>
            <w:r w:rsidR="00FE5D24" w:rsidRPr="00FE5D24">
              <w:t>ive each group a </w:t>
            </w:r>
            <w:r w:rsidR="00FE5D24" w:rsidRPr="00EC5119">
              <w:t>measuring tape</w:t>
            </w:r>
            <w:r w:rsidR="00FE5D24" w:rsidRPr="00FE5D24">
              <w:t> and have them practice using it to measure objects around the classroom.</w:t>
            </w:r>
          </w:p>
          <w:p w14:paraId="4A380DF0" w14:textId="77777777" w:rsidR="00FE5D24" w:rsidRDefault="00FE5D24" w:rsidP="0086276F">
            <w:pPr>
              <w:pStyle w:val="ListParagraph"/>
              <w:ind w:left="272"/>
            </w:pPr>
          </w:p>
          <w:p w14:paraId="637B94AA" w14:textId="77777777" w:rsidR="00EC5119" w:rsidRDefault="00EC5119" w:rsidP="00EC5119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Pr="00F616CA">
              <w:rPr>
                <w:b/>
              </w:rPr>
              <w:t xml:space="preserve">- </w:t>
            </w:r>
            <w:r w:rsidR="00191789">
              <w:rPr>
                <w:b/>
              </w:rPr>
              <w:t>2</w:t>
            </w:r>
            <w:r>
              <w:rPr>
                <w:b/>
              </w:rPr>
              <w:t xml:space="preserve">5 </w:t>
            </w:r>
            <w:r w:rsidRPr="00F616CA">
              <w:rPr>
                <w:b/>
              </w:rPr>
              <w:t xml:space="preserve">Mins </w:t>
            </w:r>
          </w:p>
          <w:p w14:paraId="17032DDA" w14:textId="77777777" w:rsidR="00671096" w:rsidRPr="00941639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 w:rsidRPr="00671096">
              <w:t>Tell students that they will be measuring the classroom in feet, both the measurement unit and their own feet</w:t>
            </w:r>
            <w:r w:rsidRPr="00941639"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  <w:t>.</w:t>
            </w:r>
          </w:p>
          <w:p w14:paraId="7002D3D7" w14:textId="77777777" w:rsidR="00671096" w:rsidRPr="00671096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>Show how to measure the whiteboard in feet (the measurement unit) and using your own feet (through steps).</w:t>
            </w:r>
          </w:p>
          <w:p w14:paraId="3785E288" w14:textId="77777777" w:rsidR="008F07F2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lastRenderedPageBreak/>
              <w:t xml:space="preserve">Tell students that they are going to measure their tables using rulers and their </w:t>
            </w:r>
            <w:r w:rsidR="008F07F2">
              <w:t>own feet.</w:t>
            </w:r>
          </w:p>
          <w:p w14:paraId="265045F6" w14:textId="77777777" w:rsidR="00671096" w:rsidRPr="00671096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>Hand out paper to the students and have them fold their piece of paper in half lengthwise.</w:t>
            </w:r>
          </w:p>
          <w:p w14:paraId="7098BDF0" w14:textId="77777777" w:rsidR="00594A2C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>On the top of the right side have students write “Feet” and</w:t>
            </w:r>
            <w:r w:rsidR="008F07F2">
              <w:t xml:space="preserve"> the left side</w:t>
            </w:r>
            <w:r w:rsidR="00594A2C">
              <w:t xml:space="preserve"> “My Feet.”</w:t>
            </w:r>
          </w:p>
          <w:p w14:paraId="2EBB9CA5" w14:textId="77777777" w:rsidR="00594A2C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>Have students record the length of their tables in both measurement feet and human feet, again including inches and feet if necessary.</w:t>
            </w:r>
          </w:p>
          <w:p w14:paraId="6E75348A" w14:textId="77777777" w:rsidR="00671096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>Have students work in groups of two to four students to measure the length of the classroom using both measurement feet and human feet.</w:t>
            </w:r>
          </w:p>
          <w:p w14:paraId="216D80BB" w14:textId="77777777" w:rsidR="00671096" w:rsidRPr="00671096" w:rsidRDefault="00594A2C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>
              <w:t>Tell</w:t>
            </w:r>
            <w:r w:rsidR="00671096" w:rsidRPr="00671096">
              <w:t xml:space="preserve"> them </w:t>
            </w:r>
            <w:r>
              <w:t>to record their measurements on a paper.</w:t>
            </w:r>
          </w:p>
          <w:p w14:paraId="00F03D4F" w14:textId="15205D85" w:rsidR="00B262A1" w:rsidRPr="00171443" w:rsidRDefault="00671096" w:rsidP="00032987">
            <w:pPr>
              <w:pStyle w:val="ListParagraph"/>
              <w:numPr>
                <w:ilvl w:val="0"/>
                <w:numId w:val="9"/>
              </w:numPr>
              <w:spacing w:after="150" w:line="240" w:lineRule="auto"/>
              <w:ind w:left="164" w:hanging="164"/>
            </w:pPr>
            <w:r w:rsidRPr="00671096">
              <w:t xml:space="preserve">Now have the students repeat this process to measure the width of the </w:t>
            </w:r>
            <w:r w:rsidR="003D0F28" w:rsidRPr="00671096">
              <w:t>classroom.</w:t>
            </w:r>
          </w:p>
        </w:tc>
      </w:tr>
      <w:tr w:rsidR="005A4652" w14:paraId="418877E2" w14:textId="77777777" w:rsidTr="002C37E6">
        <w:trPr>
          <w:trHeight w:val="893"/>
        </w:trPr>
        <w:tc>
          <w:tcPr>
            <w:tcW w:w="112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578A7A2" w14:textId="77777777" w:rsidR="00BC3264" w:rsidRPr="00BC3264" w:rsidRDefault="00BC3264" w:rsidP="000034F6">
            <w:pPr>
              <w:pStyle w:val="ListParagraph"/>
              <w:tabs>
                <w:tab w:val="num" w:pos="142"/>
              </w:tabs>
              <w:spacing w:after="150" w:line="240" w:lineRule="auto"/>
              <w:ind w:left="284" w:right="314" w:hanging="284"/>
            </w:pPr>
          </w:p>
          <w:p w14:paraId="70C3B8B2" w14:textId="77777777" w:rsidR="00AF47E1" w:rsidRPr="00AF47E1" w:rsidRDefault="00AF47E1" w:rsidP="00121863">
            <w:pPr>
              <w:pStyle w:val="ListParagraph"/>
              <w:ind w:left="284" w:right="314"/>
            </w:pPr>
          </w:p>
        </w:tc>
        <w:tc>
          <w:tcPr>
            <w:tcW w:w="11" w:type="pct"/>
          </w:tcPr>
          <w:p w14:paraId="1F9167B9" w14:textId="77777777" w:rsidR="00C17E2A" w:rsidRDefault="00C17E2A"/>
        </w:tc>
        <w:tc>
          <w:tcPr>
            <w:tcW w:w="186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844DCC8" w14:textId="77777777" w:rsidR="00417B53" w:rsidRDefault="00417B53" w:rsidP="00032987">
            <w:pPr>
              <w:numPr>
                <w:ilvl w:val="0"/>
                <w:numId w:val="7"/>
              </w:numPr>
              <w:spacing w:after="150" w:line="240" w:lineRule="auto"/>
              <w:ind w:left="0"/>
            </w:pPr>
          </w:p>
        </w:tc>
        <w:tc>
          <w:tcPr>
            <w:tcW w:w="139" w:type="pct"/>
          </w:tcPr>
          <w:p w14:paraId="74D69D73" w14:textId="77777777" w:rsidR="00C17E2A" w:rsidRDefault="00C17E2A"/>
        </w:tc>
        <w:tc>
          <w:tcPr>
            <w:tcW w:w="186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6338D7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38079D9C" w14:textId="77777777" w:rsidTr="002C37E6">
        <w:trPr>
          <w:trHeight w:val="893"/>
        </w:trPr>
        <w:tc>
          <w:tcPr>
            <w:tcW w:w="112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B6BE288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1" w:type="pct"/>
          </w:tcPr>
          <w:p w14:paraId="64DE558B" w14:textId="77777777" w:rsidR="00C17E2A" w:rsidRDefault="00C17E2A"/>
        </w:tc>
        <w:tc>
          <w:tcPr>
            <w:tcW w:w="186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084A30B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39" w:type="pct"/>
          </w:tcPr>
          <w:p w14:paraId="3B6FA5E7" w14:textId="77777777" w:rsidR="00C17E2A" w:rsidRDefault="00C17E2A"/>
        </w:tc>
        <w:tc>
          <w:tcPr>
            <w:tcW w:w="186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53C5EA4" w14:textId="77777777" w:rsidR="00C17E2A" w:rsidRDefault="00C17E2A"/>
        </w:tc>
      </w:tr>
      <w:tr w:rsidR="005A4652" w14:paraId="2879B4EE" w14:textId="77777777" w:rsidTr="002C37E6">
        <w:trPr>
          <w:trHeight w:val="893"/>
        </w:trPr>
        <w:tc>
          <w:tcPr>
            <w:tcW w:w="112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362FF5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4DA8C05" w14:textId="77777777" w:rsidR="00BC6E4F" w:rsidRDefault="00BC6E4F" w:rsidP="00032987">
            <w:pPr>
              <w:pStyle w:val="ListParagraph"/>
              <w:numPr>
                <w:ilvl w:val="0"/>
                <w:numId w:val="12"/>
              </w:numPr>
              <w:spacing w:after="150" w:line="240" w:lineRule="auto"/>
            </w:pPr>
            <w:r w:rsidRPr="00BC6E4F">
              <w:t>Circulate and provide support where needed.</w:t>
            </w:r>
          </w:p>
          <w:p w14:paraId="1F3A5045" w14:textId="77777777" w:rsidR="000034F6" w:rsidRDefault="00BC6E4F" w:rsidP="00032987">
            <w:pPr>
              <w:pStyle w:val="ListParagraph"/>
              <w:numPr>
                <w:ilvl w:val="0"/>
                <w:numId w:val="12"/>
              </w:numPr>
              <w:spacing w:after="150" w:line="240" w:lineRule="auto"/>
            </w:pPr>
            <w:r w:rsidRPr="00BC6E4F">
              <w:t xml:space="preserve">Make sure that your students are using their rulers from the correct </w:t>
            </w:r>
            <w:r w:rsidR="00FE5D24" w:rsidRPr="00BC6E4F">
              <w:t>side.</w:t>
            </w:r>
          </w:p>
          <w:p w14:paraId="1B26203D" w14:textId="77777777" w:rsidR="00257C7B" w:rsidRPr="00BC6E4F" w:rsidRDefault="00FE5D24" w:rsidP="00032987">
            <w:pPr>
              <w:pStyle w:val="ListParagraph"/>
              <w:numPr>
                <w:ilvl w:val="0"/>
                <w:numId w:val="12"/>
              </w:numPr>
              <w:spacing w:after="150" w:line="240" w:lineRule="auto"/>
            </w:pPr>
            <w:r>
              <w:t>Assess</w:t>
            </w:r>
            <w:r w:rsidR="002163C3">
              <w:t xml:space="preserve"> the students </w:t>
            </w:r>
            <w:r w:rsidR="00257C7B" w:rsidRPr="00257C7B">
              <w:t>by their recorded measurements and the corr</w:t>
            </w:r>
            <w:r w:rsidR="002163C3">
              <w:t xml:space="preserve">ectness </w:t>
            </w:r>
            <w:r w:rsidR="00191789">
              <w:t>of their</w:t>
            </w:r>
            <w:r w:rsidR="002163C3">
              <w:t xml:space="preserve"> </w:t>
            </w:r>
            <w:r w:rsidR="002163C3">
              <w:lastRenderedPageBreak/>
              <w:t>work</w:t>
            </w:r>
            <w:r w:rsidR="00257C7B" w:rsidRPr="000034F6"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  <w:t>.</w:t>
            </w:r>
          </w:p>
          <w:p w14:paraId="20AF8E57" w14:textId="77777777" w:rsidR="00C17E2A" w:rsidRPr="00F208E3" w:rsidRDefault="00C17E2A" w:rsidP="00257C7B"/>
        </w:tc>
        <w:tc>
          <w:tcPr>
            <w:tcW w:w="11" w:type="pct"/>
          </w:tcPr>
          <w:p w14:paraId="09F472B4" w14:textId="77777777" w:rsidR="00C17E2A" w:rsidRDefault="00C17E2A" w:rsidP="00287F69">
            <w:pPr>
              <w:pStyle w:val="Heading2"/>
            </w:pPr>
          </w:p>
        </w:tc>
        <w:tc>
          <w:tcPr>
            <w:tcW w:w="186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1E127BB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35BDD739" w14:textId="77777777" w:rsidR="00257C7B" w:rsidRDefault="00257C7B" w:rsidP="003D0F28">
            <w:pPr>
              <w:pStyle w:val="ListParagraph"/>
              <w:numPr>
                <w:ilvl w:val="0"/>
                <w:numId w:val="11"/>
              </w:numPr>
              <w:spacing w:after="150" w:line="240" w:lineRule="auto"/>
              <w:ind w:left="250" w:hanging="250"/>
            </w:pPr>
            <w:r w:rsidRPr="00257C7B">
              <w:t xml:space="preserve">Ask </w:t>
            </w:r>
            <w:r>
              <w:t xml:space="preserve">your </w:t>
            </w:r>
            <w:r w:rsidRPr="00257C7B">
              <w:t>students if they had a hard time measuring anything and why it could've been difficult. Example: students may have tried measuring something long, such as a bulletin board, with a ruler, and had a hard time keeping exact measurements</w:t>
            </w:r>
            <w:r w:rsidR="00FE5D24">
              <w:t>.</w:t>
            </w:r>
          </w:p>
          <w:p w14:paraId="4EF67894" w14:textId="77777777" w:rsidR="00E852A6" w:rsidRPr="00257C7B" w:rsidRDefault="00E852A6" w:rsidP="003D0F28">
            <w:pPr>
              <w:pStyle w:val="ListParagraph"/>
              <w:numPr>
                <w:ilvl w:val="0"/>
                <w:numId w:val="11"/>
              </w:numPr>
              <w:spacing w:after="150" w:line="240" w:lineRule="auto"/>
              <w:ind w:left="250" w:hanging="250"/>
            </w:pPr>
            <w:bookmarkStart w:id="0" w:name="_GoBack"/>
            <w:bookmarkEnd w:id="0"/>
            <w:r w:rsidRPr="00E852A6">
              <w:t>Have students share their measurements with the class.</w:t>
            </w:r>
          </w:p>
          <w:p w14:paraId="607CB28F" w14:textId="77777777" w:rsidR="00CB08CC" w:rsidRPr="00287F69" w:rsidRDefault="00CB08CC" w:rsidP="00257C7B">
            <w:pPr>
              <w:pStyle w:val="ListParagraph"/>
              <w:ind w:left="128"/>
            </w:pPr>
          </w:p>
        </w:tc>
        <w:tc>
          <w:tcPr>
            <w:tcW w:w="139" w:type="pct"/>
          </w:tcPr>
          <w:p w14:paraId="2ADB0E43" w14:textId="77777777" w:rsidR="00C17E2A" w:rsidRDefault="00C17E2A"/>
        </w:tc>
        <w:tc>
          <w:tcPr>
            <w:tcW w:w="186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BEF2E9" w14:textId="77777777" w:rsidR="00C17E2A" w:rsidRDefault="00C17E2A"/>
        </w:tc>
      </w:tr>
      <w:tr w:rsidR="005A4652" w14:paraId="4CE13F82" w14:textId="77777777" w:rsidTr="002C37E6">
        <w:trPr>
          <w:trHeight w:val="893"/>
        </w:trPr>
        <w:tc>
          <w:tcPr>
            <w:tcW w:w="112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01ED198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1" w:type="pct"/>
          </w:tcPr>
          <w:p w14:paraId="195BAAD5" w14:textId="77777777" w:rsidR="00C17E2A" w:rsidRDefault="00C17E2A"/>
        </w:tc>
        <w:tc>
          <w:tcPr>
            <w:tcW w:w="186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CB57575" w14:textId="77777777" w:rsidR="00C17E2A" w:rsidRDefault="00C17E2A"/>
        </w:tc>
        <w:tc>
          <w:tcPr>
            <w:tcW w:w="139" w:type="pct"/>
          </w:tcPr>
          <w:p w14:paraId="0867FFAB" w14:textId="77777777" w:rsidR="00C17E2A" w:rsidRDefault="00C17E2A"/>
        </w:tc>
        <w:tc>
          <w:tcPr>
            <w:tcW w:w="186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8C807D5" w14:textId="77777777" w:rsidR="00C17E2A" w:rsidRDefault="00C17E2A"/>
        </w:tc>
      </w:tr>
    </w:tbl>
    <w:p w14:paraId="784E42DA" w14:textId="77777777" w:rsidR="00C17E2A" w:rsidRDefault="00C17E2A"/>
    <w:sectPr w:rsidR="00C17E2A" w:rsidSect="00503BF0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456C" w14:textId="77777777" w:rsidR="00E67125" w:rsidRDefault="00E67125">
      <w:pPr>
        <w:spacing w:before="0" w:after="0" w:line="240" w:lineRule="auto"/>
      </w:pPr>
      <w:r>
        <w:separator/>
      </w:r>
    </w:p>
  </w:endnote>
  <w:endnote w:type="continuationSeparator" w:id="0">
    <w:p w14:paraId="00D923C4" w14:textId="77777777" w:rsidR="00E67125" w:rsidRDefault="00E671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3FF9" w14:textId="77777777" w:rsidR="00C17E2A" w:rsidRDefault="0048085C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19178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F0DC3" w14:textId="77777777" w:rsidR="00E67125" w:rsidRDefault="00E67125">
      <w:pPr>
        <w:spacing w:before="0" w:after="0" w:line="240" w:lineRule="auto"/>
      </w:pPr>
      <w:r>
        <w:separator/>
      </w:r>
    </w:p>
  </w:footnote>
  <w:footnote w:type="continuationSeparator" w:id="0">
    <w:p w14:paraId="05EC81D2" w14:textId="77777777" w:rsidR="00E67125" w:rsidRDefault="00E671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81CF4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0B57932" wp14:editId="4CF719D4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5595042"/>
    <w:multiLevelType w:val="hybridMultilevel"/>
    <w:tmpl w:val="91DC4638"/>
    <w:lvl w:ilvl="0" w:tplc="FAE004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D3E27"/>
    <w:multiLevelType w:val="multilevel"/>
    <w:tmpl w:val="540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557F"/>
    <w:multiLevelType w:val="hybridMultilevel"/>
    <w:tmpl w:val="E92E290C"/>
    <w:lvl w:ilvl="0" w:tplc="FAE004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F70D0"/>
    <w:multiLevelType w:val="multilevel"/>
    <w:tmpl w:val="D3D6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947BC"/>
    <w:multiLevelType w:val="multilevel"/>
    <w:tmpl w:val="951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674D"/>
    <w:multiLevelType w:val="hybridMultilevel"/>
    <w:tmpl w:val="8EE2EDFA"/>
    <w:lvl w:ilvl="0" w:tplc="FAE004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1360D"/>
    <w:multiLevelType w:val="hybridMultilevel"/>
    <w:tmpl w:val="86BAF900"/>
    <w:lvl w:ilvl="0" w:tplc="FAE004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906A0C"/>
    <w:multiLevelType w:val="hybridMultilevel"/>
    <w:tmpl w:val="23168810"/>
    <w:lvl w:ilvl="0" w:tplc="FAE0046E">
      <w:start w:val="1"/>
      <w:numFmt w:val="decimal"/>
      <w:lvlText w:val="%1."/>
      <w:lvlJc w:val="left"/>
      <w:pPr>
        <w:ind w:left="709" w:hanging="360"/>
      </w:pPr>
      <w:rPr>
        <w:rFonts w:asciiTheme="minorHAnsi" w:eastAsiaTheme="minorEastAsia" w:hAnsiTheme="minorHAnsi" w:cstheme="minorBid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56299"/>
    <w:multiLevelType w:val="multilevel"/>
    <w:tmpl w:val="540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34F6"/>
    <w:rsid w:val="00032987"/>
    <w:rsid w:val="000445A8"/>
    <w:rsid w:val="0004502C"/>
    <w:rsid w:val="000605D7"/>
    <w:rsid w:val="000904AA"/>
    <w:rsid w:val="000A37E8"/>
    <w:rsid w:val="000B72D9"/>
    <w:rsid w:val="000C562D"/>
    <w:rsid w:val="000E1271"/>
    <w:rsid w:val="0010242D"/>
    <w:rsid w:val="00121863"/>
    <w:rsid w:val="001432FD"/>
    <w:rsid w:val="00156DA8"/>
    <w:rsid w:val="00163CA6"/>
    <w:rsid w:val="00171443"/>
    <w:rsid w:val="0017273B"/>
    <w:rsid w:val="0017631E"/>
    <w:rsid w:val="00180AE3"/>
    <w:rsid w:val="00191789"/>
    <w:rsid w:val="00196867"/>
    <w:rsid w:val="001B5D91"/>
    <w:rsid w:val="001B7E06"/>
    <w:rsid w:val="001D3BC8"/>
    <w:rsid w:val="001E6B90"/>
    <w:rsid w:val="001F4D29"/>
    <w:rsid w:val="00204620"/>
    <w:rsid w:val="0021230C"/>
    <w:rsid w:val="002163C3"/>
    <w:rsid w:val="00227208"/>
    <w:rsid w:val="00241C7A"/>
    <w:rsid w:val="002422AB"/>
    <w:rsid w:val="00257C7B"/>
    <w:rsid w:val="0026795F"/>
    <w:rsid w:val="00287F69"/>
    <w:rsid w:val="002A72AE"/>
    <w:rsid w:val="002B733A"/>
    <w:rsid w:val="002C37E6"/>
    <w:rsid w:val="002F4915"/>
    <w:rsid w:val="00304069"/>
    <w:rsid w:val="003468F5"/>
    <w:rsid w:val="00396443"/>
    <w:rsid w:val="003B1470"/>
    <w:rsid w:val="003D0F28"/>
    <w:rsid w:val="003D30E4"/>
    <w:rsid w:val="0040481C"/>
    <w:rsid w:val="00405B68"/>
    <w:rsid w:val="00417B53"/>
    <w:rsid w:val="004343E9"/>
    <w:rsid w:val="00453D92"/>
    <w:rsid w:val="0048085C"/>
    <w:rsid w:val="004908EA"/>
    <w:rsid w:val="004B01F7"/>
    <w:rsid w:val="004B20E0"/>
    <w:rsid w:val="004D089D"/>
    <w:rsid w:val="004E29C7"/>
    <w:rsid w:val="004F6D32"/>
    <w:rsid w:val="00503BF0"/>
    <w:rsid w:val="00520DAF"/>
    <w:rsid w:val="00545106"/>
    <w:rsid w:val="005633AA"/>
    <w:rsid w:val="005635F9"/>
    <w:rsid w:val="0056788D"/>
    <w:rsid w:val="00594A2C"/>
    <w:rsid w:val="005A4652"/>
    <w:rsid w:val="005B22DA"/>
    <w:rsid w:val="005B7D58"/>
    <w:rsid w:val="005C2512"/>
    <w:rsid w:val="00603309"/>
    <w:rsid w:val="006326A0"/>
    <w:rsid w:val="00647007"/>
    <w:rsid w:val="00650B50"/>
    <w:rsid w:val="00671096"/>
    <w:rsid w:val="0067152F"/>
    <w:rsid w:val="006A4EE3"/>
    <w:rsid w:val="006A5952"/>
    <w:rsid w:val="006F0813"/>
    <w:rsid w:val="006F7E46"/>
    <w:rsid w:val="007179E0"/>
    <w:rsid w:val="00762DDB"/>
    <w:rsid w:val="0076583E"/>
    <w:rsid w:val="007736B5"/>
    <w:rsid w:val="00773C70"/>
    <w:rsid w:val="0078309D"/>
    <w:rsid w:val="007F65A3"/>
    <w:rsid w:val="00807AE6"/>
    <w:rsid w:val="00811AB9"/>
    <w:rsid w:val="00847934"/>
    <w:rsid w:val="00847E14"/>
    <w:rsid w:val="0086276F"/>
    <w:rsid w:val="00875AB1"/>
    <w:rsid w:val="008F07F2"/>
    <w:rsid w:val="008F771F"/>
    <w:rsid w:val="00910100"/>
    <w:rsid w:val="009227FD"/>
    <w:rsid w:val="00932ED7"/>
    <w:rsid w:val="009378FA"/>
    <w:rsid w:val="00941639"/>
    <w:rsid w:val="00956DE4"/>
    <w:rsid w:val="00966C71"/>
    <w:rsid w:val="0098460F"/>
    <w:rsid w:val="009D155F"/>
    <w:rsid w:val="009D2CE5"/>
    <w:rsid w:val="009E08FF"/>
    <w:rsid w:val="00A0116B"/>
    <w:rsid w:val="00A1735C"/>
    <w:rsid w:val="00A25094"/>
    <w:rsid w:val="00A344D2"/>
    <w:rsid w:val="00A77EEB"/>
    <w:rsid w:val="00AD171D"/>
    <w:rsid w:val="00AD6AD0"/>
    <w:rsid w:val="00AF47E1"/>
    <w:rsid w:val="00B046C1"/>
    <w:rsid w:val="00B262A1"/>
    <w:rsid w:val="00B66511"/>
    <w:rsid w:val="00B87608"/>
    <w:rsid w:val="00BB359B"/>
    <w:rsid w:val="00BC3264"/>
    <w:rsid w:val="00BC356C"/>
    <w:rsid w:val="00BC6E4F"/>
    <w:rsid w:val="00BD430C"/>
    <w:rsid w:val="00BD5017"/>
    <w:rsid w:val="00BD72FE"/>
    <w:rsid w:val="00BF1D3C"/>
    <w:rsid w:val="00C17E2A"/>
    <w:rsid w:val="00C73190"/>
    <w:rsid w:val="00C82CFC"/>
    <w:rsid w:val="00CB08CC"/>
    <w:rsid w:val="00CB2D0F"/>
    <w:rsid w:val="00D27DC3"/>
    <w:rsid w:val="00D3577C"/>
    <w:rsid w:val="00D4297E"/>
    <w:rsid w:val="00D43AC0"/>
    <w:rsid w:val="00D550C6"/>
    <w:rsid w:val="00D8019B"/>
    <w:rsid w:val="00DC17D5"/>
    <w:rsid w:val="00DD2D1C"/>
    <w:rsid w:val="00DD3412"/>
    <w:rsid w:val="00DF1AF4"/>
    <w:rsid w:val="00DF22DA"/>
    <w:rsid w:val="00E05C0D"/>
    <w:rsid w:val="00E07205"/>
    <w:rsid w:val="00E10665"/>
    <w:rsid w:val="00E176BE"/>
    <w:rsid w:val="00E2212B"/>
    <w:rsid w:val="00E50BBB"/>
    <w:rsid w:val="00E601B6"/>
    <w:rsid w:val="00E67125"/>
    <w:rsid w:val="00E67F75"/>
    <w:rsid w:val="00E852A6"/>
    <w:rsid w:val="00EB5827"/>
    <w:rsid w:val="00EC5119"/>
    <w:rsid w:val="00ED219F"/>
    <w:rsid w:val="00F1179F"/>
    <w:rsid w:val="00F208E3"/>
    <w:rsid w:val="00F235D6"/>
    <w:rsid w:val="00F616CA"/>
    <w:rsid w:val="00F66CE1"/>
    <w:rsid w:val="00FA2EB9"/>
    <w:rsid w:val="00FB61C0"/>
    <w:rsid w:val="00FC4700"/>
    <w:rsid w:val="00FE5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8A0D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BF0"/>
  </w:style>
  <w:style w:type="paragraph" w:styleId="Heading1">
    <w:name w:val="heading 1"/>
    <w:basedOn w:val="Normal"/>
    <w:next w:val="Normal"/>
    <w:link w:val="Heading1Char"/>
    <w:uiPriority w:val="9"/>
    <w:qFormat/>
    <w:rsid w:val="00503BF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F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503BF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503BF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503BF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503BF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3BF0"/>
    <w:rPr>
      <w:color w:val="808080"/>
    </w:rPr>
  </w:style>
  <w:style w:type="table" w:customStyle="1" w:styleId="LessonPlan">
    <w:name w:val="Lesson Plan"/>
    <w:basedOn w:val="TableNormal"/>
    <w:uiPriority w:val="99"/>
    <w:rsid w:val="00503BF0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503BF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3BF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503BF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3BF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F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503BF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03BF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2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3264"/>
    <w:rPr>
      <w:b/>
      <w:bCs/>
    </w:rPr>
  </w:style>
  <w:style w:type="character" w:styleId="Emphasis">
    <w:name w:val="Emphasis"/>
    <w:basedOn w:val="DefaultParagraphFont"/>
    <w:uiPriority w:val="20"/>
    <w:qFormat/>
    <w:rsid w:val="00257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ideas.co.uk/subjects/mass-and-weigh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chervision.com/search?grade=2nd%20Gra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holastic.com/browse/article.jsp?id=375818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ccusd.net/cms/lib/CA01001466/Centricity/domain/60/lessons/grade%202%20lessons/MeasurementIntroStandardUnitsV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erspayteachers.com/Product/Measurement-Activities-Inches-Feet-Centimeters-and-Meters-507507?utm_source=my%20blog&amp;utm_campaign=2%2F22%20Measurement%20blog%20posts%20lin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27095"/>
    <w:rsid w:val="00211E48"/>
    <w:rsid w:val="003B7AB9"/>
    <w:rsid w:val="004A008E"/>
    <w:rsid w:val="004F754C"/>
    <w:rsid w:val="00713551"/>
    <w:rsid w:val="00805105"/>
    <w:rsid w:val="00816166"/>
    <w:rsid w:val="00836926"/>
    <w:rsid w:val="00AB2F7D"/>
    <w:rsid w:val="00AB37F5"/>
    <w:rsid w:val="00AF17E7"/>
    <w:rsid w:val="00C578DE"/>
    <w:rsid w:val="00C93DC1"/>
    <w:rsid w:val="00CB2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211E48"/>
  </w:style>
  <w:style w:type="paragraph" w:customStyle="1" w:styleId="57D0253E54FA4684857C7E53F49E1A5B">
    <w:name w:val="57D0253E54FA4684857C7E53F49E1A5B"/>
    <w:rsid w:val="00211E48"/>
  </w:style>
  <w:style w:type="paragraph" w:customStyle="1" w:styleId="7AE7DFE8D63F4AC0A9D67267C3699CCC">
    <w:name w:val="7AE7DFE8D63F4AC0A9D67267C3699CCC"/>
    <w:rsid w:val="00211E48"/>
  </w:style>
  <w:style w:type="paragraph" w:customStyle="1" w:styleId="1C876A8B6575410E8AA7530875A6B7F4">
    <w:name w:val="1C876A8B6575410E8AA7530875A6B7F4"/>
    <w:rsid w:val="00211E48"/>
  </w:style>
  <w:style w:type="paragraph" w:customStyle="1" w:styleId="A392ED6794CC47DFA557364CD4043756">
    <w:name w:val="A392ED6794CC47DFA557364CD4043756"/>
    <w:rsid w:val="00211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</cp:revision>
  <dcterms:created xsi:type="dcterms:W3CDTF">2018-11-20T08:46:00Z</dcterms:created>
  <dcterms:modified xsi:type="dcterms:W3CDTF">2018-11-20T08:46:00Z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