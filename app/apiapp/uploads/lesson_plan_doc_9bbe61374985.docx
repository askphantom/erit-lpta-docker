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9E1BC3F" w:rsidR="00C17E2A" w:rsidRPr="009260D0" w:rsidRDefault="00C21BE7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writing a </w:t>
            </w:r>
            <w:r w:rsidR="00284C3B">
              <w:rPr>
                <w:sz w:val="40"/>
                <w:szCs w:val="40"/>
              </w:rPr>
              <w:t>congratulatory/sympathetic</w:t>
            </w:r>
            <w:r>
              <w:rPr>
                <w:sz w:val="40"/>
                <w:szCs w:val="40"/>
              </w:rPr>
              <w:t xml:space="preserve"> letter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15013871" w14:textId="77777777" w:rsidR="00B12549" w:rsidRDefault="00B12549" w:rsidP="00415962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to </w:t>
            </w:r>
            <w:r w:rsidR="00C21BE7">
              <w:t>write a congratulatory letter</w:t>
            </w:r>
          </w:p>
          <w:p w14:paraId="458BD9FD" w14:textId="510102E2" w:rsidR="00C21BE7" w:rsidRPr="00A82C1E" w:rsidRDefault="00C21BE7" w:rsidP="00415962">
            <w:pPr>
              <w:pStyle w:val="ListParagraph"/>
              <w:numPr>
                <w:ilvl w:val="0"/>
                <w:numId w:val="2"/>
              </w:numPr>
            </w:pPr>
            <w:r>
              <w:t>Learning to write a sympathetic/condolence letter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160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BFAC2FA" w14:textId="77777777" w:rsidR="002234A1" w:rsidRDefault="002234A1" w:rsidP="008D2CCC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t>Whiteboard and marker</w:t>
                                  </w:r>
                                </w:p>
                                <w:p w14:paraId="102D2D51" w14:textId="56A1CB6F" w:rsidR="002234A1" w:rsidRPr="002234A1" w:rsidRDefault="002234A1" w:rsidP="008D2CCC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Chart containing several reasons for </w:t>
                                  </w:r>
                                </w:p>
                                <w:p w14:paraId="2F9D0714" w14:textId="77777777" w:rsidR="002234A1" w:rsidRDefault="002234A1" w:rsidP="002234A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8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Congratulatory/sympathetic letters and </w:t>
                                  </w:r>
                                </w:p>
                                <w:p w14:paraId="3BDC18D5" w14:textId="4A62CAF3" w:rsidR="002C1210" w:rsidRPr="002234A1" w:rsidRDefault="002234A1" w:rsidP="002234A1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8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common congratulatory/</w:t>
                                  </w:r>
                                  <w:r w:rsidR="00896436">
                                    <w:rPr>
                                      <w:lang w:val="en-GB"/>
                                    </w:rPr>
                                    <w:t>sympathetic</w:t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words</w:t>
                                  </w:r>
                                </w:p>
                                <w:p w14:paraId="4BE61749" w14:textId="52E8722D" w:rsidR="00EA3A1A" w:rsidRDefault="00EA3A1A" w:rsidP="008D2CCC">
                                  <w:pPr>
                                    <w:pStyle w:val="ListBullet"/>
                                    <w:numPr>
                                      <w:ilvl w:val="0"/>
                                      <w:numId w:val="6"/>
                                    </w:numPr>
                                    <w:ind w:left="180" w:hanging="180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FA411D1" w14:textId="36CAA34F" w:rsidR="002C1210" w:rsidRDefault="00B707BF" w:rsidP="005C25A9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5C25A9" w:rsidRPr="001E2134">
                                      <w:rPr>
                                        <w:rStyle w:val="Hyperlink"/>
                                      </w:rPr>
                                      <w:t>http://katamas-majid.blogspot.com/2013/01/lesson-plan-congratulating-and.html</w:t>
                                    </w:r>
                                  </w:hyperlink>
                                </w:p>
                                <w:p w14:paraId="1727DB42" w14:textId="1A9763B0" w:rsidR="005C25A9" w:rsidRDefault="00B707BF" w:rsidP="005C25A9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5C25A9" w:rsidRPr="001E2134">
                                      <w:rPr>
                                        <w:rStyle w:val="Hyperlink"/>
                                      </w:rPr>
                                      <w:t>https://www.slideshare.net/zuhamillatina/expression-of-congratulation-compliment-and-gratitude</w:t>
                                    </w:r>
                                  </w:hyperlink>
                                </w:p>
                                <w:p w14:paraId="25C32005" w14:textId="5CEF5D2F" w:rsidR="005C25A9" w:rsidRDefault="00B707BF" w:rsidP="005C25A9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5C25A9" w:rsidRPr="001E2134">
                                      <w:rPr>
                                        <w:rStyle w:val="Hyperlink"/>
                                      </w:rPr>
                                      <w:t>https://positivepsychology.com/kindness-activities-empathy-worksheets/</w:t>
                                    </w:r>
                                  </w:hyperlink>
                                </w:p>
                                <w:p w14:paraId="5DA8FA61" w14:textId="77777777" w:rsidR="005C25A9" w:rsidRDefault="00B707BF" w:rsidP="005C25A9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5C25A9">
                                      <w:rPr>
                                        <w:rStyle w:val="Hyperlink"/>
                                      </w:rPr>
                                      <w:t>https://study.com/academy/lesson/empathy-lesson-plan.html</w:t>
                                    </w:r>
                                  </w:hyperlink>
                                </w:p>
                                <w:p w14:paraId="67D8EB61" w14:textId="376B3F12" w:rsidR="005C25A9" w:rsidRDefault="00B707BF" w:rsidP="005C25A9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5C25A9" w:rsidRPr="001E2134">
                                      <w:rPr>
                                        <w:rStyle w:val="Hyperlink"/>
                                      </w:rPr>
                                      <w:t>http://preventingbullying.promoteprevent.org/8-empathy-activities</w:t>
                                    </w:r>
                                  </w:hyperlink>
                                </w:p>
                                <w:p w14:paraId="266D3DBF" w14:textId="3D079B2D" w:rsidR="005C25A9" w:rsidRDefault="005C25A9" w:rsidP="005C25A9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160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BFAC2FA" w14:textId="77777777" w:rsidR="002234A1" w:rsidRDefault="002234A1" w:rsidP="008D2CCC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Whiteboard and marker</w:t>
                            </w:r>
                          </w:p>
                          <w:p w14:paraId="102D2D51" w14:textId="56A1CB6F" w:rsidR="002234A1" w:rsidRPr="002234A1" w:rsidRDefault="002234A1" w:rsidP="008D2CCC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rPr>
                                <w:lang w:val="en-GB"/>
                              </w:rPr>
                              <w:t xml:space="preserve">Chart containing several reasons for </w:t>
                            </w:r>
                          </w:p>
                          <w:p w14:paraId="2F9D0714" w14:textId="77777777" w:rsidR="002234A1" w:rsidRDefault="002234A1" w:rsidP="002234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8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Congratulatory/sympathetic letters and </w:t>
                            </w:r>
                          </w:p>
                          <w:p w14:paraId="3BDC18D5" w14:textId="4A62CAF3" w:rsidR="002C1210" w:rsidRPr="002234A1" w:rsidRDefault="002234A1" w:rsidP="002234A1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8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common congratulatory/</w:t>
                            </w:r>
                            <w:r w:rsidR="00896436">
                              <w:rPr>
                                <w:lang w:val="en-GB"/>
                              </w:rPr>
                              <w:t>sympathetic</w:t>
                            </w:r>
                            <w:r>
                              <w:rPr>
                                <w:lang w:val="en-GB"/>
                              </w:rPr>
                              <w:t xml:space="preserve"> words</w:t>
                            </w:r>
                          </w:p>
                          <w:p w14:paraId="4BE61749" w14:textId="52E8722D" w:rsidR="00EA3A1A" w:rsidRDefault="00EA3A1A" w:rsidP="008D2CCC">
                            <w:pPr>
                              <w:pStyle w:val="ListBullet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FA411D1" w14:textId="36CAA34F" w:rsidR="002C1210" w:rsidRDefault="00B707BF" w:rsidP="005C25A9">
                            <w:pPr>
                              <w:pStyle w:val="ListBullet"/>
                            </w:pPr>
                            <w:hyperlink r:id="rId13" w:history="1">
                              <w:r w:rsidR="005C25A9" w:rsidRPr="001E2134">
                                <w:rPr>
                                  <w:rStyle w:val="Hyperlink"/>
                                </w:rPr>
                                <w:t>http://katamas-majid.blogspot.com/2013/01/lesson-plan-congratulating-and.html</w:t>
                              </w:r>
                            </w:hyperlink>
                          </w:p>
                          <w:p w14:paraId="1727DB42" w14:textId="1A9763B0" w:rsidR="005C25A9" w:rsidRDefault="00B707BF" w:rsidP="005C25A9">
                            <w:pPr>
                              <w:pStyle w:val="ListBullet"/>
                            </w:pPr>
                            <w:hyperlink r:id="rId14" w:history="1">
                              <w:r w:rsidR="005C25A9" w:rsidRPr="001E2134">
                                <w:rPr>
                                  <w:rStyle w:val="Hyperlink"/>
                                </w:rPr>
                                <w:t>https://www.slideshare.net/zuhamillatina/expression-of-congratulation-compliment-and-gratitude</w:t>
                              </w:r>
                            </w:hyperlink>
                          </w:p>
                          <w:p w14:paraId="25C32005" w14:textId="5CEF5D2F" w:rsidR="005C25A9" w:rsidRDefault="00B707BF" w:rsidP="005C25A9">
                            <w:pPr>
                              <w:pStyle w:val="ListBullet"/>
                            </w:pPr>
                            <w:hyperlink r:id="rId15" w:history="1">
                              <w:r w:rsidR="005C25A9" w:rsidRPr="001E2134">
                                <w:rPr>
                                  <w:rStyle w:val="Hyperlink"/>
                                </w:rPr>
                                <w:t>https://positivepsychology.com/kindness-activities-empathy-worksheets/</w:t>
                              </w:r>
                            </w:hyperlink>
                          </w:p>
                          <w:p w14:paraId="5DA8FA61" w14:textId="77777777" w:rsidR="005C25A9" w:rsidRDefault="00B707BF" w:rsidP="005C25A9">
                            <w:pPr>
                              <w:pStyle w:val="ListBullet"/>
                            </w:pPr>
                            <w:hyperlink r:id="rId16" w:history="1">
                              <w:r w:rsidR="005C25A9">
                                <w:rPr>
                                  <w:rStyle w:val="Hyperlink"/>
                                </w:rPr>
                                <w:t>https://study.com/academy/lesson/empathy-lesson-plan.html</w:t>
                              </w:r>
                            </w:hyperlink>
                          </w:p>
                          <w:p w14:paraId="67D8EB61" w14:textId="376B3F12" w:rsidR="005C25A9" w:rsidRDefault="00B707BF" w:rsidP="005C25A9">
                            <w:pPr>
                              <w:pStyle w:val="ListBullet"/>
                            </w:pPr>
                            <w:hyperlink r:id="rId17" w:history="1">
                              <w:r w:rsidR="005C25A9" w:rsidRPr="001E2134">
                                <w:rPr>
                                  <w:rStyle w:val="Hyperlink"/>
                                </w:rPr>
                                <w:t>http://preventingbullying.promoteprevent.org/8-empathy-activities</w:t>
                              </w:r>
                            </w:hyperlink>
                          </w:p>
                          <w:p w14:paraId="266D3DBF" w14:textId="3D079B2D" w:rsidR="005C25A9" w:rsidRDefault="005C25A9" w:rsidP="005C25A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13DCBFE5" w14:textId="77777777" w:rsidR="00A646C6" w:rsidRDefault="00AD5265" w:rsidP="00A646C6">
            <w:r w:rsidRPr="00A82C1E">
              <w:t>Students should be able to;</w:t>
            </w:r>
          </w:p>
          <w:p w14:paraId="4B3E332A" w14:textId="72ADA40E" w:rsidR="00BF3A44" w:rsidRDefault="00BF3A44" w:rsidP="008D2CCC">
            <w:pPr>
              <w:pStyle w:val="ListParagraph"/>
              <w:numPr>
                <w:ilvl w:val="0"/>
                <w:numId w:val="8"/>
              </w:numPr>
              <w:ind w:left="180" w:hanging="180"/>
            </w:pPr>
            <w:r>
              <w:t>Know the reasons for congratulations and sympathy</w:t>
            </w:r>
          </w:p>
          <w:p w14:paraId="4A0A36F2" w14:textId="49D7887A" w:rsidR="00A646C6" w:rsidRDefault="00BF3A44" w:rsidP="008D2CCC">
            <w:pPr>
              <w:pStyle w:val="ListParagraph"/>
              <w:numPr>
                <w:ilvl w:val="0"/>
                <w:numId w:val="8"/>
              </w:numPr>
              <w:ind w:left="180" w:hanging="180"/>
            </w:pPr>
            <w:r>
              <w:t>Differentiate between congratulatory and sympathetic words</w:t>
            </w:r>
            <w:r w:rsidR="00A646C6" w:rsidRPr="00A646C6">
              <w:t>.</w:t>
            </w:r>
          </w:p>
          <w:p w14:paraId="6C9B91A6" w14:textId="5AABC246" w:rsidR="00284C3B" w:rsidRDefault="00284C3B" w:rsidP="008D2CCC">
            <w:pPr>
              <w:pStyle w:val="ListParagraph"/>
              <w:numPr>
                <w:ilvl w:val="0"/>
                <w:numId w:val="8"/>
              </w:numPr>
              <w:ind w:left="180" w:hanging="180"/>
            </w:pPr>
            <w:r>
              <w:t>Express their congratulations and sympathy in writings</w:t>
            </w:r>
          </w:p>
          <w:p w14:paraId="4578F5BB" w14:textId="77777777" w:rsidR="00A646C6" w:rsidRDefault="00A646C6" w:rsidP="00A646C6"/>
          <w:p w14:paraId="54E766FC" w14:textId="3C7A937D" w:rsidR="00D914D8" w:rsidRPr="00F32A4B" w:rsidRDefault="00D914D8" w:rsidP="00A646C6">
            <w:pPr>
              <w:pStyle w:val="Heading1"/>
            </w:pPr>
            <w:r w:rsidRPr="00F32A4B">
              <w:t>Assessment Activity</w:t>
            </w:r>
          </w:p>
          <w:p w14:paraId="14BEDA2A" w14:textId="55DD4135" w:rsidR="000B37BC" w:rsidRPr="000F0DF9" w:rsidRDefault="00A646C6" w:rsidP="000F0DF9">
            <w:pPr>
              <w:pStyle w:val="ListBullet"/>
              <w:rPr>
                <w:rFonts w:eastAsiaTheme="majorEastAsia"/>
              </w:rPr>
            </w:pPr>
            <w:r w:rsidRPr="00A646C6">
              <w:rPr>
                <w:rFonts w:eastAsiaTheme="majorEastAsia"/>
              </w:rPr>
              <w:t xml:space="preserve">Observe and assess student progress during </w:t>
            </w:r>
            <w:r w:rsidR="000F0DF9">
              <w:rPr>
                <w:rFonts w:eastAsiaTheme="majorEastAsia"/>
              </w:rPr>
              <w:t>guided practice</w:t>
            </w:r>
            <w:r w:rsidRPr="00A646C6">
              <w:rPr>
                <w:rFonts w:eastAsiaTheme="majorEastAsia"/>
              </w:rPr>
              <w:t xml:space="preserve">. </w:t>
            </w: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6FC98926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 xml:space="preserve">Review </w:t>
            </w:r>
            <w:r w:rsidR="00D577AE">
              <w:t xml:space="preserve">the </w:t>
            </w:r>
            <w:r w:rsidR="002C1210">
              <w:t>lesson</w:t>
            </w:r>
            <w:r w:rsidR="000F0DF9">
              <w:t xml:space="preserve"> on reasons for congratulations and sympathy</w:t>
            </w:r>
          </w:p>
          <w:p w14:paraId="70BACF16" w14:textId="6961BCEE" w:rsidR="002E7793" w:rsidRDefault="00D577AE" w:rsidP="002E7793">
            <w:pPr>
              <w:numPr>
                <w:ilvl w:val="0"/>
                <w:numId w:val="3"/>
              </w:numPr>
              <w:ind w:left="180" w:hanging="180"/>
            </w:pPr>
            <w:r>
              <w:lastRenderedPageBreak/>
              <w:t xml:space="preserve">Ask two volunteers to </w:t>
            </w:r>
            <w:r w:rsidR="002C1210">
              <w:t xml:space="preserve">give </w:t>
            </w:r>
            <w:r w:rsidR="000F0DF9">
              <w:t>reasons for congratulations and sympathy respectively</w:t>
            </w:r>
          </w:p>
          <w:p w14:paraId="795512FD" w14:textId="62D03A84" w:rsidR="002C1210" w:rsidRPr="00A82C1E" w:rsidRDefault="000F0DF9" w:rsidP="002E7793">
            <w:pPr>
              <w:numPr>
                <w:ilvl w:val="0"/>
                <w:numId w:val="3"/>
              </w:numPr>
              <w:ind w:left="180" w:hanging="180"/>
            </w:pPr>
            <w:r>
              <w:t>Ask two other volunteers to give few words used for congratulations and sympathy respectively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720523FA" w14:textId="0CA68677" w:rsidR="00033719" w:rsidRPr="00033719" w:rsidRDefault="000A1A3C" w:rsidP="008D2CCC">
            <w:pPr>
              <w:pStyle w:val="ListParagraph"/>
              <w:numPr>
                <w:ilvl w:val="0"/>
                <w:numId w:val="4"/>
              </w:numPr>
              <w:ind w:left="240" w:hanging="180"/>
              <w:rPr>
                <w:lang w:val="en-GB"/>
              </w:rPr>
            </w:pPr>
            <w:r>
              <w:rPr>
                <w:lang w:val="en-GB"/>
              </w:rPr>
              <w:t xml:space="preserve">Teacher will ask students if they </w:t>
            </w:r>
            <w:r w:rsidR="00A627F8">
              <w:rPr>
                <w:lang w:val="en-GB"/>
              </w:rPr>
              <w:t>know about expressing congratulations and sympathy in the simplest way.</w:t>
            </w:r>
          </w:p>
          <w:p w14:paraId="0576FB3E" w14:textId="2DC40D2F" w:rsidR="00033719" w:rsidRDefault="00A627F8" w:rsidP="008D2CCC">
            <w:pPr>
              <w:pStyle w:val="ListParagraph"/>
              <w:numPr>
                <w:ilvl w:val="0"/>
                <w:numId w:val="4"/>
              </w:numPr>
              <w:ind w:left="240" w:hanging="180"/>
              <w:rPr>
                <w:lang w:val="en-GB"/>
              </w:rPr>
            </w:pPr>
            <w:r>
              <w:rPr>
                <w:lang w:val="en-GB"/>
              </w:rPr>
              <w:t>Teacher will explain the objectives of the lesson</w:t>
            </w:r>
          </w:p>
          <w:p w14:paraId="5F1FBEED" w14:textId="24D6255E" w:rsidR="00033719" w:rsidRDefault="00A627F8" w:rsidP="008D2CCC">
            <w:pPr>
              <w:pStyle w:val="ListParagraph"/>
              <w:numPr>
                <w:ilvl w:val="0"/>
                <w:numId w:val="4"/>
              </w:numPr>
              <w:ind w:left="240" w:hanging="180"/>
              <w:rPr>
                <w:lang w:val="en-GB"/>
              </w:rPr>
            </w:pPr>
            <w:r>
              <w:rPr>
                <w:lang w:val="en-GB"/>
              </w:rPr>
              <w:t>Teacher will highlight that they will be learning expressing congratulations before learning expressing sympathy</w:t>
            </w:r>
          </w:p>
          <w:p w14:paraId="46645FF0" w14:textId="47A7D4D5" w:rsidR="00A627F8" w:rsidRPr="00033719" w:rsidRDefault="00A627F8" w:rsidP="008D2CCC">
            <w:pPr>
              <w:pStyle w:val="ListParagraph"/>
              <w:numPr>
                <w:ilvl w:val="0"/>
                <w:numId w:val="4"/>
              </w:numPr>
              <w:ind w:left="240" w:hanging="180"/>
              <w:rPr>
                <w:lang w:val="en-GB"/>
              </w:rPr>
            </w:pPr>
            <w:r>
              <w:rPr>
                <w:lang w:val="en-GB"/>
              </w:rPr>
              <w:t>Teacher will provide a sample congratulatory and sympathetic letter for students</w:t>
            </w:r>
            <w:r w:rsidR="00274702">
              <w:rPr>
                <w:lang w:val="en-GB"/>
              </w:rPr>
              <w:t>.</w:t>
            </w:r>
          </w:p>
          <w:p w14:paraId="6026BE9A" w14:textId="77777777" w:rsidR="007144CC" w:rsidRPr="00A82C1E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3E5E004D" w:rsidR="000529DC" w:rsidRPr="00A82C1E" w:rsidRDefault="00246837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23F9BDA1" w14:textId="04083FA2" w:rsidR="002250D1" w:rsidRDefault="002250D1" w:rsidP="008D2CCC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Teacher will divide</w:t>
            </w:r>
            <w:r w:rsidRPr="002250D1">
              <w:rPr>
                <w:bCs/>
                <w:lang w:val="en-GB"/>
              </w:rPr>
              <w:t xml:space="preserve"> the students break into </w:t>
            </w:r>
            <w:r w:rsidR="000A1A3C">
              <w:rPr>
                <w:bCs/>
                <w:lang w:val="en-GB"/>
              </w:rPr>
              <w:t>pairs</w:t>
            </w:r>
            <w:r w:rsidR="00274702">
              <w:rPr>
                <w:bCs/>
                <w:lang w:val="en-GB"/>
              </w:rPr>
              <w:t>.</w:t>
            </w:r>
            <w:r w:rsidRPr="002250D1">
              <w:rPr>
                <w:bCs/>
                <w:lang w:val="en-GB"/>
              </w:rPr>
              <w:t xml:space="preserve"> </w:t>
            </w:r>
          </w:p>
          <w:p w14:paraId="2CB03CDC" w14:textId="1DFA431D" w:rsidR="002250D1" w:rsidRDefault="000A1A3C" w:rsidP="008D2CCC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Teacher will ask each pair to pick a reason for their letter of congratulations from the provided chart. </w:t>
            </w:r>
          </w:p>
          <w:p w14:paraId="476D574E" w14:textId="4B7DD695" w:rsidR="002250D1" w:rsidRDefault="000A1A3C" w:rsidP="008D2CCC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lastRenderedPageBreak/>
              <w:t>Each student will write a congratulatory letter addressed to their partner.</w:t>
            </w:r>
          </w:p>
          <w:p w14:paraId="359DFCD4" w14:textId="168200AA" w:rsidR="00274702" w:rsidRDefault="00274702" w:rsidP="008D2CCC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Students will make use of some congratulatory words noted from the reading or from the given chart</w:t>
            </w:r>
          </w:p>
          <w:p w14:paraId="5E0BA73E" w14:textId="4CE679F7" w:rsidR="00246837" w:rsidRPr="00A646C6" w:rsidRDefault="002250D1" w:rsidP="008D2CCC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b/>
              </w:rPr>
            </w:pPr>
            <w:r w:rsidRPr="002250D1">
              <w:rPr>
                <w:bCs/>
                <w:lang w:val="en-GB"/>
              </w:rPr>
              <w:t xml:space="preserve">Teacher will walk around the class to inspect the students. </w:t>
            </w:r>
          </w:p>
          <w:p w14:paraId="40E1E574" w14:textId="77777777" w:rsidR="00A646C6" w:rsidRPr="00A646C6" w:rsidRDefault="00A646C6" w:rsidP="00A646C6">
            <w:pPr>
              <w:rPr>
                <w:b/>
              </w:rPr>
            </w:pPr>
          </w:p>
          <w:p w14:paraId="46B6C6C8" w14:textId="77777777" w:rsidR="00274702" w:rsidRPr="00274702" w:rsidRDefault="00274702" w:rsidP="00274702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274702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2FF3940A" w14:textId="046C65B7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A646C6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A646C6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349B1CEF" w14:textId="25698FB1" w:rsidR="000151BD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Teacher will tell students that </w:t>
            </w:r>
            <w:r w:rsidRPr="00C21BE7">
              <w:rPr>
                <w:lang w:val="en-GB"/>
              </w:rPr>
              <w:t xml:space="preserve">Writing letters of </w:t>
            </w:r>
            <w:r>
              <w:rPr>
                <w:lang w:val="en-GB"/>
              </w:rPr>
              <w:t>sympathy</w:t>
            </w:r>
            <w:r w:rsidRPr="00C21BE7">
              <w:rPr>
                <w:lang w:val="en-GB"/>
              </w:rPr>
              <w:t xml:space="preserve"> is </w:t>
            </w:r>
            <w:r>
              <w:rPr>
                <w:lang w:val="en-GB"/>
              </w:rPr>
              <w:t>a less simple that letters of congratulation</w:t>
            </w:r>
          </w:p>
          <w:p w14:paraId="3DB1BC37" w14:textId="48631C87" w:rsidR="000151BD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>Teacher will provide a chart containing several reasons for sympathetic letters</w:t>
            </w:r>
            <w:r w:rsidR="009A4548">
              <w:rPr>
                <w:lang w:val="en-GB"/>
              </w:rPr>
              <w:t xml:space="preserve"> and sympathetic words</w:t>
            </w:r>
            <w:r>
              <w:rPr>
                <w:lang w:val="en-GB"/>
              </w:rPr>
              <w:t>.</w:t>
            </w:r>
          </w:p>
          <w:p w14:paraId="668E6295" w14:textId="77777777" w:rsidR="000151BD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>Teacher will emphasize that t</w:t>
            </w:r>
            <w:r w:rsidRPr="00C21BE7">
              <w:t>he most important rule is to create them with heart and soul</w:t>
            </w:r>
          </w:p>
          <w:p w14:paraId="7F68D321" w14:textId="6E4E52EE" w:rsidR="000151BD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Teacher will tell them </w:t>
            </w:r>
            <w:r w:rsidRPr="00121661">
              <w:rPr>
                <w:lang w:val="en-GB"/>
              </w:rPr>
              <w:t xml:space="preserve">If </w:t>
            </w:r>
            <w:r>
              <w:rPr>
                <w:lang w:val="en-GB"/>
              </w:rPr>
              <w:t>they</w:t>
            </w:r>
            <w:r w:rsidRPr="00121661">
              <w:rPr>
                <w:lang w:val="en-GB"/>
              </w:rPr>
              <w:t xml:space="preserve"> write to a very close person, it's a good idea to </w:t>
            </w:r>
            <w:r w:rsidR="00753AEA">
              <w:rPr>
                <w:lang w:val="en-GB"/>
              </w:rPr>
              <w:t>make use of their first name</w:t>
            </w:r>
          </w:p>
          <w:p w14:paraId="7378937E" w14:textId="77777777" w:rsidR="000151BD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>Teacher will then explain that it is important to write the letter as soon as possible</w:t>
            </w:r>
          </w:p>
          <w:p w14:paraId="73BF4860" w14:textId="77777777" w:rsidR="000151BD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This is because </w:t>
            </w:r>
            <w:r w:rsidRPr="00121661">
              <w:rPr>
                <w:lang w:val="en-GB"/>
              </w:rPr>
              <w:t xml:space="preserve">the letter will have an impact effect if it's immediately written and sent. </w:t>
            </w:r>
          </w:p>
          <w:p w14:paraId="0C48719B" w14:textId="34AE5E17" w:rsidR="000151BD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Also, </w:t>
            </w:r>
            <w:r w:rsidRPr="00121661">
              <w:rPr>
                <w:lang w:val="en-GB"/>
              </w:rPr>
              <w:t xml:space="preserve">if you delay it, then the person may feel </w:t>
            </w:r>
            <w:r w:rsidR="00753AEA">
              <w:rPr>
                <w:lang w:val="en-GB"/>
              </w:rPr>
              <w:t>dejected</w:t>
            </w:r>
            <w:r w:rsidRPr="00121661">
              <w:rPr>
                <w:lang w:val="en-GB"/>
              </w:rPr>
              <w:t>.</w:t>
            </w:r>
          </w:p>
          <w:p w14:paraId="523AFBFB" w14:textId="77777777" w:rsidR="000151BD" w:rsidRPr="002250D1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The next thing is to decide </w:t>
            </w:r>
            <w:r w:rsidRPr="0068630F">
              <w:rPr>
                <w:lang w:val="en-GB"/>
              </w:rPr>
              <w:t>if the letter will be formal or informal</w:t>
            </w:r>
          </w:p>
          <w:p w14:paraId="3BE1C09F" w14:textId="6B92059A" w:rsidR="000151BD" w:rsidRPr="00E638E4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>
              <w:rPr>
                <w:lang w:val="en-GB"/>
              </w:rPr>
              <w:t>Teacher should emphasize to always s</w:t>
            </w:r>
            <w:r w:rsidRPr="00E638E4">
              <w:rPr>
                <w:lang w:val="en-GB"/>
              </w:rPr>
              <w:t xml:space="preserve">tart with a word of </w:t>
            </w:r>
            <w:r w:rsidR="00831C79">
              <w:rPr>
                <w:lang w:val="en-GB"/>
              </w:rPr>
              <w:t>sympathy</w:t>
            </w:r>
            <w:r w:rsidRPr="00E638E4">
              <w:rPr>
                <w:lang w:val="en-GB"/>
              </w:rPr>
              <w:t>.</w:t>
            </w:r>
          </w:p>
          <w:p w14:paraId="314D4D41" w14:textId="77777777" w:rsidR="00831C79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>
              <w:lastRenderedPageBreak/>
              <w:t xml:space="preserve">Teacher should instruct </w:t>
            </w:r>
            <w:r w:rsidR="00831C79">
              <w:t>students</w:t>
            </w:r>
            <w:r>
              <w:t xml:space="preserve"> to write simply, positively</w:t>
            </w:r>
            <w:r w:rsidR="00831C79">
              <w:t>, encouraging</w:t>
            </w:r>
            <w:r>
              <w:t xml:space="preserve"> and never talk about themselves.</w:t>
            </w:r>
          </w:p>
          <w:p w14:paraId="05089DAE" w14:textId="78908D5E" w:rsidR="00831C79" w:rsidRDefault="00831C79" w:rsidP="008D2CCC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>
              <w:t>Teacher should distribute a sample letter among the students.</w:t>
            </w:r>
          </w:p>
          <w:p w14:paraId="5C8C3F2A" w14:textId="2874858B" w:rsidR="00831C79" w:rsidRDefault="00831C79" w:rsidP="008D2CCC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>
              <w:t xml:space="preserve">Teacher should read from the letter and note the </w:t>
            </w:r>
            <w:r w:rsidR="00937C9D">
              <w:t xml:space="preserve">sympathetic words used in the letter </w:t>
            </w:r>
          </w:p>
          <w:p w14:paraId="6CC78EF4" w14:textId="00EA8ECE" w:rsidR="00246837" w:rsidRPr="00137D49" w:rsidRDefault="000151BD" w:rsidP="008D2CCC">
            <w:pPr>
              <w:pStyle w:val="ListParagraph"/>
              <w:numPr>
                <w:ilvl w:val="0"/>
                <w:numId w:val="5"/>
              </w:numPr>
              <w:ind w:left="300" w:hanging="270"/>
            </w:pPr>
            <w:r>
              <w:t xml:space="preserve">Teacher should model writing a </w:t>
            </w:r>
            <w:r w:rsidR="00937C9D">
              <w:t>sympathetic</w:t>
            </w:r>
            <w:r>
              <w:t xml:space="preserve"> letter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3333967E" w14:textId="570AF756" w:rsidR="002250D1" w:rsidRDefault="002250D1" w:rsidP="008D2CCC">
            <w:pPr>
              <w:pStyle w:val="ListParagraph"/>
              <w:numPr>
                <w:ilvl w:val="0"/>
                <w:numId w:val="9"/>
              </w:numPr>
              <w:ind w:left="300" w:hanging="300"/>
              <w:rPr>
                <w:lang w:val="en-GB"/>
              </w:rPr>
            </w:pPr>
            <w:r>
              <w:rPr>
                <w:lang w:val="en-GB"/>
              </w:rPr>
              <w:t xml:space="preserve">Teacher will </w:t>
            </w:r>
            <w:r w:rsidR="00C21BE7">
              <w:rPr>
                <w:lang w:val="en-GB"/>
              </w:rPr>
              <w:t xml:space="preserve">tell </w:t>
            </w:r>
            <w:r>
              <w:rPr>
                <w:lang w:val="en-GB"/>
              </w:rPr>
              <w:t>students</w:t>
            </w:r>
            <w:r w:rsidR="00C21BE7">
              <w:rPr>
                <w:lang w:val="en-GB"/>
              </w:rPr>
              <w:t xml:space="preserve"> that</w:t>
            </w:r>
            <w:r>
              <w:rPr>
                <w:lang w:val="en-GB"/>
              </w:rPr>
              <w:t xml:space="preserve"> </w:t>
            </w:r>
            <w:r w:rsidR="00C21BE7" w:rsidRPr="00C21BE7">
              <w:rPr>
                <w:lang w:val="en-GB"/>
              </w:rPr>
              <w:t>Writing letters of congratulations is simple</w:t>
            </w:r>
          </w:p>
          <w:p w14:paraId="5ABF86EA" w14:textId="5E0A8203" w:rsidR="000A1A3C" w:rsidRDefault="000A1A3C" w:rsidP="008D2CCC">
            <w:pPr>
              <w:pStyle w:val="ListParagraph"/>
              <w:numPr>
                <w:ilvl w:val="0"/>
                <w:numId w:val="9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Teacher will provide a </w:t>
            </w:r>
            <w:r w:rsidR="005B5E4D">
              <w:rPr>
                <w:lang w:val="en-GB"/>
              </w:rPr>
              <w:t>chart</w:t>
            </w:r>
            <w:r>
              <w:rPr>
                <w:lang w:val="en-GB"/>
              </w:rPr>
              <w:t xml:space="preserve"> containing several reasons for congratulatory letters</w:t>
            </w:r>
            <w:r w:rsidR="00274702">
              <w:rPr>
                <w:lang w:val="en-GB"/>
              </w:rPr>
              <w:t xml:space="preserve"> and common congratulatory words</w:t>
            </w:r>
            <w:r>
              <w:rPr>
                <w:lang w:val="en-GB"/>
              </w:rPr>
              <w:t>.</w:t>
            </w:r>
          </w:p>
          <w:p w14:paraId="7F2606B0" w14:textId="5EA7B86E" w:rsidR="002250D1" w:rsidRDefault="00C21BE7" w:rsidP="008D2CCC">
            <w:pPr>
              <w:pStyle w:val="ListParagraph"/>
              <w:numPr>
                <w:ilvl w:val="0"/>
                <w:numId w:val="9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Teacher will emphasize that </w:t>
            </w:r>
            <w:r w:rsidR="00121661">
              <w:rPr>
                <w:lang w:val="en-GB"/>
              </w:rPr>
              <w:t>t</w:t>
            </w:r>
            <w:r w:rsidRPr="00C21BE7">
              <w:t>he most important rule is to create them with heart and soul</w:t>
            </w:r>
          </w:p>
          <w:p w14:paraId="2FA9E6B1" w14:textId="4479B2D8" w:rsidR="002250D1" w:rsidRDefault="002250D1" w:rsidP="008D2CCC">
            <w:pPr>
              <w:pStyle w:val="ListParagraph"/>
              <w:numPr>
                <w:ilvl w:val="0"/>
                <w:numId w:val="9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>Teacher will tell</w:t>
            </w:r>
            <w:r w:rsidR="00121661">
              <w:rPr>
                <w:lang w:val="en-GB"/>
              </w:rPr>
              <w:t xml:space="preserve"> them</w:t>
            </w:r>
            <w:r>
              <w:rPr>
                <w:lang w:val="en-GB"/>
              </w:rPr>
              <w:t xml:space="preserve"> </w:t>
            </w:r>
            <w:r w:rsidR="00121661" w:rsidRPr="00121661">
              <w:rPr>
                <w:lang w:val="en-GB"/>
              </w:rPr>
              <w:t xml:space="preserve">If </w:t>
            </w:r>
            <w:r w:rsidR="00121661">
              <w:rPr>
                <w:lang w:val="en-GB"/>
              </w:rPr>
              <w:t>they</w:t>
            </w:r>
            <w:r w:rsidR="00121661" w:rsidRPr="00121661">
              <w:rPr>
                <w:lang w:val="en-GB"/>
              </w:rPr>
              <w:t xml:space="preserve"> write to a very close person, it's a good idea to colour it as you wish or to take a ready-coloured sheet of paper.</w:t>
            </w:r>
          </w:p>
          <w:p w14:paraId="43D9C383" w14:textId="33454131" w:rsidR="002250D1" w:rsidRDefault="00121661" w:rsidP="008D2CCC">
            <w:pPr>
              <w:pStyle w:val="ListParagraph"/>
              <w:numPr>
                <w:ilvl w:val="0"/>
                <w:numId w:val="9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>Teacher will then explain that it is important to write the letter as soon as possible</w:t>
            </w:r>
          </w:p>
          <w:p w14:paraId="6644607F" w14:textId="09F05942" w:rsidR="00121661" w:rsidRDefault="00121661" w:rsidP="008D2CCC">
            <w:pPr>
              <w:pStyle w:val="ListParagraph"/>
              <w:numPr>
                <w:ilvl w:val="0"/>
                <w:numId w:val="9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This is because </w:t>
            </w:r>
            <w:r w:rsidRPr="00121661">
              <w:rPr>
                <w:lang w:val="en-GB"/>
              </w:rPr>
              <w:t xml:space="preserve">the letter will have an impact effect if it's immediately written and sent. </w:t>
            </w:r>
          </w:p>
          <w:p w14:paraId="4F81DE9E" w14:textId="73FCBD3C" w:rsidR="002250D1" w:rsidRDefault="00121661" w:rsidP="008D2CCC">
            <w:pPr>
              <w:pStyle w:val="ListParagraph"/>
              <w:numPr>
                <w:ilvl w:val="0"/>
                <w:numId w:val="9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t xml:space="preserve">Also, </w:t>
            </w:r>
            <w:r w:rsidRPr="00121661">
              <w:rPr>
                <w:lang w:val="en-GB"/>
              </w:rPr>
              <w:t>if you delay it, then the person may feel neglected.</w:t>
            </w:r>
          </w:p>
          <w:p w14:paraId="667850AC" w14:textId="6A745B2F" w:rsidR="002250D1" w:rsidRPr="002250D1" w:rsidRDefault="0068630F" w:rsidP="008D2CCC">
            <w:pPr>
              <w:pStyle w:val="ListParagraph"/>
              <w:numPr>
                <w:ilvl w:val="0"/>
                <w:numId w:val="9"/>
              </w:numPr>
              <w:ind w:left="300" w:hanging="27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next thing is to decide </w:t>
            </w:r>
            <w:r w:rsidRPr="0068630F">
              <w:rPr>
                <w:lang w:val="en-GB"/>
              </w:rPr>
              <w:t>if the letter will be formal or informal</w:t>
            </w:r>
          </w:p>
          <w:p w14:paraId="171E7E36" w14:textId="27B492AF" w:rsidR="00047F0F" w:rsidRPr="00E638E4" w:rsidRDefault="00E638E4" w:rsidP="008D2CCC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rPr>
                <w:lang w:val="en-GB"/>
              </w:rPr>
              <w:t>Teacher should emphasize to always s</w:t>
            </w:r>
            <w:r w:rsidRPr="00E638E4">
              <w:rPr>
                <w:lang w:val="en-GB"/>
              </w:rPr>
              <w:t>tart with a word of congratulations.</w:t>
            </w:r>
          </w:p>
          <w:p w14:paraId="5DA6EB64" w14:textId="77777777" w:rsidR="005B5E4D" w:rsidRDefault="00E638E4" w:rsidP="008D2CCC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t>Teacher should instruct teacher to write simply, positively and never talk about themselves.</w:t>
            </w:r>
          </w:p>
          <w:p w14:paraId="6EFE9247" w14:textId="10FF99EA" w:rsidR="005B5E4D" w:rsidRDefault="005B5E4D" w:rsidP="008D2CCC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t>Teacher should distribute a sample letter among the students.</w:t>
            </w:r>
          </w:p>
          <w:p w14:paraId="5957970A" w14:textId="03027412" w:rsidR="00274702" w:rsidRDefault="00274702" w:rsidP="008D2CCC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t>Teacher should read from the sample letter and note word of congratulations used in the letter.</w:t>
            </w:r>
          </w:p>
          <w:p w14:paraId="218D038D" w14:textId="7946A5B9" w:rsidR="00256C1B" w:rsidRPr="002250D1" w:rsidRDefault="00256C1B" w:rsidP="008D2CCC">
            <w:pPr>
              <w:pStyle w:val="ListParagraph"/>
              <w:numPr>
                <w:ilvl w:val="0"/>
                <w:numId w:val="9"/>
              </w:numPr>
              <w:ind w:left="300" w:hanging="270"/>
            </w:pPr>
            <w:r>
              <w:t>Teacher should model writing a congratulatory letter</w:t>
            </w:r>
          </w:p>
          <w:p w14:paraId="78D379FC" w14:textId="77777777" w:rsidR="00A646C6" w:rsidRPr="00047F0F" w:rsidRDefault="00A646C6" w:rsidP="00BF3A44"/>
          <w:p w14:paraId="6C9483FD" w14:textId="77777777" w:rsidR="0089552C" w:rsidRPr="00A82C1E" w:rsidRDefault="0089552C" w:rsidP="0089552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18986012" w14:textId="27FE8E6D" w:rsidR="0089552C" w:rsidRPr="003F7F50" w:rsidRDefault="0089552C" w:rsidP="0089552C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28AA6064" w14:textId="77777777" w:rsidR="0089552C" w:rsidRDefault="0089552C" w:rsidP="008D2CCC">
            <w:pPr>
              <w:pStyle w:val="ListParagraph"/>
              <w:numPr>
                <w:ilvl w:val="0"/>
                <w:numId w:val="10"/>
              </w:numPr>
              <w:ind w:left="210" w:hanging="21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Teacher will divide</w:t>
            </w:r>
            <w:r w:rsidRPr="002250D1">
              <w:rPr>
                <w:bCs/>
                <w:lang w:val="en-GB"/>
              </w:rPr>
              <w:t xml:space="preserve"> the students break into </w:t>
            </w:r>
            <w:r>
              <w:rPr>
                <w:bCs/>
                <w:lang w:val="en-GB"/>
              </w:rPr>
              <w:t>pairs.</w:t>
            </w:r>
            <w:r w:rsidRPr="002250D1">
              <w:rPr>
                <w:bCs/>
                <w:lang w:val="en-GB"/>
              </w:rPr>
              <w:t xml:space="preserve"> </w:t>
            </w:r>
          </w:p>
          <w:p w14:paraId="2B40AB9B" w14:textId="710CACAA" w:rsidR="0089552C" w:rsidRDefault="0089552C" w:rsidP="008D2CCC">
            <w:pPr>
              <w:pStyle w:val="ListParagraph"/>
              <w:numPr>
                <w:ilvl w:val="0"/>
                <w:numId w:val="10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Teacher will ask each pair to pick a reason for their letter of sympathetic from the provided chart. </w:t>
            </w:r>
          </w:p>
          <w:p w14:paraId="6B041387" w14:textId="3B0AADF7" w:rsidR="0089552C" w:rsidRDefault="0089552C" w:rsidP="008D2CCC">
            <w:pPr>
              <w:pStyle w:val="ListParagraph"/>
              <w:numPr>
                <w:ilvl w:val="0"/>
                <w:numId w:val="10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Each student will write a sympathetic letter addressed to their partner.</w:t>
            </w:r>
          </w:p>
          <w:p w14:paraId="166E010E" w14:textId="076E6126" w:rsidR="0089552C" w:rsidRDefault="0089552C" w:rsidP="008D2CCC">
            <w:pPr>
              <w:pStyle w:val="ListParagraph"/>
              <w:numPr>
                <w:ilvl w:val="0"/>
                <w:numId w:val="10"/>
              </w:numPr>
              <w:ind w:left="240" w:hanging="24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Students will make use of some </w:t>
            </w:r>
            <w:r w:rsidRPr="0089552C">
              <w:rPr>
                <w:bCs/>
                <w:lang w:val="en-GB"/>
              </w:rPr>
              <w:t xml:space="preserve">sympathetic </w:t>
            </w:r>
            <w:r>
              <w:rPr>
                <w:bCs/>
                <w:lang w:val="en-GB"/>
              </w:rPr>
              <w:t>words noted from the reading or from the given chart</w:t>
            </w:r>
          </w:p>
          <w:p w14:paraId="012DB69B" w14:textId="4B8CF189" w:rsidR="00BA2713" w:rsidRPr="006144B8" w:rsidRDefault="0089552C" w:rsidP="008D2CCC">
            <w:pPr>
              <w:pStyle w:val="ListParagraph"/>
              <w:numPr>
                <w:ilvl w:val="0"/>
                <w:numId w:val="10"/>
              </w:numPr>
              <w:ind w:left="240" w:hanging="240"/>
              <w:rPr>
                <w:b/>
              </w:rPr>
            </w:pPr>
            <w:r w:rsidRPr="002250D1">
              <w:rPr>
                <w:bCs/>
                <w:lang w:val="en-GB"/>
              </w:rPr>
              <w:t xml:space="preserve">Teacher will walk around the class to inspect the students. </w:t>
            </w:r>
          </w:p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0D709" w14:textId="77777777" w:rsidR="00B707BF" w:rsidRDefault="00B707BF">
      <w:pPr>
        <w:spacing w:before="0" w:after="0" w:line="240" w:lineRule="auto"/>
      </w:pPr>
      <w:r>
        <w:separator/>
      </w:r>
    </w:p>
  </w:endnote>
  <w:endnote w:type="continuationSeparator" w:id="0">
    <w:p w14:paraId="2F923FDE" w14:textId="77777777" w:rsidR="00B707BF" w:rsidRDefault="00B707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08C36" w14:textId="77777777" w:rsidR="00B707BF" w:rsidRDefault="00B707BF">
      <w:pPr>
        <w:spacing w:before="0" w:after="0" w:line="240" w:lineRule="auto"/>
      </w:pPr>
      <w:r>
        <w:separator/>
      </w:r>
    </w:p>
  </w:footnote>
  <w:footnote w:type="continuationSeparator" w:id="0">
    <w:p w14:paraId="2D190A2E" w14:textId="77777777" w:rsidR="00B707BF" w:rsidRDefault="00B707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" w15:restartNumberingAfterBreak="0">
    <w:nsid w:val="16BA0B3B"/>
    <w:multiLevelType w:val="hybridMultilevel"/>
    <w:tmpl w:val="0FD26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74D69"/>
    <w:multiLevelType w:val="hybridMultilevel"/>
    <w:tmpl w:val="F4F05F22"/>
    <w:lvl w:ilvl="0" w:tplc="3B42E0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D49F2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2825BF8"/>
    <w:multiLevelType w:val="hybridMultilevel"/>
    <w:tmpl w:val="4202A24A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1BD"/>
    <w:rsid w:val="000153A3"/>
    <w:rsid w:val="00017AB7"/>
    <w:rsid w:val="00025F28"/>
    <w:rsid w:val="00031953"/>
    <w:rsid w:val="00033719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1A3C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D44B1"/>
    <w:rsid w:val="000D5DFD"/>
    <w:rsid w:val="000E2930"/>
    <w:rsid w:val="000F0DF9"/>
    <w:rsid w:val="000F3C73"/>
    <w:rsid w:val="00100ADB"/>
    <w:rsid w:val="00110F25"/>
    <w:rsid w:val="00111531"/>
    <w:rsid w:val="00120253"/>
    <w:rsid w:val="001205AF"/>
    <w:rsid w:val="00121661"/>
    <w:rsid w:val="001240F2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34A1"/>
    <w:rsid w:val="002250D1"/>
    <w:rsid w:val="00227208"/>
    <w:rsid w:val="00234570"/>
    <w:rsid w:val="0024426F"/>
    <w:rsid w:val="00246837"/>
    <w:rsid w:val="002473D0"/>
    <w:rsid w:val="002528F8"/>
    <w:rsid w:val="002541D0"/>
    <w:rsid w:val="00255260"/>
    <w:rsid w:val="00256C1B"/>
    <w:rsid w:val="002622D7"/>
    <w:rsid w:val="0026795F"/>
    <w:rsid w:val="00274702"/>
    <w:rsid w:val="00274D56"/>
    <w:rsid w:val="0028057F"/>
    <w:rsid w:val="00284C3B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1210"/>
    <w:rsid w:val="002C5422"/>
    <w:rsid w:val="002D3295"/>
    <w:rsid w:val="002D41D0"/>
    <w:rsid w:val="002E4739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4AD7"/>
    <w:rsid w:val="003E6844"/>
    <w:rsid w:val="003F4800"/>
    <w:rsid w:val="003F7F50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72AE2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3A32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5E4D"/>
    <w:rsid w:val="005B7D58"/>
    <w:rsid w:val="005B7E63"/>
    <w:rsid w:val="005C2512"/>
    <w:rsid w:val="005C25A9"/>
    <w:rsid w:val="005D0C5B"/>
    <w:rsid w:val="005D27CF"/>
    <w:rsid w:val="005D78FD"/>
    <w:rsid w:val="005F37E5"/>
    <w:rsid w:val="00601257"/>
    <w:rsid w:val="00603309"/>
    <w:rsid w:val="00606C52"/>
    <w:rsid w:val="0060771A"/>
    <w:rsid w:val="00612A96"/>
    <w:rsid w:val="006144B8"/>
    <w:rsid w:val="00614D56"/>
    <w:rsid w:val="00620391"/>
    <w:rsid w:val="0063032B"/>
    <w:rsid w:val="00631E0E"/>
    <w:rsid w:val="006326A0"/>
    <w:rsid w:val="006404AA"/>
    <w:rsid w:val="00641476"/>
    <w:rsid w:val="00641D69"/>
    <w:rsid w:val="006475CC"/>
    <w:rsid w:val="006513FB"/>
    <w:rsid w:val="006550C8"/>
    <w:rsid w:val="0066553B"/>
    <w:rsid w:val="00667D6F"/>
    <w:rsid w:val="00675B73"/>
    <w:rsid w:val="00677486"/>
    <w:rsid w:val="00677A68"/>
    <w:rsid w:val="006826F3"/>
    <w:rsid w:val="0068630F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786"/>
    <w:rsid w:val="006F5DC7"/>
    <w:rsid w:val="006F7C39"/>
    <w:rsid w:val="006F7E46"/>
    <w:rsid w:val="0070141C"/>
    <w:rsid w:val="00706EE0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3AEA"/>
    <w:rsid w:val="00756214"/>
    <w:rsid w:val="00761C97"/>
    <w:rsid w:val="00761F09"/>
    <w:rsid w:val="007644C3"/>
    <w:rsid w:val="0076583E"/>
    <w:rsid w:val="00770E3D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1C79"/>
    <w:rsid w:val="00835E70"/>
    <w:rsid w:val="0083703B"/>
    <w:rsid w:val="00840CC2"/>
    <w:rsid w:val="00840D2B"/>
    <w:rsid w:val="008452D9"/>
    <w:rsid w:val="0085030E"/>
    <w:rsid w:val="00853340"/>
    <w:rsid w:val="008549B7"/>
    <w:rsid w:val="008776E5"/>
    <w:rsid w:val="00885068"/>
    <w:rsid w:val="0089552C"/>
    <w:rsid w:val="00896436"/>
    <w:rsid w:val="008A326A"/>
    <w:rsid w:val="008B2B0B"/>
    <w:rsid w:val="008B2CBF"/>
    <w:rsid w:val="008C2399"/>
    <w:rsid w:val="008C29B4"/>
    <w:rsid w:val="008D02F2"/>
    <w:rsid w:val="008D2CCC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155D5"/>
    <w:rsid w:val="00920AD3"/>
    <w:rsid w:val="009232C2"/>
    <w:rsid w:val="009260D0"/>
    <w:rsid w:val="00936730"/>
    <w:rsid w:val="009378FA"/>
    <w:rsid w:val="00937C9D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548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35BC"/>
    <w:rsid w:val="00A50553"/>
    <w:rsid w:val="00A627F8"/>
    <w:rsid w:val="00A646C6"/>
    <w:rsid w:val="00A71E70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2549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707BF"/>
    <w:rsid w:val="00B75483"/>
    <w:rsid w:val="00B8438A"/>
    <w:rsid w:val="00B8706B"/>
    <w:rsid w:val="00B87608"/>
    <w:rsid w:val="00B91FAF"/>
    <w:rsid w:val="00B93FEC"/>
    <w:rsid w:val="00BA223B"/>
    <w:rsid w:val="00BA2713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3A44"/>
    <w:rsid w:val="00BF59F3"/>
    <w:rsid w:val="00C00A0B"/>
    <w:rsid w:val="00C02188"/>
    <w:rsid w:val="00C03799"/>
    <w:rsid w:val="00C12DD5"/>
    <w:rsid w:val="00C136D0"/>
    <w:rsid w:val="00C17E2A"/>
    <w:rsid w:val="00C20C1E"/>
    <w:rsid w:val="00C21BE7"/>
    <w:rsid w:val="00C24A10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172B"/>
    <w:rsid w:val="00CE56FD"/>
    <w:rsid w:val="00CE5B35"/>
    <w:rsid w:val="00CF331A"/>
    <w:rsid w:val="00CF4D19"/>
    <w:rsid w:val="00D12602"/>
    <w:rsid w:val="00D15CAA"/>
    <w:rsid w:val="00D17E02"/>
    <w:rsid w:val="00D2109C"/>
    <w:rsid w:val="00D27DC3"/>
    <w:rsid w:val="00D329A0"/>
    <w:rsid w:val="00D3577C"/>
    <w:rsid w:val="00D375F4"/>
    <w:rsid w:val="00D41C29"/>
    <w:rsid w:val="00D43AC0"/>
    <w:rsid w:val="00D47C20"/>
    <w:rsid w:val="00D56441"/>
    <w:rsid w:val="00D577AE"/>
    <w:rsid w:val="00D63A36"/>
    <w:rsid w:val="00D77491"/>
    <w:rsid w:val="00D8019B"/>
    <w:rsid w:val="00D812F1"/>
    <w:rsid w:val="00D85628"/>
    <w:rsid w:val="00D914D8"/>
    <w:rsid w:val="00DA1F66"/>
    <w:rsid w:val="00DC17D5"/>
    <w:rsid w:val="00DC76FD"/>
    <w:rsid w:val="00DE0478"/>
    <w:rsid w:val="00DE3AC3"/>
    <w:rsid w:val="00DF02F9"/>
    <w:rsid w:val="00DF591D"/>
    <w:rsid w:val="00DF5FCD"/>
    <w:rsid w:val="00E02F94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1D90"/>
    <w:rsid w:val="00E42A76"/>
    <w:rsid w:val="00E550F7"/>
    <w:rsid w:val="00E601B6"/>
    <w:rsid w:val="00E601FC"/>
    <w:rsid w:val="00E638E4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C6B4D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75663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52C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tamas-majid.blogspot.com/2013/01/lesson-plan-congratulating-and.html" TargetMode="External"/><Relationship Id="rId13" Type="http://schemas.openxmlformats.org/officeDocument/2006/relationships/hyperlink" Target="http://katamas-majid.blogspot.com/2013/01/lesson-plan-congratulating-and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preventingbullying.promoteprevent.org/8-empathy-activities" TargetMode="External"/><Relationship Id="rId17" Type="http://schemas.openxmlformats.org/officeDocument/2006/relationships/hyperlink" Target="http://preventingbullying.promoteprevent.org/8-empathy-activit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udy.com/academy/lesson/empathy-lesson-plan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empathy-lesson-pl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sitivepsychology.com/kindness-activities-empathy-worksheets/" TargetMode="External"/><Relationship Id="rId10" Type="http://schemas.openxmlformats.org/officeDocument/2006/relationships/hyperlink" Target="https://positivepsychology.com/kindness-activities-empathy-worksheet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eshare.net/zuhamillatina/expression-of-congratulation-compliment-and-gratitude" TargetMode="External"/><Relationship Id="rId14" Type="http://schemas.openxmlformats.org/officeDocument/2006/relationships/hyperlink" Target="https://www.slideshare.net/zuhamillatina/expression-of-congratulation-compliment-and-gratitud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2415F"/>
    <w:rsid w:val="003A22D6"/>
    <w:rsid w:val="003C213A"/>
    <w:rsid w:val="00452963"/>
    <w:rsid w:val="004A008E"/>
    <w:rsid w:val="004E1DB9"/>
    <w:rsid w:val="0050187F"/>
    <w:rsid w:val="0050760F"/>
    <w:rsid w:val="00530D6F"/>
    <w:rsid w:val="00571A20"/>
    <w:rsid w:val="00577B23"/>
    <w:rsid w:val="005D1C96"/>
    <w:rsid w:val="005E6E71"/>
    <w:rsid w:val="006814AC"/>
    <w:rsid w:val="00713551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025CF"/>
    <w:rsid w:val="00B67D1F"/>
    <w:rsid w:val="00C21632"/>
    <w:rsid w:val="00C87D32"/>
    <w:rsid w:val="00C93DC1"/>
    <w:rsid w:val="00D339AD"/>
    <w:rsid w:val="00D417B5"/>
    <w:rsid w:val="00D92979"/>
    <w:rsid w:val="00DE19D7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75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21</cp:revision>
  <dcterms:created xsi:type="dcterms:W3CDTF">2019-06-21T05:31:00Z</dcterms:created>
  <dcterms:modified xsi:type="dcterms:W3CDTF">2019-07-01T08:00:00Z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