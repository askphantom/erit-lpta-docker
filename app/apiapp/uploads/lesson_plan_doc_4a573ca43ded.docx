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9260D0" w:rsidRDefault="007F0910">
            <w:pPr>
              <w:pStyle w:val="Title"/>
              <w:rPr>
                <w:sz w:val="40"/>
                <w:szCs w:val="40"/>
              </w:rPr>
            </w:pPr>
            <w:r>
              <w:rPr>
                <w:sz w:val="40"/>
                <w:szCs w:val="40"/>
              </w:rPr>
              <w:t>MEASURES OF CENTRAL TENDENCY</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Tr="00C17E2A">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3E297B">
                  <w:r>
                    <w:t>Mathematics</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936B83">
                  <w:r>
                    <w:t>4</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1611AE" w:rsidRDefault="003E666E" w:rsidP="00B67C04">
            <w:pPr>
              <w:pStyle w:val="ListParagraph"/>
              <w:numPr>
                <w:ilvl w:val="0"/>
                <w:numId w:val="2"/>
              </w:numPr>
              <w:ind w:left="467" w:hanging="142"/>
            </w:pPr>
            <w:r>
              <w:t xml:space="preserve"> </w:t>
            </w:r>
            <w:r w:rsidR="009E6575">
              <w:t>Identifying mode of a given data</w:t>
            </w:r>
          </w:p>
          <w:p w:rsidR="009E6575" w:rsidRDefault="009E6575" w:rsidP="00B67C04">
            <w:pPr>
              <w:pStyle w:val="ListParagraph"/>
              <w:numPr>
                <w:ilvl w:val="0"/>
                <w:numId w:val="2"/>
              </w:numPr>
              <w:ind w:left="467" w:hanging="142"/>
            </w:pPr>
            <w:r>
              <w:t>Identifying the median of a given data</w:t>
            </w:r>
          </w:p>
          <w:p w:rsidR="009E6575" w:rsidRDefault="009E6575" w:rsidP="00B67C04">
            <w:pPr>
              <w:pStyle w:val="ListParagraph"/>
              <w:numPr>
                <w:ilvl w:val="0"/>
                <w:numId w:val="2"/>
              </w:numPr>
              <w:ind w:left="467" w:hanging="142"/>
            </w:pPr>
            <w:r>
              <w:t>Calculating the mean of a given data</w:t>
            </w:r>
          </w:p>
          <w:p w:rsidR="009E6575" w:rsidRDefault="00EE09EF" w:rsidP="00B67C04">
            <w:pPr>
              <w:pStyle w:val="ListParagraph"/>
              <w:numPr>
                <w:ilvl w:val="0"/>
                <w:numId w:val="2"/>
              </w:numPr>
              <w:ind w:left="467" w:hanging="142"/>
            </w:pPr>
            <w:r>
              <w:t>Apply these measures in real life applications</w:t>
            </w:r>
          </w:p>
          <w:p w:rsidR="00EE09EF" w:rsidRDefault="00EE09EF" w:rsidP="00B67C04">
            <w:pPr>
              <w:pStyle w:val="ListParagraph"/>
              <w:numPr>
                <w:ilvl w:val="0"/>
                <w:numId w:val="2"/>
              </w:numPr>
              <w:ind w:left="467" w:hanging="142"/>
            </w:pPr>
            <w:r>
              <w:t xml:space="preserve"> Quantitative reasoning on measures of central tendency</w:t>
            </w:r>
          </w:p>
        </w:tc>
      </w:tr>
    </w:tbl>
    <w:p w:rsidR="00C17E2A" w:rsidRDefault="003E666E">
      <w:pPr>
        <w:pStyle w:val="NoSpacing"/>
      </w:pPr>
      <w:r>
        <w:rPr>
          <w:noProof/>
          <w:lang w:eastAsia="en-US"/>
        </w:rPr>
        <mc:AlternateContent>
          <mc:Choice Requires="wps">
            <w:drawing>
              <wp:anchor distT="0" distB="0" distL="228600" distR="228600" simplePos="0" relativeHeight="251659264" behindDoc="0" locked="0" layoutInCell="1" allowOverlap="0">
                <wp:simplePos x="0" y="0"/>
                <wp:positionH relativeFrom="margin">
                  <wp:posOffset>6534150</wp:posOffset>
                </wp:positionH>
                <wp:positionV relativeFrom="margin">
                  <wp:posOffset>2343150</wp:posOffset>
                </wp:positionV>
                <wp:extent cx="2165985" cy="4462780"/>
                <wp:effectExtent l="0" t="0" r="0" b="0"/>
                <wp:wrapSquare wrapText="left"/>
                <wp:docPr id="1" name="Text Box 1" descr="Materials and resourc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5251"/>
                            </w:tblGrid>
                            <w:tr w:rsidR="00B8305D">
                              <w:trPr>
                                <w:trHeight w:val="1440"/>
                              </w:trPr>
                              <w:tc>
                                <w:tcPr>
                                  <w:tcW w:w="5000" w:type="pct"/>
                                  <w:tcBorders>
                                    <w:top w:val="single" w:sz="8" w:space="0" w:color="000000" w:themeColor="text1"/>
                                    <w:bottom w:val="single" w:sz="8" w:space="0" w:color="000000" w:themeColor="text1"/>
                                  </w:tcBorders>
                                </w:tcPr>
                                <w:p w:rsidR="00B8305D" w:rsidRDefault="00B8305D">
                                  <w:pPr>
                                    <w:pStyle w:val="Heading2"/>
                                  </w:pPr>
                                  <w:r>
                                    <w:t>Materials Required</w:t>
                                  </w:r>
                                </w:p>
                                <w:p w:rsidR="00B8305D" w:rsidRDefault="00B8305D" w:rsidP="00EE09EF">
                                  <w:pPr>
                                    <w:pStyle w:val="ListParagraph"/>
                                    <w:numPr>
                                      <w:ilvl w:val="0"/>
                                      <w:numId w:val="24"/>
                                    </w:numPr>
                                    <w:ind w:left="540" w:hanging="180"/>
                                  </w:pPr>
                                  <w:r>
                                    <w:t>Whiteboard</w:t>
                                  </w:r>
                                </w:p>
                                <w:p w:rsidR="00B8305D" w:rsidRDefault="00B8305D" w:rsidP="00EE09EF">
                                  <w:pPr>
                                    <w:pStyle w:val="ListParagraph"/>
                                    <w:numPr>
                                      <w:ilvl w:val="0"/>
                                      <w:numId w:val="24"/>
                                    </w:numPr>
                                    <w:ind w:left="540" w:hanging="180"/>
                                  </w:pPr>
                                  <w:r>
                                    <w:t>Ruler</w:t>
                                  </w:r>
                                </w:p>
                                <w:p w:rsidR="00B8305D" w:rsidRDefault="00B8305D" w:rsidP="00EE09EF">
                                  <w:pPr>
                                    <w:pStyle w:val="ListParagraph"/>
                                    <w:numPr>
                                      <w:ilvl w:val="0"/>
                                      <w:numId w:val="24"/>
                                    </w:numPr>
                                    <w:ind w:left="540" w:hanging="180"/>
                                  </w:pPr>
                                  <w:r>
                                    <w:t>Pencil</w:t>
                                  </w:r>
                                </w:p>
                                <w:p w:rsidR="00B8305D" w:rsidRDefault="00954C6E" w:rsidP="00EE09EF">
                                  <w:pPr>
                                    <w:pStyle w:val="ListParagraph"/>
                                    <w:numPr>
                                      <w:ilvl w:val="0"/>
                                      <w:numId w:val="24"/>
                                    </w:numPr>
                                    <w:ind w:left="540" w:hanging="180"/>
                                  </w:pPr>
                                  <w:r>
                                    <w:t>Marker</w:t>
                                  </w:r>
                                </w:p>
                                <w:p w:rsidR="00954C6E" w:rsidRDefault="00645174" w:rsidP="00EE09EF">
                                  <w:pPr>
                                    <w:pStyle w:val="ListParagraph"/>
                                    <w:numPr>
                                      <w:ilvl w:val="0"/>
                                      <w:numId w:val="24"/>
                                    </w:numPr>
                                    <w:ind w:left="540" w:hanging="180"/>
                                  </w:pPr>
                                  <w:r>
                                    <w:t>Blank sheet</w:t>
                                  </w:r>
                                </w:p>
                                <w:p w:rsidR="00645174" w:rsidRPr="00BF3180" w:rsidRDefault="00645174" w:rsidP="00EE09EF">
                                  <w:pPr>
                                    <w:pStyle w:val="ListParagraph"/>
                                    <w:numPr>
                                      <w:ilvl w:val="0"/>
                                      <w:numId w:val="24"/>
                                    </w:numPr>
                                    <w:ind w:left="540" w:hanging="180"/>
                                  </w:pPr>
                                </w:p>
                                <w:p w:rsidR="00B8305D" w:rsidRDefault="00B8305D" w:rsidP="00645174">
                                  <w:pPr>
                                    <w:pStyle w:val="ListBullet"/>
                                    <w:numPr>
                                      <w:ilvl w:val="0"/>
                                      <w:numId w:val="0"/>
                                    </w:numPr>
                                  </w:pPr>
                                </w:p>
                              </w:tc>
                            </w:tr>
                            <w:tr w:rsidR="00B8305D">
                              <w:trPr>
                                <w:trHeight w:val="1728"/>
                              </w:trPr>
                              <w:tc>
                                <w:tcPr>
                                  <w:tcW w:w="5000" w:type="pct"/>
                                  <w:tcBorders>
                                    <w:top w:val="single" w:sz="8" w:space="0" w:color="000000" w:themeColor="text1"/>
                                    <w:bottom w:val="single" w:sz="8" w:space="0" w:color="000000" w:themeColor="text1"/>
                                  </w:tcBorders>
                                </w:tcPr>
                                <w:p w:rsidR="00B8305D" w:rsidRDefault="00B8305D">
                                  <w:pPr>
                                    <w:pStyle w:val="Heading2"/>
                                  </w:pPr>
                                  <w:r>
                                    <w:t>Additional Resources</w:t>
                                  </w:r>
                                </w:p>
                                <w:p w:rsidR="00B8305D" w:rsidRDefault="00813A16" w:rsidP="004B471A">
                                  <w:pPr>
                                    <w:pStyle w:val="ListBullet"/>
                                  </w:pPr>
                                  <w:hyperlink r:id="rId8" w:history="1">
                                    <w:r w:rsidR="00B8305D" w:rsidRPr="00927A0B">
                                      <w:rPr>
                                        <w:rStyle w:val="Hyperlink"/>
                                      </w:rPr>
                                      <w:t>http://www.beaconlearningcenter.com/Lessons/Lesson.asp?ID=1652</w:t>
                                    </w:r>
                                  </w:hyperlink>
                                  <w:r w:rsidR="00B8305D">
                                    <w:t xml:space="preserve"> </w:t>
                                  </w:r>
                                </w:p>
                                <w:p w:rsidR="00B8305D" w:rsidRDefault="00813A16" w:rsidP="00F24D1F">
                                  <w:pPr>
                                    <w:pStyle w:val="ListBullet"/>
                                  </w:pPr>
                                  <w:hyperlink r:id="rId9" w:history="1">
                                    <w:r w:rsidR="00B8305D" w:rsidRPr="00927A0B">
                                      <w:rPr>
                                        <w:rStyle w:val="Hyperlink"/>
                                      </w:rPr>
                                      <w:t>https://www.visualthesaurus.com/cm/lessons/the-three-ms-of-statistics-mode-median-mean/</w:t>
                                    </w:r>
                                  </w:hyperlink>
                                  <w:r w:rsidR="00B8305D">
                                    <w:t xml:space="preserve"> </w:t>
                                  </w:r>
                                </w:p>
                                <w:p w:rsidR="00B8305D" w:rsidRDefault="00813A16" w:rsidP="00F24D1F">
                                  <w:pPr>
                                    <w:pStyle w:val="ListBullet"/>
                                  </w:pPr>
                                  <w:hyperlink r:id="rId10" w:history="1">
                                    <w:r w:rsidR="00B8305D" w:rsidRPr="006E2B32">
                                      <w:rPr>
                                        <w:color w:val="0000FF"/>
                                        <w:u w:val="single"/>
                                      </w:rPr>
                                      <w:t>https://www.universalclass.com/articles/math/statistics/how-to-calculate-mean-median-mode.htm</w:t>
                                    </w:r>
                                  </w:hyperlink>
                                  <w:r w:rsidR="00B8305D">
                                    <w:t xml:space="preserve"> </w:t>
                                  </w:r>
                                </w:p>
                                <w:p w:rsidR="00B8305D" w:rsidRDefault="00813A16" w:rsidP="003F2A58">
                                  <w:pPr>
                                    <w:pStyle w:val="ListBullet"/>
                                  </w:pPr>
                                  <w:hyperlink r:id="rId11" w:history="1">
                                    <w:r w:rsidR="00B8305D" w:rsidRPr="00927A0B">
                                      <w:rPr>
                                        <w:rStyle w:val="Hyperlink"/>
                                      </w:rPr>
                                      <w:t>https://www.teachervision.com/probability-statistics/investigating-median-mode-mean</w:t>
                                    </w:r>
                                  </w:hyperlink>
                                  <w:r w:rsidR="00B8305D">
                                    <w:t xml:space="preserve"> </w:t>
                                  </w:r>
                                </w:p>
                                <w:p w:rsidR="00B8305D" w:rsidRDefault="00B8305D" w:rsidP="00F24D1F">
                                  <w:pPr>
                                    <w:pStyle w:val="ListBullet"/>
                                  </w:pPr>
                                </w:p>
                                <w:p w:rsidR="00B8305D" w:rsidRDefault="00B8305D" w:rsidP="00F24D1F">
                                  <w:pPr>
                                    <w:pStyle w:val="ListBullet"/>
                                    <w:numPr>
                                      <w:ilvl w:val="0"/>
                                      <w:numId w:val="0"/>
                                    </w:numPr>
                                    <w:ind w:left="167"/>
                                  </w:pPr>
                                </w:p>
                              </w:tc>
                            </w:tr>
                            <w:tr w:rsidR="00B8305D">
                              <w:trPr>
                                <w:trHeight w:val="864"/>
                              </w:trPr>
                              <w:tc>
                                <w:tcPr>
                                  <w:tcW w:w="5000" w:type="pct"/>
                                  <w:tcBorders>
                                    <w:top w:val="single" w:sz="8" w:space="0" w:color="000000" w:themeColor="text1"/>
                                  </w:tcBorders>
                                </w:tcPr>
                                <w:p w:rsidR="00B8305D" w:rsidRDefault="00B8305D">
                                  <w:pPr>
                                    <w:pStyle w:val="Heading2"/>
                                  </w:pPr>
                                  <w:r>
                                    <w:t>Additional Notes</w:t>
                                  </w:r>
                                </w:p>
                                <w:p w:rsidR="00B8305D" w:rsidRDefault="00B8305D"/>
                              </w:tc>
                            </w:tr>
                          </w:tbl>
                          <w:p w:rsidR="00B8305D" w:rsidRDefault="00B8305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" o:allowoverlap="f" fillcolor="white [3201]"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5251"/>
                      </w:tblGrid>
                      <w:tr w:rsidR="00B8305D">
                        <w:trPr>
                          <w:trHeight w:val="1440"/>
                        </w:trPr>
                        <w:tc>
                          <w:tcPr>
                            <w:tcW w:w="5000" w:type="pct"/>
                            <w:tcBorders>
                              <w:top w:val="single" w:sz="8" w:space="0" w:color="000000" w:themeColor="text1"/>
                              <w:bottom w:val="single" w:sz="8" w:space="0" w:color="000000" w:themeColor="text1"/>
                            </w:tcBorders>
                          </w:tcPr>
                          <w:p w:rsidR="00B8305D" w:rsidRDefault="00B8305D">
                            <w:pPr>
                              <w:pStyle w:val="Heading2"/>
                            </w:pPr>
                            <w:r>
                              <w:t>Materials Required</w:t>
                            </w:r>
                          </w:p>
                          <w:p w:rsidR="00B8305D" w:rsidRDefault="00B8305D" w:rsidP="00EE09EF">
                            <w:pPr>
                              <w:pStyle w:val="ListParagraph"/>
                              <w:numPr>
                                <w:ilvl w:val="0"/>
                                <w:numId w:val="24"/>
                              </w:numPr>
                              <w:ind w:left="540" w:hanging="180"/>
                            </w:pPr>
                            <w:r>
                              <w:t>Whiteboard</w:t>
                            </w:r>
                          </w:p>
                          <w:p w:rsidR="00B8305D" w:rsidRDefault="00B8305D" w:rsidP="00EE09EF">
                            <w:pPr>
                              <w:pStyle w:val="ListParagraph"/>
                              <w:numPr>
                                <w:ilvl w:val="0"/>
                                <w:numId w:val="24"/>
                              </w:numPr>
                              <w:ind w:left="540" w:hanging="180"/>
                            </w:pPr>
                            <w:r>
                              <w:t>Ruler</w:t>
                            </w:r>
                          </w:p>
                          <w:p w:rsidR="00B8305D" w:rsidRDefault="00B8305D" w:rsidP="00EE09EF">
                            <w:pPr>
                              <w:pStyle w:val="ListParagraph"/>
                              <w:numPr>
                                <w:ilvl w:val="0"/>
                                <w:numId w:val="24"/>
                              </w:numPr>
                              <w:ind w:left="540" w:hanging="180"/>
                            </w:pPr>
                            <w:r>
                              <w:t>Pencil</w:t>
                            </w:r>
                          </w:p>
                          <w:p w:rsidR="00B8305D" w:rsidRDefault="00954C6E" w:rsidP="00EE09EF">
                            <w:pPr>
                              <w:pStyle w:val="ListParagraph"/>
                              <w:numPr>
                                <w:ilvl w:val="0"/>
                                <w:numId w:val="24"/>
                              </w:numPr>
                              <w:ind w:left="540" w:hanging="180"/>
                            </w:pPr>
                            <w:r>
                              <w:t>Marker</w:t>
                            </w:r>
                          </w:p>
                          <w:p w:rsidR="00954C6E" w:rsidRDefault="00645174" w:rsidP="00EE09EF">
                            <w:pPr>
                              <w:pStyle w:val="ListParagraph"/>
                              <w:numPr>
                                <w:ilvl w:val="0"/>
                                <w:numId w:val="24"/>
                              </w:numPr>
                              <w:ind w:left="540" w:hanging="180"/>
                            </w:pPr>
                            <w:r>
                              <w:t>Blank sheet</w:t>
                            </w:r>
                          </w:p>
                          <w:p w:rsidR="00645174" w:rsidRPr="00BF3180" w:rsidRDefault="00645174" w:rsidP="00EE09EF">
                            <w:pPr>
                              <w:pStyle w:val="ListParagraph"/>
                              <w:numPr>
                                <w:ilvl w:val="0"/>
                                <w:numId w:val="24"/>
                              </w:numPr>
                              <w:ind w:left="540" w:hanging="180"/>
                            </w:pPr>
                          </w:p>
                          <w:p w:rsidR="00B8305D" w:rsidRDefault="00B8305D" w:rsidP="00645174">
                            <w:pPr>
                              <w:pStyle w:val="ListBullet"/>
                              <w:numPr>
                                <w:ilvl w:val="0"/>
                                <w:numId w:val="0"/>
                              </w:numPr>
                            </w:pPr>
                          </w:p>
                        </w:tc>
                      </w:tr>
                      <w:tr w:rsidR="00B8305D">
                        <w:trPr>
                          <w:trHeight w:val="1728"/>
                        </w:trPr>
                        <w:tc>
                          <w:tcPr>
                            <w:tcW w:w="5000" w:type="pct"/>
                            <w:tcBorders>
                              <w:top w:val="single" w:sz="8" w:space="0" w:color="000000" w:themeColor="text1"/>
                              <w:bottom w:val="single" w:sz="8" w:space="0" w:color="000000" w:themeColor="text1"/>
                            </w:tcBorders>
                          </w:tcPr>
                          <w:p w:rsidR="00B8305D" w:rsidRDefault="00B8305D">
                            <w:pPr>
                              <w:pStyle w:val="Heading2"/>
                            </w:pPr>
                            <w:r>
                              <w:t>Additional Resources</w:t>
                            </w:r>
                          </w:p>
                          <w:p w:rsidR="00B8305D" w:rsidRDefault="00813A16" w:rsidP="004B471A">
                            <w:pPr>
                              <w:pStyle w:val="ListBullet"/>
                            </w:pPr>
                            <w:hyperlink r:id="rId12" w:history="1">
                              <w:r w:rsidR="00B8305D" w:rsidRPr="00927A0B">
                                <w:rPr>
                                  <w:rStyle w:val="Hyperlink"/>
                                </w:rPr>
                                <w:t>http://www.beaconlearningcenter.com/Lessons/Lesson.asp?ID=1652</w:t>
                              </w:r>
                            </w:hyperlink>
                            <w:r w:rsidR="00B8305D">
                              <w:t xml:space="preserve"> </w:t>
                            </w:r>
                          </w:p>
                          <w:p w:rsidR="00B8305D" w:rsidRDefault="00813A16" w:rsidP="00F24D1F">
                            <w:pPr>
                              <w:pStyle w:val="ListBullet"/>
                            </w:pPr>
                            <w:hyperlink r:id="rId13" w:history="1">
                              <w:r w:rsidR="00B8305D" w:rsidRPr="00927A0B">
                                <w:rPr>
                                  <w:rStyle w:val="Hyperlink"/>
                                </w:rPr>
                                <w:t>https://www.visualthesaurus.com/cm/lessons/the-three-ms-of-statistics-mode-median-mean/</w:t>
                              </w:r>
                            </w:hyperlink>
                            <w:r w:rsidR="00B8305D">
                              <w:t xml:space="preserve"> </w:t>
                            </w:r>
                          </w:p>
                          <w:p w:rsidR="00B8305D" w:rsidRDefault="00813A16" w:rsidP="00F24D1F">
                            <w:pPr>
                              <w:pStyle w:val="ListBullet"/>
                            </w:pPr>
                            <w:hyperlink r:id="rId14" w:history="1">
                              <w:r w:rsidR="00B8305D" w:rsidRPr="006E2B32">
                                <w:rPr>
                                  <w:color w:val="0000FF"/>
                                  <w:u w:val="single"/>
                                </w:rPr>
                                <w:t>https://www.universalclass.com/articles/math/statistics/how-to-calculate-mean-median-mode.htm</w:t>
                              </w:r>
                            </w:hyperlink>
                            <w:r w:rsidR="00B8305D">
                              <w:t xml:space="preserve"> </w:t>
                            </w:r>
                          </w:p>
                          <w:p w:rsidR="00B8305D" w:rsidRDefault="00813A16" w:rsidP="003F2A58">
                            <w:pPr>
                              <w:pStyle w:val="ListBullet"/>
                            </w:pPr>
                            <w:hyperlink r:id="rId15" w:history="1">
                              <w:r w:rsidR="00B8305D" w:rsidRPr="00927A0B">
                                <w:rPr>
                                  <w:rStyle w:val="Hyperlink"/>
                                </w:rPr>
                                <w:t>https://www.teachervision.com/probability-statistics/investigating-median-mode-mean</w:t>
                              </w:r>
                            </w:hyperlink>
                            <w:r w:rsidR="00B8305D">
                              <w:t xml:space="preserve"> </w:t>
                            </w:r>
                          </w:p>
                          <w:p w:rsidR="00B8305D" w:rsidRDefault="00B8305D" w:rsidP="00F24D1F">
                            <w:pPr>
                              <w:pStyle w:val="ListBullet"/>
                            </w:pPr>
                          </w:p>
                          <w:p w:rsidR="00B8305D" w:rsidRDefault="00B8305D" w:rsidP="00F24D1F">
                            <w:pPr>
                              <w:pStyle w:val="ListBullet"/>
                              <w:numPr>
                                <w:ilvl w:val="0"/>
                                <w:numId w:val="0"/>
                              </w:numPr>
                              <w:ind w:left="167"/>
                            </w:pPr>
                          </w:p>
                        </w:tc>
                      </w:tr>
                      <w:tr w:rsidR="00B8305D">
                        <w:trPr>
                          <w:trHeight w:val="864"/>
                        </w:trPr>
                        <w:tc>
                          <w:tcPr>
                            <w:tcW w:w="5000" w:type="pct"/>
                            <w:tcBorders>
                              <w:top w:val="single" w:sz="8" w:space="0" w:color="000000" w:themeColor="text1"/>
                            </w:tcBorders>
                          </w:tcPr>
                          <w:p w:rsidR="00B8305D" w:rsidRDefault="00B8305D">
                            <w:pPr>
                              <w:pStyle w:val="Heading2"/>
                            </w:pPr>
                            <w:r>
                              <w:t>Additional Notes</w:t>
                            </w:r>
                          </w:p>
                          <w:p w:rsidR="00B8305D" w:rsidRDefault="00B8305D"/>
                        </w:tc>
                      </w:tr>
                    </w:tbl>
                    <w:p w:rsidR="00B8305D" w:rsidRDefault="00B8305D"/>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7F0910" w:rsidRDefault="007F0910" w:rsidP="00EE09EF">
            <w:pPr>
              <w:pStyle w:val="ListParagraph"/>
              <w:numPr>
                <w:ilvl w:val="0"/>
                <w:numId w:val="25"/>
              </w:numPr>
              <w:ind w:left="180" w:hanging="180"/>
            </w:pPr>
            <w:r>
              <w:t>Find the mode of a given data</w:t>
            </w:r>
          </w:p>
          <w:p w:rsidR="007F0910" w:rsidRDefault="007F0910" w:rsidP="00EE09EF">
            <w:pPr>
              <w:pStyle w:val="ListParagraph"/>
              <w:numPr>
                <w:ilvl w:val="0"/>
                <w:numId w:val="25"/>
              </w:numPr>
              <w:ind w:left="180" w:hanging="180"/>
            </w:pPr>
            <w:r>
              <w:t>Identify the mode as applicable in daily life activities</w:t>
            </w:r>
          </w:p>
          <w:p w:rsidR="001D4D95" w:rsidRDefault="007F0910" w:rsidP="00EE09EF">
            <w:pPr>
              <w:pStyle w:val="ListParagraph"/>
              <w:numPr>
                <w:ilvl w:val="0"/>
                <w:numId w:val="25"/>
              </w:numPr>
              <w:ind w:left="180" w:hanging="180"/>
            </w:pPr>
            <w:r>
              <w:t>Calculate the mean of a given data</w:t>
            </w:r>
          </w:p>
          <w:p w:rsidR="007F0910" w:rsidRDefault="007F0910" w:rsidP="00EE09EF">
            <w:pPr>
              <w:pStyle w:val="ListParagraph"/>
              <w:numPr>
                <w:ilvl w:val="0"/>
                <w:numId w:val="25"/>
              </w:numPr>
              <w:ind w:left="180" w:hanging="180"/>
            </w:pPr>
            <w:r>
              <w:t>Identify mean of a set of data in daily life activities</w:t>
            </w:r>
          </w:p>
          <w:p w:rsidR="007F0910" w:rsidRDefault="007F0910" w:rsidP="00EE09EF">
            <w:pPr>
              <w:pStyle w:val="ListParagraph"/>
              <w:numPr>
                <w:ilvl w:val="0"/>
                <w:numId w:val="25"/>
              </w:numPr>
              <w:ind w:left="180" w:hanging="180"/>
            </w:pPr>
            <w:r>
              <w:t>Solve quantitative aptitude problems on mode and mean of data.</w:t>
            </w:r>
          </w:p>
          <w:p w:rsidR="001D4D95" w:rsidRDefault="001D4D95" w:rsidP="001D4D95"/>
          <w:p w:rsidR="001D4D95" w:rsidRDefault="001D4D95" w:rsidP="001D4D95"/>
          <w:p w:rsidR="001D4D95" w:rsidRDefault="001D4D95" w:rsidP="001D4D95"/>
          <w:p w:rsidR="00F24D1F" w:rsidRPr="00FB30A1" w:rsidRDefault="00F24D1F" w:rsidP="00F24D1F">
            <w:pPr>
              <w:pStyle w:val="ListParagraph"/>
              <w:ind w:left="0"/>
            </w:pPr>
            <w:r w:rsidRPr="00FB30A1">
              <w:rPr>
                <w:rFonts w:asciiTheme="majorHAnsi" w:eastAsiaTheme="majorEastAsia" w:hAnsiTheme="majorHAnsi" w:cstheme="majorBidi"/>
                <w:b/>
                <w:color w:val="F16522" w:themeColor="accent1"/>
              </w:rPr>
              <w:t>Guided Practice</w:t>
            </w:r>
          </w:p>
          <w:p w:rsidR="00F24D1F" w:rsidRPr="00031953" w:rsidRDefault="00DA4C30" w:rsidP="00F24D1F">
            <w:pPr>
              <w:rPr>
                <w:b/>
              </w:rPr>
            </w:pPr>
            <w:r>
              <w:rPr>
                <w:b/>
              </w:rPr>
              <w:t>Day 2/ Lesson 2: 20</w:t>
            </w:r>
            <w:r w:rsidR="00F24D1F" w:rsidRPr="00031953">
              <w:rPr>
                <w:b/>
              </w:rPr>
              <w:t xml:space="preserve"> Mins</w:t>
            </w:r>
          </w:p>
          <w:p w:rsidR="00076EE2" w:rsidRDefault="00076EE2" w:rsidP="003E666E">
            <w:pPr>
              <w:pStyle w:val="ListParagraph"/>
              <w:numPr>
                <w:ilvl w:val="0"/>
                <w:numId w:val="19"/>
              </w:numPr>
              <w:ind w:left="180" w:hanging="180"/>
            </w:pPr>
            <w:r>
              <w:t>The median value in a set of numbers is the number in the middle.</w:t>
            </w:r>
          </w:p>
          <w:p w:rsidR="006E2B32" w:rsidRDefault="006E2B32" w:rsidP="003E666E">
            <w:pPr>
              <w:pStyle w:val="ListParagraph"/>
              <w:numPr>
                <w:ilvl w:val="0"/>
                <w:numId w:val="19"/>
              </w:numPr>
              <w:ind w:left="180" w:hanging="180"/>
            </w:pPr>
            <w:r w:rsidRPr="006E2B32">
              <w:t xml:space="preserve">The median is the value that corresponds to the </w:t>
            </w:r>
            <w:r w:rsidRPr="006E2B32">
              <w:lastRenderedPageBreak/>
              <w:t>middle of an ordered set of data; that is to say, exactly half the data values in a set are below the median and exactly half are above the median.</w:t>
            </w:r>
          </w:p>
          <w:p w:rsidR="00076EE2" w:rsidRDefault="00076EE2" w:rsidP="003E666E">
            <w:pPr>
              <w:pStyle w:val="ListParagraph"/>
              <w:numPr>
                <w:ilvl w:val="0"/>
                <w:numId w:val="19"/>
              </w:numPr>
              <w:ind w:left="180" w:hanging="180"/>
            </w:pPr>
            <w:r>
              <w:t>Colle</w:t>
            </w:r>
            <w:r w:rsidR="00E36A79">
              <w:t>ctively solve a median problem:</w:t>
            </w:r>
          </w:p>
          <w:p w:rsidR="001D4D95" w:rsidRDefault="00076EE2" w:rsidP="003E666E">
            <w:pPr>
              <w:pStyle w:val="ListParagraph"/>
              <w:numPr>
                <w:ilvl w:val="0"/>
                <w:numId w:val="19"/>
              </w:numPr>
              <w:ind w:left="180" w:hanging="180"/>
            </w:pPr>
            <w:r>
              <w:t>Choose something that each student in the class can indi</w:t>
            </w:r>
            <w:r w:rsidR="00E36A79">
              <w:t xml:space="preserve">vidually count—such as </w:t>
            </w:r>
            <w:r>
              <w:t>number of pencils or markers in their desks, number of pages in a book they are re</w:t>
            </w:r>
            <w:r w:rsidR="006E2B32">
              <w:t>ading, etc.</w:t>
            </w:r>
          </w:p>
          <w:p w:rsidR="006E2B32" w:rsidRDefault="006E2B32" w:rsidP="003E666E">
            <w:pPr>
              <w:pStyle w:val="ListParagraph"/>
              <w:numPr>
                <w:ilvl w:val="0"/>
                <w:numId w:val="19"/>
              </w:numPr>
              <w:ind w:left="180" w:hanging="180"/>
            </w:pPr>
            <w:r w:rsidRPr="006E2B32">
              <w:t xml:space="preserve">The easiest (conceptually, anyhow) method of calculating the median of a data set is to write the data in ascending order, then find the middle value. </w:t>
            </w:r>
          </w:p>
          <w:p w:rsidR="006E2B32" w:rsidRDefault="006E2B32" w:rsidP="003E666E">
            <w:pPr>
              <w:pStyle w:val="ListParagraph"/>
              <w:numPr>
                <w:ilvl w:val="0"/>
                <w:numId w:val="19"/>
              </w:numPr>
              <w:ind w:left="180" w:hanging="180"/>
            </w:pPr>
            <w:r w:rsidRPr="006E2B32">
              <w:t xml:space="preserve">If the data set has an odd number of values, the median is a clear single value; if the data set has an even number of values, there is no single middle value. </w:t>
            </w:r>
          </w:p>
          <w:p w:rsidR="006E2B32" w:rsidRDefault="006E2B32" w:rsidP="003E666E">
            <w:pPr>
              <w:pStyle w:val="ListParagraph"/>
              <w:numPr>
                <w:ilvl w:val="0"/>
                <w:numId w:val="19"/>
              </w:numPr>
              <w:ind w:left="180" w:hanging="180"/>
            </w:pPr>
            <w:r w:rsidRPr="006E2B32">
              <w:t>Instead, in this latter case, the median can be defined as the mean of the two middle values.</w:t>
            </w:r>
          </w:p>
          <w:p w:rsidR="001D4D95" w:rsidRDefault="001D4D95" w:rsidP="001D4D95"/>
          <w:p w:rsidR="001D4D95" w:rsidRDefault="001D4D95" w:rsidP="001D4D95"/>
          <w:p w:rsidR="00A71E70" w:rsidRPr="000A37E8" w:rsidRDefault="00A71E70" w:rsidP="00ED1F36"/>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336E47" w:rsidRDefault="00336E47" w:rsidP="003E666E">
            <w:pPr>
              <w:pStyle w:val="ListParagraph"/>
              <w:numPr>
                <w:ilvl w:val="0"/>
                <w:numId w:val="17"/>
              </w:numPr>
              <w:ind w:left="150" w:hanging="150"/>
            </w:pPr>
            <w:r>
              <w:t xml:space="preserve">Pupils sometimes give the frequency of the mode instead of the mode. </w:t>
            </w:r>
          </w:p>
          <w:p w:rsidR="00336E47" w:rsidRDefault="00336E47" w:rsidP="003E666E">
            <w:pPr>
              <w:pStyle w:val="ListParagraph"/>
              <w:numPr>
                <w:ilvl w:val="0"/>
                <w:numId w:val="17"/>
              </w:numPr>
              <w:ind w:left="150" w:hanging="150"/>
            </w:pPr>
            <w:r>
              <w:t xml:space="preserve">This comes about when using frequency tables, as the pupils look to find the highest frequency, and simply write this down, instead of the number from the data. </w:t>
            </w:r>
          </w:p>
          <w:p w:rsidR="00936B83" w:rsidRDefault="00336E47" w:rsidP="003E666E">
            <w:pPr>
              <w:pStyle w:val="ListParagraph"/>
              <w:numPr>
                <w:ilvl w:val="0"/>
                <w:numId w:val="17"/>
              </w:numPr>
              <w:ind w:left="150" w:hanging="150"/>
            </w:pPr>
            <w:r>
              <w:t xml:space="preserve">Make sure that they </w:t>
            </w:r>
            <w:r w:rsidR="004B471A">
              <w:t>realize</w:t>
            </w:r>
            <w:r>
              <w:t xml:space="preserve"> the mode has to be one of the original numbers in the set of data</w:t>
            </w:r>
          </w:p>
          <w:p w:rsidR="00336E47" w:rsidRDefault="00336E47" w:rsidP="003E666E">
            <w:pPr>
              <w:pStyle w:val="ListParagraph"/>
              <w:numPr>
                <w:ilvl w:val="0"/>
                <w:numId w:val="17"/>
              </w:numPr>
              <w:ind w:left="150" w:hanging="150"/>
            </w:pPr>
            <w:r>
              <w:t>mode: the number which appears most often in a set of numbers</w:t>
            </w:r>
          </w:p>
          <w:p w:rsidR="00336E47" w:rsidRDefault="00336E47" w:rsidP="003E666E">
            <w:pPr>
              <w:pStyle w:val="ListParagraph"/>
              <w:numPr>
                <w:ilvl w:val="0"/>
                <w:numId w:val="17"/>
              </w:numPr>
              <w:ind w:left="150" w:hanging="150"/>
            </w:pPr>
            <w:r>
              <w:t>mean: the average value of a set of numbers</w:t>
            </w:r>
          </w:p>
          <w:p w:rsidR="004B471A" w:rsidRDefault="004B471A" w:rsidP="003E666E">
            <w:pPr>
              <w:pStyle w:val="ListParagraph"/>
              <w:numPr>
                <w:ilvl w:val="0"/>
                <w:numId w:val="17"/>
              </w:numPr>
              <w:ind w:left="150" w:hanging="150"/>
            </w:pPr>
            <w:r>
              <w:t>Ask students for the purpose of finding an average. Answer student questions and comments.</w:t>
            </w:r>
          </w:p>
          <w:p w:rsidR="004B471A" w:rsidRDefault="004B471A" w:rsidP="003E666E">
            <w:pPr>
              <w:pStyle w:val="ListParagraph"/>
              <w:numPr>
                <w:ilvl w:val="0"/>
                <w:numId w:val="17"/>
              </w:numPr>
              <w:ind w:left="150" w:hanging="150"/>
            </w:pPr>
            <w:r>
              <w:t>Introduce students to “measures of central tendency” and why we use them (Mean, Median, and Mode Examples).</w:t>
            </w:r>
          </w:p>
          <w:p w:rsidR="004B471A" w:rsidRDefault="004B471A" w:rsidP="004B471A"/>
          <w:p w:rsidR="00F24D1F" w:rsidRDefault="00F24D1F" w:rsidP="004B471A"/>
          <w:p w:rsidR="00F24D1F" w:rsidRDefault="00F24D1F" w:rsidP="004B471A"/>
          <w:p w:rsidR="00F24D1F" w:rsidRDefault="00F24D1F" w:rsidP="004B471A"/>
          <w:p w:rsidR="00F24D1F" w:rsidRDefault="00F24D1F" w:rsidP="004B471A"/>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rsidR="00FB30A1" w:rsidRPr="00031953" w:rsidRDefault="00DA4C30" w:rsidP="00FB30A1">
            <w:pPr>
              <w:rPr>
                <w:b/>
              </w:rPr>
            </w:pPr>
            <w:r>
              <w:rPr>
                <w:b/>
              </w:rPr>
              <w:t>Day 3/ Lesson 3</w:t>
            </w:r>
            <w:r w:rsidR="00FB30A1" w:rsidRPr="00031953">
              <w:rPr>
                <w:b/>
              </w:rPr>
              <w:t>: 15 Mins</w:t>
            </w:r>
          </w:p>
          <w:p w:rsidR="00CB2033" w:rsidRDefault="00CB2033" w:rsidP="000A351C">
            <w:r>
              <w:t>The concept of Mean/Average</w:t>
            </w:r>
          </w:p>
          <w:p w:rsidR="000A351C" w:rsidRDefault="00CB2033" w:rsidP="003C38C7">
            <w:pPr>
              <w:pStyle w:val="ListParagraph"/>
              <w:numPr>
                <w:ilvl w:val="0"/>
                <w:numId w:val="23"/>
              </w:numPr>
              <w:ind w:left="150" w:hanging="150"/>
            </w:pPr>
            <w:r>
              <w:t>Explain</w:t>
            </w:r>
            <w:r w:rsidR="000A351C">
              <w:t xml:space="preserve"> that most people use the verb form of "to average" to describe how to find the mean value (i.e., total all the numbers and then divide by how many numbers there are).</w:t>
            </w:r>
          </w:p>
          <w:p w:rsidR="000A351C" w:rsidRDefault="000A351C" w:rsidP="003C38C7">
            <w:pPr>
              <w:pStyle w:val="ListParagraph"/>
              <w:numPr>
                <w:ilvl w:val="0"/>
                <w:numId w:val="23"/>
              </w:numPr>
              <w:ind w:left="150" w:hanging="150"/>
            </w:pPr>
            <w:r>
              <w:t>One way to remember that the mean is the average of a set of numbers is to associate the two words in a sentence, such as "It's mean to call someone 'average'. "</w:t>
            </w:r>
          </w:p>
          <w:p w:rsidR="000A351C" w:rsidRDefault="000A351C" w:rsidP="003C38C7">
            <w:pPr>
              <w:pStyle w:val="ListParagraph"/>
              <w:numPr>
                <w:ilvl w:val="0"/>
                <w:numId w:val="23"/>
              </w:numPr>
              <w:ind w:left="150" w:hanging="150"/>
            </w:pPr>
            <w:r>
              <w:t>Present students with the following problem to solve:</w:t>
            </w:r>
          </w:p>
          <w:p w:rsidR="000A351C" w:rsidRDefault="000A351C" w:rsidP="000A351C">
            <w:r>
              <w:t>Q: A teacher told the class that he would use the mean value of students' test scores to determine their final grades. If Mary scored 90, 85, 80, 85, and 100 on her exams, what will be her final grade?</w:t>
            </w:r>
          </w:p>
          <w:p w:rsidR="000529DC" w:rsidRDefault="000A351C" w:rsidP="000A351C">
            <w:r>
              <w:t>Ans: Adding the test scores totals 440. 440 divided by 5 equals 88—Mary's final grade.</w:t>
            </w:r>
          </w:p>
          <w:p w:rsidR="000A351C" w:rsidRDefault="000A351C" w:rsidP="000A351C"/>
          <w:p w:rsidR="000A351C" w:rsidRDefault="000A351C" w:rsidP="00CD4D2B"/>
          <w:p w:rsidR="000A351C" w:rsidRDefault="000A351C" w:rsidP="00CD4D2B"/>
          <w:p w:rsidR="000A351C" w:rsidRPr="000A351C" w:rsidRDefault="000A351C" w:rsidP="00CD4D2B"/>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A37E88" w:rsidRPr="00994216" w:rsidRDefault="00A37E88" w:rsidP="003F2A58"/>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031953" w:rsidP="00031953">
            <w:pPr>
              <w:rPr>
                <w:b/>
              </w:rPr>
            </w:pPr>
            <w:r w:rsidRPr="00031953">
              <w:rPr>
                <w:b/>
              </w:rPr>
              <w:t>Day 1/ Lesson 1: 15 Mins</w:t>
            </w:r>
          </w:p>
          <w:p w:rsidR="009121A3" w:rsidRDefault="009121A3" w:rsidP="003E666E">
            <w:pPr>
              <w:pStyle w:val="ListParagraph"/>
              <w:numPr>
                <w:ilvl w:val="0"/>
                <w:numId w:val="18"/>
              </w:numPr>
              <w:ind w:left="210" w:hanging="180"/>
            </w:pPr>
            <w:r>
              <w:t>Display the Visual definition for mo</w:t>
            </w:r>
            <w:r w:rsidR="00F24D1F">
              <w:t>de, pointing out the definition</w:t>
            </w:r>
            <w:r>
              <w:t xml:space="preserve"> "the most frequent value..." and explaining that the most popular shoe size of the class would be called the mode.</w:t>
            </w:r>
          </w:p>
          <w:p w:rsidR="009121A3" w:rsidRDefault="009121A3" w:rsidP="003E666E">
            <w:pPr>
              <w:pStyle w:val="ListParagraph"/>
              <w:numPr>
                <w:ilvl w:val="0"/>
                <w:numId w:val="18"/>
              </w:numPr>
              <w:ind w:left="210" w:hanging="180"/>
            </w:pPr>
            <w:r>
              <w:t>One way to remember that the mode is the "most popular" value is that mode and most both begin wi</w:t>
            </w:r>
            <w:r w:rsidR="00EE09EF">
              <w:t>th the letter combination "m-o</w:t>
            </w:r>
            <w:r>
              <w:t xml:space="preserve">" </w:t>
            </w:r>
          </w:p>
          <w:p w:rsidR="00F24D1F" w:rsidRDefault="009121A3" w:rsidP="003E666E">
            <w:pPr>
              <w:pStyle w:val="ListParagraph"/>
              <w:numPr>
                <w:ilvl w:val="0"/>
                <w:numId w:val="18"/>
              </w:numPr>
              <w:ind w:left="210" w:hanging="180"/>
            </w:pPr>
            <w:r>
              <w:t>You could point out another meaning of mode relates to fashion (as in "a la mode") since students may associate both meanings as they relat</w:t>
            </w:r>
            <w:r w:rsidR="00F24D1F">
              <w:t>e to the concept of "popular. "</w:t>
            </w:r>
          </w:p>
          <w:p w:rsidR="009121A3" w:rsidRDefault="00F24D1F" w:rsidP="003E666E">
            <w:pPr>
              <w:pStyle w:val="ListParagraph"/>
              <w:numPr>
                <w:ilvl w:val="0"/>
                <w:numId w:val="18"/>
              </w:numPr>
              <w:ind w:left="210" w:hanging="180"/>
            </w:pPr>
            <w:r>
              <w:t xml:space="preserve">Solve: </w:t>
            </w:r>
            <w:r w:rsidR="009121A3">
              <w:t>Present students with the following problem to solve:</w:t>
            </w:r>
          </w:p>
          <w:p w:rsidR="009121A3" w:rsidRDefault="009121A3" w:rsidP="003E666E">
            <w:pPr>
              <w:pStyle w:val="ListParagraph"/>
              <w:numPr>
                <w:ilvl w:val="0"/>
                <w:numId w:val="18"/>
              </w:numPr>
              <w:ind w:left="210" w:hanging="180"/>
            </w:pPr>
            <w:r>
              <w:t>Q: How can Theo use the concept of "mode" to prove that he is a valuable member of his basketball team? Here are Theo's point totals from the nine games in which he played: 6, 8, 14, 12, 11, 14, 4, 6, 14.</w:t>
            </w:r>
          </w:p>
          <w:p w:rsidR="000529DC" w:rsidRDefault="009121A3" w:rsidP="003E666E">
            <w:pPr>
              <w:pStyle w:val="ListParagraph"/>
              <w:numPr>
                <w:ilvl w:val="0"/>
                <w:numId w:val="18"/>
              </w:numPr>
              <w:ind w:left="210" w:hanging="180"/>
            </w:pPr>
            <w:r>
              <w:t xml:space="preserve">Since mode is the most popular or frequently occurring value among a set of numbers, Theo can use the modal value of </w:t>
            </w:r>
            <w:r>
              <w:lastRenderedPageBreak/>
              <w:t xml:space="preserve">14 points to show off </w:t>
            </w:r>
            <w:r w:rsidR="00F24D1F">
              <w:t>his basketball scoring record.</w:t>
            </w:r>
          </w:p>
          <w:p w:rsidR="00F24D1F" w:rsidRPr="00FB30A1" w:rsidRDefault="00F24D1F" w:rsidP="00F24D1F">
            <w:pPr>
              <w:pStyle w:val="ListParagraph"/>
              <w:ind w:left="0"/>
            </w:pPr>
            <w:r w:rsidRPr="00FB30A1">
              <w:rPr>
                <w:rFonts w:asciiTheme="majorHAnsi" w:eastAsiaTheme="majorEastAsia" w:hAnsiTheme="majorHAnsi" w:cstheme="majorBidi"/>
                <w:b/>
                <w:color w:val="F16522" w:themeColor="accent1"/>
              </w:rPr>
              <w:t>Guided Practice</w:t>
            </w:r>
          </w:p>
          <w:p w:rsidR="00F24D1F" w:rsidRPr="00031953" w:rsidRDefault="00DA4C30" w:rsidP="00F24D1F">
            <w:pPr>
              <w:rPr>
                <w:b/>
              </w:rPr>
            </w:pPr>
            <w:r>
              <w:rPr>
                <w:b/>
              </w:rPr>
              <w:t>Day 4/ Lesson 4: 30</w:t>
            </w:r>
            <w:bookmarkStart w:id="0" w:name="_GoBack"/>
            <w:bookmarkEnd w:id="0"/>
            <w:r w:rsidR="00F24D1F" w:rsidRPr="00031953">
              <w:rPr>
                <w:b/>
              </w:rPr>
              <w:t xml:space="preserve"> Mins</w:t>
            </w:r>
          </w:p>
          <w:p w:rsidR="000A351C" w:rsidRDefault="000A351C" w:rsidP="003E666E">
            <w:pPr>
              <w:pStyle w:val="ListParagraph"/>
              <w:numPr>
                <w:ilvl w:val="0"/>
                <w:numId w:val="20"/>
              </w:numPr>
              <w:ind w:left="210" w:hanging="180"/>
            </w:pPr>
            <w:r>
              <w:t xml:space="preserve">Calculate the </w:t>
            </w:r>
            <w:r w:rsidR="00507817">
              <w:t>mean of the following data set:</w:t>
            </w:r>
          </w:p>
          <w:p w:rsidR="000A351C" w:rsidRDefault="000A351C" w:rsidP="003C38C7">
            <w:pPr>
              <w:pStyle w:val="ListParagraph"/>
              <w:ind w:left="210"/>
            </w:pPr>
            <w:r>
              <w:t>{1, 2, 3, 4, 5, 7,</w:t>
            </w:r>
            <w:r w:rsidR="003C38C7">
              <w:t xml:space="preserve"> 10, 15, 21, 22, 23, 24, 25, 2</w:t>
            </w:r>
            <w:r w:rsidR="00954C6E">
              <w:t xml:space="preserve">6} </w:t>
            </w:r>
            <w:r>
              <w:t>Simply use the formula for the mean μ as given above. The result is the same regardless of whether the data corresponds to a population or a sample. Note that this data set contains 14 data values.</w:t>
            </w:r>
          </w:p>
          <w:p w:rsidR="00ED1F36" w:rsidRPr="00ED1F36" w:rsidRDefault="00ED1F36" w:rsidP="003E666E">
            <w:pPr>
              <w:pStyle w:val="ListParagraph"/>
              <w:numPr>
                <w:ilvl w:val="0"/>
                <w:numId w:val="20"/>
              </w:numPr>
              <w:ind w:left="210" w:hanging="180"/>
            </w:pPr>
            <m:oMath>
              <m:r>
                <w:rPr>
                  <w:rFonts w:ascii="Cambria Math" w:hAnsi="Cambria Math"/>
                </w:rPr>
                <m:t>μ=</m:t>
              </m:r>
              <m:f>
                <m:fPr>
                  <m:ctrlPr>
                    <w:rPr>
                      <w:rFonts w:ascii="Cambria Math" w:hAnsi="Cambria Math"/>
                      <w:i/>
                    </w:rPr>
                  </m:ctrlPr>
                </m:fPr>
                <m:num>
                  <m:r>
                    <w:rPr>
                      <w:rFonts w:ascii="Cambria Math" w:hAnsi="Cambria Math"/>
                    </w:rPr>
                    <m:t>1+2+3+4+5+7+10+15+21+22+23+24+25+26</m:t>
                  </m:r>
                </m:num>
                <m:den>
                  <m:r>
                    <w:rPr>
                      <w:rFonts w:ascii="Cambria Math" w:hAnsi="Cambria Math"/>
                    </w:rPr>
                    <m:t>14</m:t>
                  </m:r>
                </m:den>
              </m:f>
            </m:oMath>
          </w:p>
          <w:p w:rsidR="00ED1F36" w:rsidRPr="00ED1F36" w:rsidRDefault="00ED1F36" w:rsidP="003C38C7">
            <w:pPr>
              <w:pStyle w:val="ListParagraph"/>
              <w:ind w:left="210"/>
            </w:pPr>
            <w:r>
              <w:t xml:space="preserve">=  </w:t>
            </w:r>
            <m:oMath>
              <m:f>
                <m:fPr>
                  <m:ctrlPr>
                    <w:rPr>
                      <w:rFonts w:ascii="Cambria Math" w:hAnsi="Cambria Math"/>
                      <w:i/>
                      <w:sz w:val="22"/>
                    </w:rPr>
                  </m:ctrlPr>
                </m:fPr>
                <m:num>
                  <m:r>
                    <w:rPr>
                      <w:rFonts w:ascii="Cambria Math" w:hAnsi="Cambria Math"/>
                      <w:sz w:val="22"/>
                    </w:rPr>
                    <m:t>188</m:t>
                  </m:r>
                </m:num>
                <m:den>
                  <m:r>
                    <w:rPr>
                      <w:rFonts w:ascii="Cambria Math" w:hAnsi="Cambria Math"/>
                      <w:sz w:val="22"/>
                    </w:rPr>
                    <m:t>14</m:t>
                  </m:r>
                </m:den>
              </m:f>
            </m:oMath>
            <w:r>
              <w:t xml:space="preserve"> = 13.4.</w:t>
            </w:r>
          </w:p>
          <w:p w:rsidR="009121A3" w:rsidRDefault="000A351C" w:rsidP="003C38C7">
            <w:pPr>
              <w:pStyle w:val="ListParagraph"/>
              <w:ind w:left="210"/>
            </w:pPr>
            <w:r>
              <w:t>Thus, the mean of the data set is about 13.4.</w:t>
            </w:r>
          </w:p>
          <w:p w:rsidR="00ED1F36" w:rsidRDefault="00ED1F36" w:rsidP="003E666E">
            <w:pPr>
              <w:pStyle w:val="ListParagraph"/>
              <w:numPr>
                <w:ilvl w:val="0"/>
                <w:numId w:val="20"/>
              </w:numPr>
              <w:ind w:left="210" w:hanging="180"/>
            </w:pPr>
            <w:r>
              <w:t>Consider this dataset: (45°, 48°, 51°, 53°, 55°, 57°, 62°, 63°, 69°, 101°)</w:t>
            </w:r>
          </w:p>
          <w:p w:rsidR="00ED1F36" w:rsidRDefault="00ED1F36" w:rsidP="003E666E">
            <w:pPr>
              <w:pStyle w:val="ListParagraph"/>
              <w:numPr>
                <w:ilvl w:val="0"/>
                <w:numId w:val="20"/>
              </w:numPr>
              <w:ind w:left="210" w:hanging="180"/>
            </w:pPr>
            <w:r>
              <w:t>What is the median? (If the data set has two middle numbers, in this case 55° and 57°, then the median is the number halfway between the two-56°.)</w:t>
            </w:r>
          </w:p>
          <w:p w:rsidR="00ED1F36" w:rsidRDefault="00ED1F36" w:rsidP="003E666E">
            <w:pPr>
              <w:pStyle w:val="ListParagraph"/>
              <w:numPr>
                <w:ilvl w:val="0"/>
                <w:numId w:val="20"/>
              </w:numPr>
              <w:ind w:left="300" w:hanging="270"/>
            </w:pPr>
            <w:r>
              <w:t>What is the mode? (There is no mode because no number occurs more than once.)</w:t>
            </w:r>
          </w:p>
          <w:p w:rsidR="00ED1F36" w:rsidRDefault="00ED1F36" w:rsidP="003E666E">
            <w:pPr>
              <w:pStyle w:val="ListParagraph"/>
              <w:numPr>
                <w:ilvl w:val="0"/>
                <w:numId w:val="20"/>
              </w:numPr>
              <w:ind w:left="300" w:hanging="270"/>
            </w:pPr>
            <w:r>
              <w:t xml:space="preserve">What is the mean? (45 + 48 + 51 + 53 + 55 + 57 + 62 + 63 + 69 + 101 = 604. 604) ÷ 10 </w:t>
            </w:r>
          </w:p>
          <w:p w:rsidR="00ED1F36" w:rsidRDefault="003E666E" w:rsidP="003E666E">
            <w:pPr>
              <w:pStyle w:val="ListParagraph"/>
              <w:ind w:left="210"/>
            </w:pPr>
            <w:r>
              <w:t xml:space="preserve">     </w:t>
            </w:r>
            <w:r w:rsidR="00ED1F36">
              <w:t>= 60.4°</w:t>
            </w:r>
          </w:p>
          <w:p w:rsidR="00971415" w:rsidRPr="003E666E" w:rsidRDefault="00ED1F36" w:rsidP="00971415">
            <w:pPr>
              <w:pStyle w:val="ListParagraph"/>
              <w:numPr>
                <w:ilvl w:val="0"/>
                <w:numId w:val="20"/>
              </w:numPr>
              <w:ind w:left="300" w:hanging="270"/>
            </w:pPr>
            <w:r>
              <w:t>Which temperature would you eliminate to make all the temperatures fit into spring? (101°)</w:t>
            </w:r>
          </w:p>
        </w:tc>
      </w:tr>
      <w:tr w:rsidR="005A4652" w:rsidTr="008B2CBF">
        <w:trPr>
          <w:trHeight w:val="893"/>
        </w:trPr>
        <w:tc>
          <w:tcPr>
            <w:tcW w:w="1175" w:type="pct"/>
            <w:tcBorders>
              <w:top w:val="single" w:sz="8" w:space="0" w:color="000000" w:themeColor="text1"/>
              <w:bottom w:val="single" w:sz="8" w:space="0" w:color="000000" w:themeColor="text1"/>
            </w:tcBorders>
          </w:tcPr>
          <w:p w:rsidR="00ED1F36" w:rsidRDefault="00ED1F36" w:rsidP="00ED1F36">
            <w:pPr>
              <w:pStyle w:val="Heading2"/>
            </w:pPr>
            <w:r w:rsidRPr="00287F69">
              <w:lastRenderedPageBreak/>
              <w:t>Assessment Activity</w:t>
            </w:r>
          </w:p>
          <w:p w:rsidR="00110F25" w:rsidRPr="00485065" w:rsidRDefault="00110F25" w:rsidP="00ED1F36"/>
        </w:tc>
        <w:tc>
          <w:tcPr>
            <w:tcW w:w="65" w:type="pct"/>
          </w:tcPr>
          <w:p w:rsidR="00C17E2A" w:rsidRDefault="00C17E2A"/>
        </w:tc>
        <w:tc>
          <w:tcPr>
            <w:tcW w:w="1822" w:type="pct"/>
            <w:tcBorders>
              <w:top w:val="single" w:sz="8" w:space="0" w:color="000000" w:themeColor="text1"/>
              <w:bottom w:val="single" w:sz="8" w:space="0" w:color="000000" w:themeColor="text1"/>
            </w:tcBorders>
          </w:tcPr>
          <w:p w:rsidR="00ED1F36" w:rsidRDefault="00ED1F36" w:rsidP="00ED1F36">
            <w:pPr>
              <w:pStyle w:val="Heading2"/>
            </w:pPr>
            <w:r w:rsidRPr="00287F69">
              <w:t>Assessment Activity</w:t>
            </w:r>
          </w:p>
          <w:p w:rsidR="003C38C7" w:rsidRDefault="003C38C7" w:rsidP="003C38C7">
            <w:pPr>
              <w:pStyle w:val="ListParagraph"/>
              <w:numPr>
                <w:ilvl w:val="0"/>
                <w:numId w:val="21"/>
              </w:numPr>
              <w:ind w:left="420"/>
            </w:pPr>
            <w:r>
              <w:t>8, 9, 2, 12, 12, 10, 14, 14, 5</w:t>
            </w:r>
          </w:p>
          <w:p w:rsidR="003C38C7" w:rsidRDefault="003C38C7" w:rsidP="003C38C7">
            <w:pPr>
              <w:ind w:left="420"/>
            </w:pPr>
            <w:r>
              <w:t xml:space="preserve">      Mean = </w:t>
            </w:r>
          </w:p>
          <w:p w:rsidR="003C38C7" w:rsidRDefault="003C38C7" w:rsidP="003C38C7">
            <w:pPr>
              <w:ind w:left="420"/>
            </w:pPr>
            <w:r>
              <w:t xml:space="preserve">      Mode = </w:t>
            </w:r>
          </w:p>
          <w:p w:rsidR="003C38C7" w:rsidRDefault="003C38C7" w:rsidP="003C38C7">
            <w:pPr>
              <w:ind w:left="420"/>
            </w:pPr>
            <w:r>
              <w:t xml:space="preserve">      Median = </w:t>
            </w:r>
          </w:p>
          <w:p w:rsidR="003C38C7" w:rsidRDefault="003C38C7" w:rsidP="003C38C7">
            <w:pPr>
              <w:pStyle w:val="ListParagraph"/>
              <w:numPr>
                <w:ilvl w:val="0"/>
                <w:numId w:val="21"/>
              </w:numPr>
              <w:ind w:left="420"/>
            </w:pPr>
            <w:r>
              <w:t>15, 11, 5, 12, 12</w:t>
            </w:r>
          </w:p>
          <w:p w:rsidR="003C38C7" w:rsidRDefault="003C38C7" w:rsidP="003C38C7">
            <w:pPr>
              <w:ind w:left="420"/>
            </w:pPr>
            <w:r>
              <w:t xml:space="preserve">      Mean = </w:t>
            </w:r>
          </w:p>
          <w:p w:rsidR="003C38C7" w:rsidRDefault="003C38C7" w:rsidP="003C38C7">
            <w:pPr>
              <w:ind w:left="420"/>
            </w:pPr>
            <w:r>
              <w:t xml:space="preserve">      Mode = </w:t>
            </w:r>
          </w:p>
          <w:p w:rsidR="003C38C7" w:rsidRDefault="003C38C7" w:rsidP="003C38C7">
            <w:pPr>
              <w:ind w:left="420"/>
            </w:pPr>
            <w:r>
              <w:t xml:space="preserve">      Median = </w:t>
            </w:r>
          </w:p>
          <w:p w:rsidR="003C38C7" w:rsidRDefault="003C38C7" w:rsidP="003C38C7">
            <w:pPr>
              <w:pStyle w:val="ListParagraph"/>
              <w:numPr>
                <w:ilvl w:val="0"/>
                <w:numId w:val="21"/>
              </w:numPr>
              <w:ind w:left="420"/>
            </w:pPr>
            <w:r>
              <w:t>2, 3, 9, 11, 13, 10, 5, 4</w:t>
            </w:r>
          </w:p>
          <w:p w:rsidR="003C38C7" w:rsidRDefault="003C38C7" w:rsidP="003C38C7">
            <w:pPr>
              <w:ind w:left="420"/>
            </w:pPr>
            <w:r>
              <w:t xml:space="preserve">       Mean = </w:t>
            </w:r>
          </w:p>
          <w:p w:rsidR="003C38C7" w:rsidRDefault="003C38C7" w:rsidP="003C38C7">
            <w:pPr>
              <w:ind w:left="420"/>
            </w:pPr>
            <w:r>
              <w:t xml:space="preserve">       Mode = </w:t>
            </w:r>
          </w:p>
          <w:p w:rsidR="006B19E5" w:rsidRPr="003E666E" w:rsidRDefault="003C38C7" w:rsidP="003C38C7">
            <w:pPr>
              <w:ind w:left="420"/>
            </w:pPr>
            <w:r>
              <w:t xml:space="preserve">       Median =</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ED1F36" w:rsidRDefault="00ED1F36" w:rsidP="00ED1F36">
            <w:pPr>
              <w:pStyle w:val="Heading2"/>
            </w:pPr>
            <w:r w:rsidRPr="00287F69">
              <w:t>Assessment Activity</w:t>
            </w:r>
          </w:p>
          <w:p w:rsidR="00CB574B" w:rsidRDefault="00CB574B" w:rsidP="00EB2FF3"/>
        </w:tc>
      </w:tr>
      <w:tr w:rsidR="005A4652" w:rsidTr="008B2CBF">
        <w:trPr>
          <w:trHeight w:val="893"/>
        </w:trPr>
        <w:tc>
          <w:tcPr>
            <w:tcW w:w="1175" w:type="pct"/>
            <w:tcBorders>
              <w:top w:val="single" w:sz="8" w:space="0" w:color="000000" w:themeColor="text1"/>
              <w:bottom w:val="single" w:sz="18" w:space="0" w:color="000000" w:themeColor="text1"/>
            </w:tcBorders>
          </w:tcPr>
          <w:p w:rsidR="00C17E2A" w:rsidRDefault="00D27DC3">
            <w:pPr>
              <w:pStyle w:val="Heading2"/>
            </w:pPr>
            <w:r>
              <w:t>Summary</w:t>
            </w:r>
          </w:p>
          <w:p w:rsidR="00EA5BCA" w:rsidRPr="00EA5BCA" w:rsidRDefault="00EA5BCA" w:rsidP="00ED1F36"/>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ED1F36" w:rsidP="00ED1F36">
            <w:pPr>
              <w:pStyle w:val="Heading2"/>
            </w:pPr>
            <w:r>
              <w:t>Review and Closing</w:t>
            </w:r>
          </w:p>
          <w:p w:rsidR="003C38C7" w:rsidRDefault="003F2A58" w:rsidP="003C38C7">
            <w:pPr>
              <w:pStyle w:val="ListParagraph"/>
              <w:numPr>
                <w:ilvl w:val="0"/>
                <w:numId w:val="22"/>
              </w:numPr>
              <w:ind w:left="210" w:hanging="180"/>
            </w:pPr>
            <w:r>
              <w:t xml:space="preserve"> </w:t>
            </w:r>
            <w:r w:rsidR="003C38C7">
              <w:t>To check for understanding, have the students answer the Assessment Questions.</w:t>
            </w:r>
          </w:p>
          <w:p w:rsidR="003C38C7" w:rsidRDefault="003C38C7" w:rsidP="003C38C7">
            <w:pPr>
              <w:pStyle w:val="ListParagraph"/>
              <w:numPr>
                <w:ilvl w:val="0"/>
                <w:numId w:val="22"/>
              </w:numPr>
              <w:ind w:left="240" w:hanging="180"/>
            </w:pPr>
            <w:r>
              <w:t>Students should be able to define median, mode, range, and mean and the steps or operations needed to find them.</w:t>
            </w:r>
          </w:p>
          <w:p w:rsidR="003C38C7" w:rsidRDefault="003C38C7" w:rsidP="003C38C7">
            <w:pPr>
              <w:pStyle w:val="ListParagraph"/>
              <w:numPr>
                <w:ilvl w:val="0"/>
                <w:numId w:val="22"/>
              </w:numPr>
              <w:ind w:left="240" w:hanging="180"/>
            </w:pPr>
            <w:r>
              <w:t>successfully order data from least to greatest.</w:t>
            </w:r>
          </w:p>
          <w:p w:rsidR="003C38C7" w:rsidRDefault="003C38C7" w:rsidP="003C38C7">
            <w:pPr>
              <w:pStyle w:val="ListParagraph"/>
              <w:numPr>
                <w:ilvl w:val="0"/>
                <w:numId w:val="22"/>
              </w:numPr>
              <w:ind w:left="240" w:hanging="180"/>
            </w:pPr>
            <w:r>
              <w:t>identify the mode, if any, and calculate the range from any ordered data set.</w:t>
            </w:r>
          </w:p>
          <w:p w:rsidR="003C38C7" w:rsidRDefault="003C38C7" w:rsidP="003C38C7">
            <w:pPr>
              <w:pStyle w:val="ListParagraph"/>
              <w:numPr>
                <w:ilvl w:val="0"/>
                <w:numId w:val="22"/>
              </w:numPr>
              <w:ind w:left="240" w:hanging="180"/>
            </w:pPr>
            <w:r>
              <w:t>Find the median of both even and odd sets of data.</w:t>
            </w:r>
          </w:p>
          <w:p w:rsidR="003F2A58" w:rsidRPr="003F2A58" w:rsidRDefault="003C38C7" w:rsidP="003C38C7">
            <w:pPr>
              <w:pStyle w:val="ListParagraph"/>
              <w:numPr>
                <w:ilvl w:val="0"/>
                <w:numId w:val="22"/>
              </w:numPr>
              <w:ind w:left="240" w:hanging="180"/>
            </w:pPr>
            <w:r>
              <w:t>solve for the mean, a more complex operation that may require more practice. Lead students in the process of estimating how the mean value will change as the values change in the data set.</w:t>
            </w:r>
          </w:p>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rsidP="003C38C7"/>
        </w:tc>
      </w:tr>
    </w:tbl>
    <w:p w:rsidR="00C17E2A" w:rsidRDefault="00C17E2A"/>
    <w:sectPr w:rsidR="00C17E2A" w:rsidSect="00E62AFC">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A16" w:rsidRDefault="00813A16">
      <w:pPr>
        <w:spacing w:before="0" w:after="0" w:line="240" w:lineRule="auto"/>
      </w:pPr>
      <w:r>
        <w:separator/>
      </w:r>
    </w:p>
  </w:endnote>
  <w:endnote w:type="continuationSeparator" w:id="0">
    <w:p w:rsidR="00813A16" w:rsidRDefault="00813A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05D" w:rsidRDefault="00B8305D">
    <w:pPr>
      <w:pStyle w:val="Footer"/>
    </w:pPr>
    <w:r>
      <w:fldChar w:fldCharType="begin"/>
    </w:r>
    <w:r>
      <w:instrText xml:space="preserve"> PAGE   \* MERGEFORMAT </w:instrText>
    </w:r>
    <w:r>
      <w:fldChar w:fldCharType="separate"/>
    </w:r>
    <w:r w:rsidR="00DA4C30">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A16" w:rsidRDefault="00813A16">
      <w:pPr>
        <w:spacing w:before="0" w:after="0" w:line="240" w:lineRule="auto"/>
      </w:pPr>
      <w:r>
        <w:separator/>
      </w:r>
    </w:p>
  </w:footnote>
  <w:footnote w:type="continuationSeparator" w:id="0">
    <w:p w:rsidR="00813A16" w:rsidRDefault="00813A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05D" w:rsidRDefault="00B8305D">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954658"/>
    <w:multiLevelType w:val="hybridMultilevel"/>
    <w:tmpl w:val="D45EB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F6E95"/>
    <w:multiLevelType w:val="hybridMultilevel"/>
    <w:tmpl w:val="123E1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B412D0"/>
    <w:multiLevelType w:val="hybridMultilevel"/>
    <w:tmpl w:val="D45EB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F1027F"/>
    <w:multiLevelType w:val="hybridMultilevel"/>
    <w:tmpl w:val="DC207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81154C"/>
    <w:multiLevelType w:val="hybridMultilevel"/>
    <w:tmpl w:val="674E8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B51C32"/>
    <w:multiLevelType w:val="hybridMultilevel"/>
    <w:tmpl w:val="AFAE3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3C10C9"/>
    <w:multiLevelType w:val="hybridMultilevel"/>
    <w:tmpl w:val="D45EB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D5579"/>
    <w:multiLevelType w:val="hybridMultilevel"/>
    <w:tmpl w:val="A206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3E0DB2"/>
    <w:multiLevelType w:val="hybridMultilevel"/>
    <w:tmpl w:val="37120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1504B0"/>
    <w:multiLevelType w:val="hybridMultilevel"/>
    <w:tmpl w:val="0D78EFA2"/>
    <w:lvl w:ilvl="0" w:tplc="B6B8263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AA6353"/>
    <w:multiLevelType w:val="hybridMultilevel"/>
    <w:tmpl w:val="5E124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4"/>
  </w:num>
  <w:num w:numId="3">
    <w:abstractNumId w:val="13"/>
  </w:num>
  <w:num w:numId="4">
    <w:abstractNumId w:val="23"/>
  </w:num>
  <w:num w:numId="5">
    <w:abstractNumId w:val="21"/>
  </w:num>
  <w:num w:numId="6">
    <w:abstractNumId w:val="1"/>
  </w:num>
  <w:num w:numId="7">
    <w:abstractNumId w:val="6"/>
  </w:num>
  <w:num w:numId="8">
    <w:abstractNumId w:val="4"/>
  </w:num>
  <w:num w:numId="9">
    <w:abstractNumId w:val="8"/>
  </w:num>
  <w:num w:numId="10">
    <w:abstractNumId w:val="11"/>
  </w:num>
  <w:num w:numId="11">
    <w:abstractNumId w:val="10"/>
  </w:num>
  <w:num w:numId="12">
    <w:abstractNumId w:val="12"/>
  </w:num>
  <w:num w:numId="13">
    <w:abstractNumId w:val="22"/>
  </w:num>
  <w:num w:numId="14">
    <w:abstractNumId w:val="5"/>
  </w:num>
  <w:num w:numId="15">
    <w:abstractNumId w:val="18"/>
  </w:num>
  <w:num w:numId="16">
    <w:abstractNumId w:val="20"/>
  </w:num>
  <w:num w:numId="17">
    <w:abstractNumId w:val="3"/>
  </w:num>
  <w:num w:numId="18">
    <w:abstractNumId w:val="15"/>
  </w:num>
  <w:num w:numId="19">
    <w:abstractNumId w:val="17"/>
  </w:num>
  <w:num w:numId="20">
    <w:abstractNumId w:val="2"/>
  </w:num>
  <w:num w:numId="21">
    <w:abstractNumId w:val="7"/>
  </w:num>
  <w:num w:numId="22">
    <w:abstractNumId w:val="16"/>
  </w:num>
  <w:num w:numId="23">
    <w:abstractNumId w:val="9"/>
  </w:num>
  <w:num w:numId="24">
    <w:abstractNumId w:val="19"/>
  </w:num>
  <w:num w:numId="25">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76EE2"/>
    <w:rsid w:val="000816FF"/>
    <w:rsid w:val="000904AA"/>
    <w:rsid w:val="00094462"/>
    <w:rsid w:val="00094895"/>
    <w:rsid w:val="000A351C"/>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E7897"/>
    <w:rsid w:val="001F4D29"/>
    <w:rsid w:val="001F5B63"/>
    <w:rsid w:val="00205412"/>
    <w:rsid w:val="0020622F"/>
    <w:rsid w:val="00210F3F"/>
    <w:rsid w:val="00211450"/>
    <w:rsid w:val="00211CFF"/>
    <w:rsid w:val="00220ECA"/>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C3B5E"/>
    <w:rsid w:val="002D3295"/>
    <w:rsid w:val="002D41D0"/>
    <w:rsid w:val="002E4739"/>
    <w:rsid w:val="002F4915"/>
    <w:rsid w:val="00304069"/>
    <w:rsid w:val="00304B4A"/>
    <w:rsid w:val="00310BAC"/>
    <w:rsid w:val="00312F69"/>
    <w:rsid w:val="003242CF"/>
    <w:rsid w:val="003254A0"/>
    <w:rsid w:val="00331C10"/>
    <w:rsid w:val="00336E47"/>
    <w:rsid w:val="0034434F"/>
    <w:rsid w:val="00346000"/>
    <w:rsid w:val="003468F5"/>
    <w:rsid w:val="003500BE"/>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38C7"/>
    <w:rsid w:val="003C7DAD"/>
    <w:rsid w:val="003D30E4"/>
    <w:rsid w:val="003E297B"/>
    <w:rsid w:val="003E4AD7"/>
    <w:rsid w:val="003E666E"/>
    <w:rsid w:val="003F2A58"/>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A6360"/>
    <w:rsid w:val="004B20E0"/>
    <w:rsid w:val="004B46D3"/>
    <w:rsid w:val="004B471A"/>
    <w:rsid w:val="004C5A39"/>
    <w:rsid w:val="004C6C13"/>
    <w:rsid w:val="004D089D"/>
    <w:rsid w:val="004E29C7"/>
    <w:rsid w:val="004F06F3"/>
    <w:rsid w:val="004F1557"/>
    <w:rsid w:val="004F60C4"/>
    <w:rsid w:val="004F6D32"/>
    <w:rsid w:val="005019E2"/>
    <w:rsid w:val="0050275A"/>
    <w:rsid w:val="005044F2"/>
    <w:rsid w:val="00507817"/>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5174"/>
    <w:rsid w:val="006475CC"/>
    <w:rsid w:val="006513FB"/>
    <w:rsid w:val="00667D6F"/>
    <w:rsid w:val="00675B73"/>
    <w:rsid w:val="00677486"/>
    <w:rsid w:val="00686B1E"/>
    <w:rsid w:val="00697CD8"/>
    <w:rsid w:val="006A5952"/>
    <w:rsid w:val="006B19E5"/>
    <w:rsid w:val="006B3200"/>
    <w:rsid w:val="006B571A"/>
    <w:rsid w:val="006C15A4"/>
    <w:rsid w:val="006C2F42"/>
    <w:rsid w:val="006D658C"/>
    <w:rsid w:val="006E2B3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C31C8"/>
    <w:rsid w:val="007E5E02"/>
    <w:rsid w:val="007F0910"/>
    <w:rsid w:val="007F09DA"/>
    <w:rsid w:val="007F163A"/>
    <w:rsid w:val="007F4FCC"/>
    <w:rsid w:val="007F65A3"/>
    <w:rsid w:val="00807AE6"/>
    <w:rsid w:val="00811AB9"/>
    <w:rsid w:val="00813A16"/>
    <w:rsid w:val="0083703B"/>
    <w:rsid w:val="00844F20"/>
    <w:rsid w:val="008452D9"/>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041BC"/>
    <w:rsid w:val="00910100"/>
    <w:rsid w:val="009121A3"/>
    <w:rsid w:val="009149FB"/>
    <w:rsid w:val="00920AD3"/>
    <w:rsid w:val="009232C2"/>
    <w:rsid w:val="009260D0"/>
    <w:rsid w:val="00936B83"/>
    <w:rsid w:val="009378FA"/>
    <w:rsid w:val="00954C6E"/>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E6575"/>
    <w:rsid w:val="009F7C60"/>
    <w:rsid w:val="00A0116B"/>
    <w:rsid w:val="00A1735C"/>
    <w:rsid w:val="00A25094"/>
    <w:rsid w:val="00A367FF"/>
    <w:rsid w:val="00A37E88"/>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305D"/>
    <w:rsid w:val="00B8438A"/>
    <w:rsid w:val="00B87608"/>
    <w:rsid w:val="00B91FAF"/>
    <w:rsid w:val="00BA223B"/>
    <w:rsid w:val="00BA48A4"/>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033"/>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42DEB"/>
    <w:rsid w:val="00D43AC0"/>
    <w:rsid w:val="00D46E65"/>
    <w:rsid w:val="00D63A36"/>
    <w:rsid w:val="00D8019B"/>
    <w:rsid w:val="00D812F1"/>
    <w:rsid w:val="00D85628"/>
    <w:rsid w:val="00D914D8"/>
    <w:rsid w:val="00DA1F66"/>
    <w:rsid w:val="00DA4C30"/>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2894"/>
    <w:rsid w:val="00E25E6A"/>
    <w:rsid w:val="00E271B7"/>
    <w:rsid w:val="00E36A79"/>
    <w:rsid w:val="00E41D90"/>
    <w:rsid w:val="00E42A76"/>
    <w:rsid w:val="00E601B6"/>
    <w:rsid w:val="00E601FC"/>
    <w:rsid w:val="00E62AFC"/>
    <w:rsid w:val="00E80C06"/>
    <w:rsid w:val="00E84F61"/>
    <w:rsid w:val="00E85536"/>
    <w:rsid w:val="00E86F8A"/>
    <w:rsid w:val="00EA3A1A"/>
    <w:rsid w:val="00EA458D"/>
    <w:rsid w:val="00EA5BCA"/>
    <w:rsid w:val="00EA78ED"/>
    <w:rsid w:val="00EB2FF3"/>
    <w:rsid w:val="00EB5924"/>
    <w:rsid w:val="00EC2D9F"/>
    <w:rsid w:val="00ED1F36"/>
    <w:rsid w:val="00ED219F"/>
    <w:rsid w:val="00EE09EF"/>
    <w:rsid w:val="00EE497B"/>
    <w:rsid w:val="00EF0198"/>
    <w:rsid w:val="00EF7436"/>
    <w:rsid w:val="00F1179F"/>
    <w:rsid w:val="00F12F9F"/>
    <w:rsid w:val="00F17FDF"/>
    <w:rsid w:val="00F208E3"/>
    <w:rsid w:val="00F23572"/>
    <w:rsid w:val="00F235D6"/>
    <w:rsid w:val="00F24D1F"/>
    <w:rsid w:val="00F26C54"/>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4D08E"/>
  <w15:docId w15:val="{550ACE94-C3AA-4463-B0AA-B3C2F79E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rsid w:val="00E62AFC"/>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E62AFC"/>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E62AFC"/>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2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rsid w:val="00E62AFC"/>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E62AFC"/>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E62AFC"/>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E62AFC"/>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E62AFC"/>
    <w:rPr>
      <w:color w:val="808080"/>
    </w:rPr>
  </w:style>
  <w:style w:type="table" w:customStyle="1" w:styleId="LessonPlan">
    <w:name w:val="Lesson Plan"/>
    <w:basedOn w:val="TableNormal"/>
    <w:uiPriority w:val="99"/>
    <w:rsid w:val="00E62AFC"/>
    <w:tblPr>
      <w:tblCellMar>
        <w:left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E62AFC"/>
    <w:pPr>
      <w:spacing w:before="0" w:after="0" w:line="240" w:lineRule="auto"/>
    </w:pPr>
  </w:style>
  <w:style w:type="character" w:customStyle="1" w:styleId="Heading1Char">
    <w:name w:val="Heading 1 Char"/>
    <w:basedOn w:val="DefaultParagraphFont"/>
    <w:link w:val="Heading1"/>
    <w:uiPriority w:val="9"/>
    <w:rsid w:val="00E62AFC"/>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E62AFC"/>
    <w:pPr>
      <w:numPr>
        <w:numId w:val="1"/>
      </w:numPr>
      <w:contextualSpacing/>
    </w:pPr>
  </w:style>
  <w:style w:type="character" w:customStyle="1" w:styleId="Heading2Char">
    <w:name w:val="Heading 2 Char"/>
    <w:basedOn w:val="DefaultParagraphFont"/>
    <w:link w:val="Heading2"/>
    <w:uiPriority w:val="9"/>
    <w:rsid w:val="00E62AFC"/>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E62AFC"/>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E62AFC"/>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E62AFC"/>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3E29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9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615599">
      <w:bodyDiv w:val="1"/>
      <w:marLeft w:val="0"/>
      <w:marRight w:val="0"/>
      <w:marTop w:val="0"/>
      <w:marBottom w:val="0"/>
      <w:divBdr>
        <w:top w:val="none" w:sz="0" w:space="0" w:color="auto"/>
        <w:left w:val="none" w:sz="0" w:space="0" w:color="auto"/>
        <w:bottom w:val="none" w:sz="0" w:space="0" w:color="auto"/>
        <w:right w:val="none" w:sz="0" w:space="0" w:color="auto"/>
      </w:divBdr>
    </w:div>
    <w:div w:id="579407099">
      <w:bodyDiv w:val="1"/>
      <w:marLeft w:val="0"/>
      <w:marRight w:val="0"/>
      <w:marTop w:val="0"/>
      <w:marBottom w:val="0"/>
      <w:divBdr>
        <w:top w:val="none" w:sz="0" w:space="0" w:color="auto"/>
        <w:left w:val="none" w:sz="0" w:space="0" w:color="auto"/>
        <w:bottom w:val="none" w:sz="0" w:space="0" w:color="auto"/>
        <w:right w:val="none" w:sz="0" w:space="0" w:color="auto"/>
      </w:divBdr>
    </w:div>
    <w:div w:id="591667216">
      <w:bodyDiv w:val="1"/>
      <w:marLeft w:val="0"/>
      <w:marRight w:val="0"/>
      <w:marTop w:val="0"/>
      <w:marBottom w:val="0"/>
      <w:divBdr>
        <w:top w:val="none" w:sz="0" w:space="0" w:color="auto"/>
        <w:left w:val="none" w:sz="0" w:space="0" w:color="auto"/>
        <w:bottom w:val="none" w:sz="0" w:space="0" w:color="auto"/>
        <w:right w:val="none" w:sz="0" w:space="0" w:color="auto"/>
      </w:divBdr>
    </w:div>
    <w:div w:id="805128924">
      <w:bodyDiv w:val="1"/>
      <w:marLeft w:val="0"/>
      <w:marRight w:val="0"/>
      <w:marTop w:val="0"/>
      <w:marBottom w:val="0"/>
      <w:divBdr>
        <w:top w:val="none" w:sz="0" w:space="0" w:color="auto"/>
        <w:left w:val="none" w:sz="0" w:space="0" w:color="auto"/>
        <w:bottom w:val="none" w:sz="0" w:space="0" w:color="auto"/>
        <w:right w:val="none" w:sz="0" w:space="0" w:color="auto"/>
      </w:divBdr>
    </w:div>
    <w:div w:id="936133940">
      <w:bodyDiv w:val="1"/>
      <w:marLeft w:val="0"/>
      <w:marRight w:val="0"/>
      <w:marTop w:val="0"/>
      <w:marBottom w:val="0"/>
      <w:divBdr>
        <w:top w:val="none" w:sz="0" w:space="0" w:color="auto"/>
        <w:left w:val="none" w:sz="0" w:space="0" w:color="auto"/>
        <w:bottom w:val="none" w:sz="0" w:space="0" w:color="auto"/>
        <w:right w:val="none" w:sz="0" w:space="0" w:color="auto"/>
      </w:divBdr>
    </w:div>
    <w:div w:id="1474132367">
      <w:bodyDiv w:val="1"/>
      <w:marLeft w:val="0"/>
      <w:marRight w:val="0"/>
      <w:marTop w:val="0"/>
      <w:marBottom w:val="0"/>
      <w:divBdr>
        <w:top w:val="none" w:sz="0" w:space="0" w:color="auto"/>
        <w:left w:val="none" w:sz="0" w:space="0" w:color="auto"/>
        <w:bottom w:val="none" w:sz="0" w:space="0" w:color="auto"/>
        <w:right w:val="none" w:sz="0" w:space="0" w:color="auto"/>
      </w:divBdr>
    </w:div>
    <w:div w:id="1485000684">
      <w:bodyDiv w:val="1"/>
      <w:marLeft w:val="0"/>
      <w:marRight w:val="0"/>
      <w:marTop w:val="0"/>
      <w:marBottom w:val="0"/>
      <w:divBdr>
        <w:top w:val="none" w:sz="0" w:space="0" w:color="auto"/>
        <w:left w:val="none" w:sz="0" w:space="0" w:color="auto"/>
        <w:bottom w:val="none" w:sz="0" w:space="0" w:color="auto"/>
        <w:right w:val="none" w:sz="0" w:space="0" w:color="auto"/>
      </w:divBdr>
    </w:div>
    <w:div w:id="187079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aconlearningcenter.com/Lessons/Lesson.asp?ID=1652" TargetMode="External"/><Relationship Id="rId13" Type="http://schemas.openxmlformats.org/officeDocument/2006/relationships/hyperlink" Target="https://www.visualthesaurus.com/cm/lessons/the-three-ms-of-statistics-mode-median-mea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eaconlearningcenter.com/Lessons/Lesson.asp?ID=165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achervision.com/probability-statistics/investigating-median-mode-mean" TargetMode="External"/><Relationship Id="rId5" Type="http://schemas.openxmlformats.org/officeDocument/2006/relationships/webSettings" Target="webSettings.xml"/><Relationship Id="rId15" Type="http://schemas.openxmlformats.org/officeDocument/2006/relationships/hyperlink" Target="https://www.teachervision.com/probability-statistics/investigating-median-mode-mean" TargetMode="External"/><Relationship Id="rId10" Type="http://schemas.openxmlformats.org/officeDocument/2006/relationships/hyperlink" Target="https://www.universalclass.com/articles/math/statistics/how-to-calculate-mean-median-mode.ht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visualthesaurus.com/cm/lessons/the-three-ms-of-statistics-mode-median-mean/" TargetMode="External"/><Relationship Id="rId14" Type="http://schemas.openxmlformats.org/officeDocument/2006/relationships/hyperlink" Target="https://www.universalclass.com/articles/math/statistics/how-to-calculate-mean-median-mode.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93DC1"/>
    <w:rsid w:val="00071DA5"/>
    <w:rsid w:val="000E3902"/>
    <w:rsid w:val="00106507"/>
    <w:rsid w:val="001C0E2D"/>
    <w:rsid w:val="001D7DEB"/>
    <w:rsid w:val="00253619"/>
    <w:rsid w:val="00280CE5"/>
    <w:rsid w:val="004A008E"/>
    <w:rsid w:val="004E1DB9"/>
    <w:rsid w:val="00571A20"/>
    <w:rsid w:val="005E6E71"/>
    <w:rsid w:val="006814AC"/>
    <w:rsid w:val="00713551"/>
    <w:rsid w:val="00805105"/>
    <w:rsid w:val="00816166"/>
    <w:rsid w:val="00836926"/>
    <w:rsid w:val="009D2491"/>
    <w:rsid w:val="009E0096"/>
    <w:rsid w:val="00A20224"/>
    <w:rsid w:val="00AB2F7D"/>
    <w:rsid w:val="00AB37F5"/>
    <w:rsid w:val="00B67D1F"/>
    <w:rsid w:val="00C87D32"/>
    <w:rsid w:val="00C93DC1"/>
    <w:rsid w:val="00D22ED1"/>
    <w:rsid w:val="00D92979"/>
    <w:rsid w:val="00DF233C"/>
    <w:rsid w:val="00E17671"/>
    <w:rsid w:val="00E85E48"/>
    <w:rsid w:val="00EA0EF2"/>
    <w:rsid w:val="00EB30E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DF233C"/>
  </w:style>
  <w:style w:type="paragraph" w:customStyle="1" w:styleId="57D0253E54FA4684857C7E53F49E1A5B">
    <w:name w:val="57D0253E54FA4684857C7E53F49E1A5B"/>
    <w:rsid w:val="00DF233C"/>
  </w:style>
  <w:style w:type="paragraph" w:customStyle="1" w:styleId="7AE7DFE8D63F4AC0A9D67267C3699CCC">
    <w:name w:val="7AE7DFE8D63F4AC0A9D67267C3699CCC"/>
    <w:rsid w:val="00DF233C"/>
  </w:style>
  <w:style w:type="paragraph" w:customStyle="1" w:styleId="1C876A8B6575410E8AA7530875A6B7F4">
    <w:name w:val="1C876A8B6575410E8AA7530875A6B7F4"/>
    <w:rsid w:val="00DF233C"/>
  </w:style>
  <w:style w:type="paragraph" w:customStyle="1" w:styleId="A392ED6794CC47DFA557364CD4043756">
    <w:name w:val="A392ED6794CC47DFA557364CD4043756"/>
    <w:rsid w:val="00DF233C"/>
  </w:style>
  <w:style w:type="character" w:styleId="PlaceholderText">
    <w:name w:val="Placeholder Text"/>
    <w:basedOn w:val="DefaultParagraphFont"/>
    <w:uiPriority w:val="99"/>
    <w:semiHidden/>
    <w:rsid w:val="001C0E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25</TotalTime>
  <Pages>3</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8</cp:revision>
  <dcterms:created xsi:type="dcterms:W3CDTF">2019-07-26T15:17:00Z</dcterms:created>
  <dcterms:modified xsi:type="dcterms:W3CDTF">2019-08-09T23:58:00Z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