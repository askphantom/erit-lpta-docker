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0B92BAA5" w:rsidR="00C17E2A" w:rsidRPr="00CF3AEF" w:rsidRDefault="00855EB5">
            <w:pPr>
              <w:pStyle w:val="Title"/>
              <w:rPr>
                <w:sz w:val="34"/>
                <w:szCs w:val="36"/>
              </w:rPr>
            </w:pPr>
            <w:r>
              <w:rPr>
                <w:sz w:val="34"/>
                <w:szCs w:val="36"/>
              </w:rPr>
              <w:t>COMMON DRUGS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500" w:type="pct"/>
                <w:vAlign w:val="bottom"/>
              </w:tcPr>
              <w:p w14:paraId="184A80D0" w14:textId="3BAC4B44" w:rsidR="00C17E2A" w:rsidRDefault="002A5B76">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CDEFE52" w:rsidR="00C17E2A" w:rsidRDefault="003300D5">
                  <w:r>
                    <w:t>SOCIAL STUDIES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3F9CEC90" w:rsidR="00C17E2A" w:rsidRDefault="00CB2435">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4CFD3057" w:rsidR="000A37E8" w:rsidRDefault="000A37E8">
            <w:r>
              <w:t>This lesson plan covers teaching content for</w:t>
            </w:r>
            <w:r w:rsidR="00EB3FC4">
              <w:t xml:space="preserve">: </w:t>
            </w:r>
          </w:p>
          <w:p w14:paraId="7658ABD0" w14:textId="6683B961" w:rsidR="009A7DBD" w:rsidRPr="009A7DBD" w:rsidRDefault="009A7DBD" w:rsidP="002479C8">
            <w:pPr>
              <w:pStyle w:val="ListParagraph"/>
              <w:numPr>
                <w:ilvl w:val="0"/>
                <w:numId w:val="2"/>
              </w:numPr>
              <w:ind w:left="467" w:hanging="142"/>
              <w:rPr>
                <w:lang w:val="en-GB"/>
              </w:rPr>
            </w:pPr>
            <w:r>
              <w:rPr>
                <w:lang w:val="en-GB"/>
              </w:rPr>
              <w:t xml:space="preserve"> </w:t>
            </w:r>
            <w:r w:rsidRPr="009A7DBD">
              <w:rPr>
                <w:lang w:val="en-GB"/>
              </w:rPr>
              <w:t>To learn about various drugs.</w:t>
            </w:r>
          </w:p>
          <w:p w14:paraId="286584AB" w14:textId="2EC06249" w:rsidR="000A37E8" w:rsidRDefault="009A7DBD" w:rsidP="002479C8">
            <w:pPr>
              <w:pStyle w:val="ListParagraph"/>
              <w:numPr>
                <w:ilvl w:val="0"/>
                <w:numId w:val="2"/>
              </w:numPr>
              <w:ind w:left="467" w:hanging="142"/>
            </w:pPr>
            <w:r>
              <w:t xml:space="preserve"> </w:t>
            </w:r>
            <w:r w:rsidR="006A6F32">
              <w:t>Identification of modern drugs</w:t>
            </w:r>
            <w:r w:rsidR="00FA1733">
              <w:t xml:space="preserve"> e.g</w:t>
            </w:r>
            <w:r w:rsidR="003D72A2">
              <w:t>.</w:t>
            </w:r>
            <w:r w:rsidR="00FA1733">
              <w:t xml:space="preserve"> Paracetamol, Aspirin, Panadol</w:t>
            </w:r>
            <w:r w:rsidR="006A6F32">
              <w:t>.</w:t>
            </w:r>
          </w:p>
          <w:p w14:paraId="224D3E1F" w14:textId="022B5FE2" w:rsidR="006A6F32" w:rsidRDefault="006A6F32" w:rsidP="002479C8">
            <w:pPr>
              <w:pStyle w:val="ListParagraph"/>
              <w:numPr>
                <w:ilvl w:val="0"/>
                <w:numId w:val="2"/>
              </w:numPr>
              <w:ind w:left="467" w:hanging="142"/>
            </w:pPr>
            <w:r>
              <w:t xml:space="preserve"> </w:t>
            </w:r>
            <w:r w:rsidR="00147EF3">
              <w:t>Who administers dru</w:t>
            </w:r>
            <w:r w:rsidR="00FA1733">
              <w:t>g</w:t>
            </w:r>
            <w:r w:rsidR="00147EF3">
              <w:t>.</w:t>
            </w:r>
          </w:p>
          <w:p w14:paraId="7162E278" w14:textId="77777777" w:rsidR="00CB2435" w:rsidRDefault="00CB2435" w:rsidP="00CB2435">
            <w:pPr>
              <w:pStyle w:val="ListParagraph"/>
              <w:ind w:left="467"/>
            </w:pPr>
          </w:p>
          <w:p w14:paraId="458BD9FD" w14:textId="022C1D0B" w:rsidR="00B61232" w:rsidRDefault="00B61232" w:rsidP="00CB2435">
            <w:pPr>
              <w:pStyle w:val="ListParagraph"/>
              <w:ind w:left="467"/>
            </w:pPr>
          </w:p>
        </w:tc>
      </w:tr>
    </w:tbl>
    <w:p w14:paraId="44024CC7" w14:textId="772D1905"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815"/>
                            </w:tblGrid>
                            <w:tr w:rsidR="00855EB5"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855EB5" w:rsidRPr="00456C19" w:rsidRDefault="00855EB5">
                                  <w:pPr>
                                    <w:pStyle w:val="Heading2"/>
                                    <w:rPr>
                                      <w:b/>
                                    </w:rPr>
                                  </w:pPr>
                                  <w:r w:rsidRPr="00456C19">
                                    <w:rPr>
                                      <w:b/>
                                    </w:rPr>
                                    <w:t>Materials Required</w:t>
                                  </w:r>
                                </w:p>
                                <w:p w14:paraId="4DF1EFF7" w14:textId="77777777" w:rsidR="003E5918" w:rsidRPr="003E5918" w:rsidRDefault="003E5918" w:rsidP="003E5918">
                                  <w:pPr>
                                    <w:pStyle w:val="ListBullet"/>
                                    <w:rPr>
                                      <w:rFonts w:eastAsia="Times New Roman"/>
                                      <w:lang w:val="en-GB" w:eastAsia="en-GB"/>
                                    </w:rPr>
                                  </w:pPr>
                                  <w:r w:rsidRPr="003E5918">
                                    <w:rPr>
                                      <w:rFonts w:eastAsia="Times New Roman"/>
                                      <w:lang w:val="en-GB" w:eastAsia="en-GB"/>
                                    </w:rPr>
                                    <w:t>Poster board</w:t>
                                  </w:r>
                                </w:p>
                                <w:p w14:paraId="558FBAC2" w14:textId="77777777" w:rsidR="003E5918" w:rsidRPr="003E5918" w:rsidRDefault="003E5918" w:rsidP="003E5918">
                                  <w:pPr>
                                    <w:pStyle w:val="ListBullet"/>
                                    <w:rPr>
                                      <w:rFonts w:eastAsia="Times New Roman"/>
                                      <w:lang w:val="en-GB" w:eastAsia="en-GB"/>
                                    </w:rPr>
                                  </w:pPr>
                                  <w:r w:rsidRPr="003E5918">
                                    <w:rPr>
                                      <w:rFonts w:eastAsia="Times New Roman"/>
                                      <w:lang w:val="en-GB" w:eastAsia="en-GB"/>
                                    </w:rPr>
                                    <w:t>Markers</w:t>
                                  </w:r>
                                </w:p>
                                <w:p w14:paraId="6A94D1A3" w14:textId="13236174" w:rsidR="00855EB5" w:rsidRDefault="00855EB5" w:rsidP="003E5918">
                                  <w:pPr>
                                    <w:pStyle w:val="ListBullet"/>
                                  </w:pPr>
                                </w:p>
                                <w:p w14:paraId="4BE61749" w14:textId="00C57918" w:rsidR="00855EB5" w:rsidRDefault="00855EB5" w:rsidP="003E5918">
                                  <w:pPr>
                                    <w:pStyle w:val="ListBullet"/>
                                  </w:pPr>
                                  <w:r>
                                    <w:t xml:space="preserve"> </w:t>
                                  </w:r>
                                </w:p>
                              </w:tc>
                            </w:tr>
                            <w:tr w:rsidR="00855EB5"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855EB5" w:rsidRPr="00456C19" w:rsidRDefault="00855EB5">
                                  <w:pPr>
                                    <w:pStyle w:val="Heading2"/>
                                    <w:rPr>
                                      <w:b/>
                                    </w:rPr>
                                  </w:pPr>
                                  <w:r w:rsidRPr="00456C19">
                                    <w:rPr>
                                      <w:b/>
                                    </w:rPr>
                                    <w:t>Additional Resources</w:t>
                                  </w:r>
                                </w:p>
                                <w:p w14:paraId="5506FC1D" w14:textId="77777777" w:rsidR="00855EB5" w:rsidRDefault="005124FA" w:rsidP="00151ABF">
                                  <w:pPr>
                                    <w:pStyle w:val="ListBullet"/>
                                  </w:pPr>
                                  <w:hyperlink r:id="rId7" w:history="1">
                                    <w:r w:rsidR="00147EF3" w:rsidRPr="00147EF3">
                                      <w:rPr>
                                        <w:rStyle w:val="Hyperlink"/>
                                      </w:rPr>
                                      <w:t>https://educators.brainpop.com/bp-jr-topic/medicine/</w:t>
                                    </w:r>
                                  </w:hyperlink>
                                </w:p>
                                <w:p w14:paraId="19CE94E8" w14:textId="77777777" w:rsidR="00147EF3" w:rsidRDefault="005124FA" w:rsidP="00151ABF">
                                  <w:pPr>
                                    <w:pStyle w:val="ListBullet"/>
                                  </w:pPr>
                                  <w:hyperlink r:id="rId8" w:history="1">
                                    <w:r w:rsidR="00147EF3" w:rsidRPr="00147EF3">
                                      <w:rPr>
                                        <w:rStyle w:val="Hyperlink"/>
                                      </w:rPr>
                                      <w:t>https://www.drugabuse.gov/publications/brain-power/brain-power-grades-2-3</w:t>
                                    </w:r>
                                  </w:hyperlink>
                                </w:p>
                                <w:p w14:paraId="5B168507" w14:textId="2BFE417F" w:rsidR="00147EF3" w:rsidRDefault="005124FA" w:rsidP="00147EF3">
                                  <w:pPr>
                                    <w:pStyle w:val="ListBullet"/>
                                  </w:pPr>
                                  <w:hyperlink r:id="rId9" w:history="1">
                                    <w:r w:rsidR="00147EF3" w:rsidRPr="000014B3">
                                      <w:rPr>
                                        <w:rStyle w:val="Hyperlink"/>
                                      </w:rPr>
                                      <w:t>https://www.youtube.com/watch?v=uOcpsXMJcJk</w:t>
                                    </w:r>
                                  </w:hyperlink>
                                </w:p>
                                <w:p w14:paraId="266D3DBF" w14:textId="29F32C68" w:rsidR="00147EF3" w:rsidRDefault="00147EF3" w:rsidP="00147EF3">
                                  <w:pPr>
                                    <w:pStyle w:val="ListBullet"/>
                                  </w:pPr>
                                </w:p>
                              </w:tc>
                            </w:tr>
                            <w:tr w:rsidR="00855EB5" w14:paraId="22539C1A" w14:textId="77777777">
                              <w:trPr>
                                <w:trHeight w:val="864"/>
                              </w:trPr>
                              <w:tc>
                                <w:tcPr>
                                  <w:tcW w:w="5000" w:type="pct"/>
                                  <w:tcBorders>
                                    <w:top w:val="single" w:sz="8" w:space="0" w:color="000000" w:themeColor="text1"/>
                                  </w:tcBorders>
                                </w:tcPr>
                                <w:p w14:paraId="738BD807" w14:textId="77777777" w:rsidR="00855EB5" w:rsidRPr="00456C19" w:rsidRDefault="00855EB5">
                                  <w:pPr>
                                    <w:pStyle w:val="Heading2"/>
                                    <w:rPr>
                                      <w:b/>
                                    </w:rPr>
                                  </w:pPr>
                                  <w:r w:rsidRPr="00456C19">
                                    <w:rPr>
                                      <w:b/>
                                    </w:rPr>
                                    <w:t>Additional Notes</w:t>
                                  </w:r>
                                </w:p>
                                <w:p w14:paraId="56EB777B" w14:textId="77777777" w:rsidR="00855EB5" w:rsidRDefault="00855EB5"/>
                              </w:tc>
                            </w:tr>
                          </w:tbl>
                          <w:p w14:paraId="7C9852EE" w14:textId="77777777" w:rsidR="00855EB5" w:rsidRDefault="00855EB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815"/>
                      </w:tblGrid>
                      <w:tr w:rsidR="00855EB5"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855EB5" w:rsidRPr="00456C19" w:rsidRDefault="00855EB5">
                            <w:pPr>
                              <w:pStyle w:val="Heading2"/>
                              <w:rPr>
                                <w:b/>
                              </w:rPr>
                            </w:pPr>
                            <w:r w:rsidRPr="00456C19">
                              <w:rPr>
                                <w:b/>
                              </w:rPr>
                              <w:t>Materials Required</w:t>
                            </w:r>
                          </w:p>
                          <w:p w14:paraId="4DF1EFF7" w14:textId="77777777" w:rsidR="003E5918" w:rsidRPr="003E5918" w:rsidRDefault="003E5918" w:rsidP="003E5918">
                            <w:pPr>
                              <w:pStyle w:val="ListBullet"/>
                              <w:rPr>
                                <w:rFonts w:eastAsia="Times New Roman"/>
                                <w:lang w:val="en-GB" w:eastAsia="en-GB"/>
                              </w:rPr>
                            </w:pPr>
                            <w:r w:rsidRPr="003E5918">
                              <w:rPr>
                                <w:rFonts w:eastAsia="Times New Roman"/>
                                <w:lang w:val="en-GB" w:eastAsia="en-GB"/>
                              </w:rPr>
                              <w:t>Poster board</w:t>
                            </w:r>
                          </w:p>
                          <w:p w14:paraId="558FBAC2" w14:textId="77777777" w:rsidR="003E5918" w:rsidRPr="003E5918" w:rsidRDefault="003E5918" w:rsidP="003E5918">
                            <w:pPr>
                              <w:pStyle w:val="ListBullet"/>
                              <w:rPr>
                                <w:rFonts w:eastAsia="Times New Roman"/>
                                <w:lang w:val="en-GB" w:eastAsia="en-GB"/>
                              </w:rPr>
                            </w:pPr>
                            <w:r w:rsidRPr="003E5918">
                              <w:rPr>
                                <w:rFonts w:eastAsia="Times New Roman"/>
                                <w:lang w:val="en-GB" w:eastAsia="en-GB"/>
                              </w:rPr>
                              <w:t>Markers</w:t>
                            </w:r>
                          </w:p>
                          <w:p w14:paraId="6A94D1A3" w14:textId="13236174" w:rsidR="00855EB5" w:rsidRDefault="00855EB5" w:rsidP="003E5918">
                            <w:pPr>
                              <w:pStyle w:val="ListBullet"/>
                            </w:pPr>
                          </w:p>
                          <w:p w14:paraId="4BE61749" w14:textId="00C57918" w:rsidR="00855EB5" w:rsidRDefault="00855EB5" w:rsidP="003E5918">
                            <w:pPr>
                              <w:pStyle w:val="ListBullet"/>
                            </w:pPr>
                            <w:r>
                              <w:t xml:space="preserve"> </w:t>
                            </w:r>
                          </w:p>
                        </w:tc>
                      </w:tr>
                      <w:tr w:rsidR="00855EB5"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855EB5" w:rsidRPr="00456C19" w:rsidRDefault="00855EB5">
                            <w:pPr>
                              <w:pStyle w:val="Heading2"/>
                              <w:rPr>
                                <w:b/>
                              </w:rPr>
                            </w:pPr>
                            <w:r w:rsidRPr="00456C19">
                              <w:rPr>
                                <w:b/>
                              </w:rPr>
                              <w:t>Additional Resources</w:t>
                            </w:r>
                          </w:p>
                          <w:p w14:paraId="5506FC1D" w14:textId="77777777" w:rsidR="00855EB5" w:rsidRDefault="005124FA" w:rsidP="00151ABF">
                            <w:pPr>
                              <w:pStyle w:val="ListBullet"/>
                            </w:pPr>
                            <w:hyperlink r:id="rId10" w:history="1">
                              <w:r w:rsidR="00147EF3" w:rsidRPr="00147EF3">
                                <w:rPr>
                                  <w:rStyle w:val="Hyperlink"/>
                                </w:rPr>
                                <w:t>https://educators.brainpop.com/bp-jr-topic/medicine/</w:t>
                              </w:r>
                            </w:hyperlink>
                          </w:p>
                          <w:p w14:paraId="19CE94E8" w14:textId="77777777" w:rsidR="00147EF3" w:rsidRDefault="005124FA" w:rsidP="00151ABF">
                            <w:pPr>
                              <w:pStyle w:val="ListBullet"/>
                            </w:pPr>
                            <w:hyperlink r:id="rId11" w:history="1">
                              <w:r w:rsidR="00147EF3" w:rsidRPr="00147EF3">
                                <w:rPr>
                                  <w:rStyle w:val="Hyperlink"/>
                                </w:rPr>
                                <w:t>https://www.drugabuse.gov/publications/brain-power/brain-power-grades-2-3</w:t>
                              </w:r>
                            </w:hyperlink>
                          </w:p>
                          <w:p w14:paraId="5B168507" w14:textId="2BFE417F" w:rsidR="00147EF3" w:rsidRDefault="005124FA" w:rsidP="00147EF3">
                            <w:pPr>
                              <w:pStyle w:val="ListBullet"/>
                            </w:pPr>
                            <w:hyperlink r:id="rId12" w:history="1">
                              <w:r w:rsidR="00147EF3" w:rsidRPr="000014B3">
                                <w:rPr>
                                  <w:rStyle w:val="Hyperlink"/>
                                </w:rPr>
                                <w:t>https://www.youtube.com/watch?v=uOcpsXMJcJk</w:t>
                              </w:r>
                            </w:hyperlink>
                          </w:p>
                          <w:p w14:paraId="266D3DBF" w14:textId="29F32C68" w:rsidR="00147EF3" w:rsidRDefault="00147EF3" w:rsidP="00147EF3">
                            <w:pPr>
                              <w:pStyle w:val="ListBullet"/>
                            </w:pPr>
                          </w:p>
                        </w:tc>
                      </w:tr>
                      <w:tr w:rsidR="00855EB5" w14:paraId="22539C1A" w14:textId="77777777">
                        <w:trPr>
                          <w:trHeight w:val="864"/>
                        </w:trPr>
                        <w:tc>
                          <w:tcPr>
                            <w:tcW w:w="5000" w:type="pct"/>
                            <w:tcBorders>
                              <w:top w:val="single" w:sz="8" w:space="0" w:color="000000" w:themeColor="text1"/>
                            </w:tcBorders>
                          </w:tcPr>
                          <w:p w14:paraId="738BD807" w14:textId="77777777" w:rsidR="00855EB5" w:rsidRPr="00456C19" w:rsidRDefault="00855EB5">
                            <w:pPr>
                              <w:pStyle w:val="Heading2"/>
                              <w:rPr>
                                <w:b/>
                              </w:rPr>
                            </w:pPr>
                            <w:r w:rsidRPr="00456C19">
                              <w:rPr>
                                <w:b/>
                              </w:rPr>
                              <w:t>Additional Notes</w:t>
                            </w:r>
                          </w:p>
                          <w:p w14:paraId="56EB777B" w14:textId="77777777" w:rsidR="00855EB5" w:rsidRDefault="00855EB5"/>
                        </w:tc>
                      </w:tr>
                    </w:tbl>
                    <w:p w14:paraId="7C9852EE" w14:textId="77777777" w:rsidR="00855EB5" w:rsidRDefault="00855EB5"/>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795"/>
        <w:gridCol w:w="284"/>
        <w:gridCol w:w="3550"/>
        <w:gridCol w:w="284"/>
        <w:gridCol w:w="3548"/>
      </w:tblGrid>
      <w:tr w:rsidR="00C17E2A" w14:paraId="7DA79F9C" w14:textId="77777777">
        <w:trPr>
          <w:tblHeader/>
        </w:trPr>
        <w:tc>
          <w:tcPr>
            <w:tcW w:w="949" w:type="pct"/>
            <w:tcBorders>
              <w:bottom w:val="single" w:sz="18" w:space="0" w:color="000000" w:themeColor="text1"/>
            </w:tcBorders>
          </w:tcPr>
          <w:p w14:paraId="27485672" w14:textId="77777777" w:rsidR="00C17E2A" w:rsidRDefault="00C17E2A">
            <w:pPr>
              <w:pStyle w:val="Heading1"/>
            </w:pP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402FE9C1" w:rsidR="00C17E2A" w:rsidRPr="00456C19" w:rsidRDefault="00C17E2A">
            <w:pPr>
              <w:pStyle w:val="Heading1"/>
              <w:rPr>
                <w:b w:val="0"/>
                <w:sz w:val="18"/>
                <w:szCs w:val="18"/>
              </w:rPr>
            </w:pPr>
          </w:p>
        </w:tc>
        <w:tc>
          <w:tcPr>
            <w:tcW w:w="150" w:type="pct"/>
          </w:tcPr>
          <w:p w14:paraId="14E70AFF" w14:textId="77777777" w:rsidR="00C17E2A" w:rsidRDefault="00C17E2A">
            <w:pPr>
              <w:pStyle w:val="Heading1"/>
            </w:pPr>
          </w:p>
        </w:tc>
        <w:tc>
          <w:tcPr>
            <w:tcW w:w="1876" w:type="pct"/>
            <w:tcBorders>
              <w:bottom w:val="single" w:sz="18" w:space="0" w:color="000000" w:themeColor="text1"/>
            </w:tcBorders>
          </w:tcPr>
          <w:p w14:paraId="7E9D8FEE" w14:textId="252F33A6" w:rsidR="00C17E2A" w:rsidRPr="00456C19" w:rsidRDefault="00C17E2A">
            <w:pPr>
              <w:pStyle w:val="Heading1"/>
              <w:rPr>
                <w:sz w:val="18"/>
                <w:szCs w:val="18"/>
              </w:rPr>
            </w:pPr>
          </w:p>
        </w:tc>
      </w:tr>
      <w:tr w:rsidR="00C17E2A" w14:paraId="51C30C02" w14:textId="77777777" w:rsidTr="00B87608">
        <w:trPr>
          <w:trHeight w:val="893"/>
        </w:trPr>
        <w:tc>
          <w:tcPr>
            <w:tcW w:w="949" w:type="pct"/>
            <w:tcBorders>
              <w:top w:val="single" w:sz="18" w:space="0" w:color="000000" w:themeColor="text1"/>
              <w:bottom w:val="single" w:sz="8" w:space="0" w:color="000000" w:themeColor="text1"/>
            </w:tcBorders>
          </w:tcPr>
          <w:p w14:paraId="159D1AF2" w14:textId="1A22535D" w:rsidR="00C17E2A" w:rsidRPr="00F616CA" w:rsidRDefault="00D27DC3">
            <w:pPr>
              <w:pStyle w:val="Heading2"/>
              <w:rPr>
                <w:b/>
              </w:rPr>
            </w:pPr>
            <w:r w:rsidRPr="00F616CA">
              <w:rPr>
                <w:b/>
              </w:rPr>
              <w:t>Objectives</w:t>
            </w:r>
          </w:p>
          <w:p w14:paraId="7121C0F9" w14:textId="65BB136F" w:rsidR="006F0813" w:rsidRDefault="003A0DF1" w:rsidP="003A0DF1">
            <w:r>
              <w:t>By the end of this unit, student</w:t>
            </w:r>
            <w:r w:rsidR="00826FC7">
              <w:t>s</w:t>
            </w:r>
            <w:r>
              <w:t xml:space="preserve"> should be able to:</w:t>
            </w:r>
          </w:p>
          <w:p w14:paraId="671E6F27" w14:textId="77777777" w:rsidR="00CB2435" w:rsidRDefault="00F81ABD" w:rsidP="002479C8">
            <w:pPr>
              <w:pStyle w:val="ListParagraph"/>
              <w:numPr>
                <w:ilvl w:val="0"/>
                <w:numId w:val="6"/>
              </w:numPr>
              <w:ind w:left="180" w:hanging="180"/>
            </w:pPr>
            <w:r>
              <w:t>U</w:t>
            </w:r>
            <w:r w:rsidRPr="00F81ABD">
              <w:t>nderstand how specific drugs can affect the delicate bal</w:t>
            </w:r>
            <w:r w:rsidR="003E5918">
              <w:t>ance between the brain and body.</w:t>
            </w:r>
          </w:p>
          <w:p w14:paraId="1C8937C0" w14:textId="6CCBD5EB" w:rsidR="003E5918" w:rsidRPr="003E5918" w:rsidRDefault="003D72A2" w:rsidP="002479C8">
            <w:pPr>
              <w:pStyle w:val="ListParagraph"/>
              <w:numPr>
                <w:ilvl w:val="0"/>
                <w:numId w:val="6"/>
              </w:numPr>
              <w:ind w:left="180" w:hanging="180"/>
              <w:rPr>
                <w:lang w:val="en-GB"/>
              </w:rPr>
            </w:pPr>
            <w:r>
              <w:t>Explain</w:t>
            </w:r>
            <w:bookmarkStart w:id="0" w:name="_GoBack"/>
            <w:bookmarkEnd w:id="0"/>
            <w:r w:rsidR="003E5918" w:rsidRPr="003E5918">
              <w:rPr>
                <w:lang w:val="en-GB"/>
              </w:rPr>
              <w:t xml:space="preserve"> the different classes of drugs</w:t>
            </w:r>
          </w:p>
          <w:p w14:paraId="572C932C" w14:textId="0B582AA2" w:rsidR="003E5918" w:rsidRPr="003E5918" w:rsidRDefault="003E5918" w:rsidP="002479C8">
            <w:pPr>
              <w:pStyle w:val="ListParagraph"/>
              <w:numPr>
                <w:ilvl w:val="0"/>
                <w:numId w:val="6"/>
              </w:numPr>
              <w:ind w:left="180" w:hanging="180"/>
              <w:rPr>
                <w:lang w:val="en-GB"/>
              </w:rPr>
            </w:pPr>
            <w:r>
              <w:rPr>
                <w:lang w:val="en-GB"/>
              </w:rPr>
              <w:t>I</w:t>
            </w:r>
            <w:r w:rsidRPr="003E5918">
              <w:rPr>
                <w:lang w:val="en-GB"/>
              </w:rPr>
              <w:t>dentify different types of drugs</w:t>
            </w:r>
          </w:p>
          <w:p w14:paraId="6416D154" w14:textId="7C47EFBF" w:rsidR="003E5918" w:rsidRPr="003E5918" w:rsidRDefault="003E5918" w:rsidP="002479C8">
            <w:pPr>
              <w:pStyle w:val="ListParagraph"/>
              <w:numPr>
                <w:ilvl w:val="0"/>
                <w:numId w:val="6"/>
              </w:numPr>
              <w:ind w:left="180" w:hanging="180"/>
              <w:rPr>
                <w:lang w:val="en-GB"/>
              </w:rPr>
            </w:pPr>
            <w:r>
              <w:rPr>
                <w:lang w:val="en-GB"/>
              </w:rPr>
              <w:t>O</w:t>
            </w:r>
            <w:r w:rsidRPr="003E5918">
              <w:rPr>
                <w:lang w:val="en-GB"/>
              </w:rPr>
              <w:t>utline the function and impact of each class of drugs</w:t>
            </w:r>
          </w:p>
          <w:p w14:paraId="5A697541" w14:textId="6E8C215E" w:rsidR="003E5918" w:rsidRPr="003E5918" w:rsidRDefault="003E5918" w:rsidP="002479C8">
            <w:pPr>
              <w:pStyle w:val="ListParagraph"/>
              <w:numPr>
                <w:ilvl w:val="0"/>
                <w:numId w:val="6"/>
              </w:numPr>
              <w:ind w:left="180" w:hanging="180"/>
              <w:rPr>
                <w:lang w:val="en-GB"/>
              </w:rPr>
            </w:pPr>
            <w:r>
              <w:rPr>
                <w:lang w:val="en-GB"/>
              </w:rPr>
              <w:t>P</w:t>
            </w:r>
            <w:r w:rsidRPr="003E5918">
              <w:rPr>
                <w:lang w:val="en-GB"/>
              </w:rPr>
              <w:t>rovide detailed information on one drug</w:t>
            </w:r>
          </w:p>
          <w:p w14:paraId="128481E7" w14:textId="77777777" w:rsidR="003E5918" w:rsidRDefault="003E5918" w:rsidP="00FA1733"/>
          <w:p w14:paraId="44FF4805" w14:textId="77777777" w:rsidR="00FA1733" w:rsidRDefault="00FA1733" w:rsidP="00FA1733"/>
          <w:p w14:paraId="767EDEAA" w14:textId="77777777" w:rsidR="00FA1733" w:rsidRDefault="00FA1733" w:rsidP="00FA1733"/>
          <w:p w14:paraId="69D29FC0" w14:textId="77777777" w:rsidR="00FA1733" w:rsidRDefault="00FA1733" w:rsidP="00FA1733"/>
          <w:p w14:paraId="504777F1" w14:textId="77777777" w:rsidR="00FA1733" w:rsidRDefault="00FA1733" w:rsidP="00FA1733"/>
          <w:p w14:paraId="7919A3AA" w14:textId="77777777" w:rsidR="00FA1733" w:rsidRPr="00456C19" w:rsidRDefault="00FA1733" w:rsidP="00FA1733">
            <w:pPr>
              <w:pStyle w:val="Heading2"/>
              <w:rPr>
                <w:b/>
              </w:rPr>
            </w:pPr>
            <w:r w:rsidRPr="00456C19">
              <w:rPr>
                <w:b/>
              </w:rPr>
              <w:lastRenderedPageBreak/>
              <w:t>Assessment Activity</w:t>
            </w:r>
          </w:p>
          <w:p w14:paraId="67A8A246" w14:textId="77777777" w:rsidR="00FA1733" w:rsidRDefault="00FA1733" w:rsidP="002479C8">
            <w:pPr>
              <w:pStyle w:val="ListParagraph"/>
              <w:numPr>
                <w:ilvl w:val="0"/>
                <w:numId w:val="3"/>
              </w:numPr>
              <w:ind w:left="142" w:hanging="142"/>
            </w:pPr>
            <w:r>
              <w:t xml:space="preserve"> </w:t>
            </w:r>
            <w:r w:rsidRPr="00F65950">
              <w:t xml:space="preserve">What’s a drug? </w:t>
            </w:r>
          </w:p>
          <w:p w14:paraId="4B663876" w14:textId="77777777" w:rsidR="00FA1733" w:rsidRDefault="00FA1733" w:rsidP="002479C8">
            <w:pPr>
              <w:pStyle w:val="ListParagraph"/>
              <w:numPr>
                <w:ilvl w:val="0"/>
                <w:numId w:val="3"/>
              </w:numPr>
              <w:ind w:left="142" w:hanging="142"/>
            </w:pPr>
            <w:r w:rsidRPr="00F65950">
              <w:t xml:space="preserve">Can you name some drugs? </w:t>
            </w:r>
          </w:p>
          <w:p w14:paraId="107AB033" w14:textId="237C66C2" w:rsidR="00FA1733" w:rsidRDefault="00FA1733" w:rsidP="002479C8">
            <w:pPr>
              <w:pStyle w:val="ListParagraph"/>
              <w:numPr>
                <w:ilvl w:val="0"/>
                <w:numId w:val="3"/>
              </w:numPr>
              <w:ind w:left="142" w:hanging="142"/>
            </w:pPr>
            <w:r>
              <w:t xml:space="preserve"> </w:t>
            </w:r>
            <w:r w:rsidRPr="00F65950">
              <w:t>What do drugs do to your body and mind</w:t>
            </w:r>
          </w:p>
          <w:p w14:paraId="22A31125" w14:textId="159B08FB" w:rsidR="00FA1733" w:rsidRPr="000A37E8" w:rsidRDefault="00FA1733" w:rsidP="00FA1733"/>
        </w:tc>
        <w:tc>
          <w:tcPr>
            <w:tcW w:w="150" w:type="pct"/>
          </w:tcPr>
          <w:p w14:paraId="64D57A74" w14:textId="77777777" w:rsidR="00C17E2A" w:rsidRPr="003A0DF1" w:rsidRDefault="00C17E2A">
            <w:pPr>
              <w:rPr>
                <w:b/>
              </w:rPr>
            </w:pPr>
          </w:p>
        </w:tc>
        <w:tc>
          <w:tcPr>
            <w:tcW w:w="1876" w:type="pct"/>
            <w:tcBorders>
              <w:top w:val="single" w:sz="18" w:space="0" w:color="000000" w:themeColor="text1"/>
              <w:bottom w:val="single" w:sz="8" w:space="0" w:color="000000" w:themeColor="text1"/>
            </w:tcBorders>
            <w:shd w:val="clear" w:color="auto" w:fill="auto"/>
          </w:tcPr>
          <w:p w14:paraId="447DCA41" w14:textId="2AC0E0D3" w:rsidR="0028205A" w:rsidRPr="0028205A" w:rsidRDefault="0028205A" w:rsidP="0028205A">
            <w:pPr>
              <w:pStyle w:val="Heading2"/>
              <w:rPr>
                <w:b/>
              </w:rPr>
            </w:pPr>
            <w:r w:rsidRPr="0028205A">
              <w:rPr>
                <w:b/>
              </w:rPr>
              <w:t>Activity Starter/Introduction</w:t>
            </w:r>
          </w:p>
          <w:p w14:paraId="077E3E55" w14:textId="27C1FC42" w:rsidR="0028205A" w:rsidRDefault="00F65950" w:rsidP="002479C8">
            <w:pPr>
              <w:pStyle w:val="ListParagraph"/>
              <w:numPr>
                <w:ilvl w:val="0"/>
                <w:numId w:val="7"/>
              </w:numPr>
              <w:ind w:left="261" w:hanging="270"/>
            </w:pPr>
            <w:r w:rsidRPr="00F65950">
              <w:t>Drugs are chemicals that change the way a person’s body works. Some are legal, like medicines prescribed by doctors or sold in stores.</w:t>
            </w:r>
          </w:p>
          <w:p w14:paraId="2ADDE720" w14:textId="3183AA51" w:rsidR="00F65950" w:rsidRDefault="003006D2" w:rsidP="002479C8">
            <w:pPr>
              <w:pStyle w:val="ListParagraph"/>
              <w:numPr>
                <w:ilvl w:val="0"/>
                <w:numId w:val="7"/>
              </w:numPr>
              <w:ind w:left="261" w:hanging="270"/>
            </w:pPr>
            <w:r w:rsidRPr="003006D2">
              <w:t>A drug is a chemical that's used to treat, cure, or prevent a disease or sickness. Many drugs, or medicines, are good for you when you need them</w:t>
            </w:r>
            <w:r w:rsidR="004A29C6">
              <w:t>.</w:t>
            </w:r>
          </w:p>
          <w:p w14:paraId="68EC1D0B" w14:textId="77777777" w:rsidR="00CB2435" w:rsidRDefault="00CB2435" w:rsidP="0028205A"/>
          <w:p w14:paraId="2AFE0E4B" w14:textId="77777777" w:rsidR="0028205A" w:rsidRPr="00456C19" w:rsidRDefault="0028205A" w:rsidP="0028205A">
            <w:pPr>
              <w:rPr>
                <w:rFonts w:asciiTheme="majorHAnsi" w:hAnsiTheme="majorHAnsi"/>
                <w:b/>
                <w:color w:val="F16522" w:themeColor="accent1"/>
              </w:rPr>
            </w:pPr>
            <w:r w:rsidRPr="00456C19">
              <w:rPr>
                <w:rFonts w:asciiTheme="majorHAnsi" w:hAnsiTheme="majorHAnsi"/>
                <w:b/>
                <w:color w:val="F16522" w:themeColor="accent1"/>
              </w:rPr>
              <w:t>Teacher Guide</w:t>
            </w:r>
          </w:p>
          <w:p w14:paraId="6F771B8D" w14:textId="77777777" w:rsidR="0028205A" w:rsidRDefault="0028205A" w:rsidP="0028205A">
            <w:pPr>
              <w:rPr>
                <w:b/>
              </w:rPr>
            </w:pPr>
            <w:r>
              <w:rPr>
                <w:b/>
              </w:rPr>
              <w:t>Day 1/Lesson 1</w:t>
            </w:r>
            <w:r w:rsidRPr="003468F5">
              <w:rPr>
                <w:b/>
              </w:rPr>
              <w:t>–</w:t>
            </w:r>
            <w:r>
              <w:rPr>
                <w:b/>
              </w:rPr>
              <w:t>10Mins</w:t>
            </w:r>
          </w:p>
          <w:p w14:paraId="5FAB1E38" w14:textId="77777777" w:rsidR="006A6F32" w:rsidRDefault="006A6F32" w:rsidP="002479C8">
            <w:pPr>
              <w:pStyle w:val="ListParagraph"/>
              <w:numPr>
                <w:ilvl w:val="0"/>
                <w:numId w:val="4"/>
              </w:numPr>
              <w:ind w:left="171" w:hanging="180"/>
            </w:pPr>
            <w:r w:rsidRPr="006A6F32">
              <w:t xml:space="preserve">Conduct a class brainstorming session about drugs. Ask students what drugs they are familiar with and what they know about each drug. </w:t>
            </w:r>
          </w:p>
          <w:p w14:paraId="771158D4" w14:textId="42B338A3" w:rsidR="006A6F32" w:rsidRDefault="006A6F32" w:rsidP="002479C8">
            <w:pPr>
              <w:pStyle w:val="ListParagraph"/>
              <w:numPr>
                <w:ilvl w:val="0"/>
                <w:numId w:val="4"/>
              </w:numPr>
              <w:ind w:left="171" w:hanging="180"/>
            </w:pPr>
            <w:r w:rsidRPr="006A6F32">
              <w:t>For example, do they know what the drug does? Do they know whether the drug is effective? </w:t>
            </w:r>
          </w:p>
          <w:p w14:paraId="52FE0EE9" w14:textId="13AE7E7C" w:rsidR="00C421D7" w:rsidRDefault="00C421D7" w:rsidP="002479C8">
            <w:pPr>
              <w:pStyle w:val="ListParagraph"/>
              <w:numPr>
                <w:ilvl w:val="0"/>
                <w:numId w:val="4"/>
              </w:numPr>
              <w:ind w:left="171" w:hanging="180"/>
            </w:pPr>
            <w:r w:rsidRPr="00C421D7">
              <w:t>Students learn to identify and label medicines and illegal drugs they may encounter and learn to distinguish between substances that may be helpful and those that are harmful.</w:t>
            </w:r>
          </w:p>
          <w:p w14:paraId="6C9B6FF4" w14:textId="5300710E" w:rsidR="0028205A" w:rsidRDefault="00C421D7" w:rsidP="002479C8">
            <w:pPr>
              <w:pStyle w:val="ListParagraph"/>
              <w:numPr>
                <w:ilvl w:val="0"/>
                <w:numId w:val="4"/>
              </w:numPr>
              <w:ind w:left="171" w:hanging="180"/>
            </w:pPr>
            <w:r w:rsidRPr="00C421D7">
              <w:lastRenderedPageBreak/>
              <w:t>Students are taught to identify the appropriate persons from whom they can safely take medicine.</w:t>
            </w:r>
          </w:p>
          <w:p w14:paraId="5C76D785" w14:textId="77777777" w:rsidR="00CB2435" w:rsidRDefault="00CB2435" w:rsidP="00CB2435"/>
          <w:p w14:paraId="173B6EF3" w14:textId="77777777" w:rsidR="00855EB5" w:rsidRPr="00B61232" w:rsidRDefault="00855EB5" w:rsidP="00855EB5">
            <w:pPr>
              <w:rPr>
                <w:b/>
              </w:rPr>
            </w:pPr>
            <w:r>
              <w:rPr>
                <w:b/>
              </w:rPr>
              <w:t>Day 3/Lesson 3</w:t>
            </w:r>
            <w:r w:rsidRPr="003468F5">
              <w:rPr>
                <w:b/>
              </w:rPr>
              <w:t>–</w:t>
            </w:r>
            <w:r>
              <w:rPr>
                <w:b/>
              </w:rPr>
              <w:t>20Mins</w:t>
            </w:r>
          </w:p>
          <w:p w14:paraId="5E1C1447" w14:textId="33BF030C" w:rsidR="00855EB5" w:rsidRPr="007670F1" w:rsidRDefault="003006D2" w:rsidP="002479C8">
            <w:pPr>
              <w:pStyle w:val="ListParagraph"/>
              <w:numPr>
                <w:ilvl w:val="0"/>
                <w:numId w:val="8"/>
              </w:numPr>
              <w:ind w:left="261" w:hanging="261"/>
              <w:rPr>
                <w:b/>
              </w:rPr>
            </w:pPr>
            <w:r w:rsidRPr="003006D2">
              <w:t>Invite a tr</w:t>
            </w:r>
            <w:r>
              <w:t xml:space="preserve">usted person from the community </w:t>
            </w:r>
            <w:r w:rsidRPr="003006D2">
              <w:t>such as a physician, guidance counselor or police officer - to come speak to the class about making good choices related to drugs and medicine.</w:t>
            </w:r>
          </w:p>
          <w:p w14:paraId="26DB7317" w14:textId="6C198499" w:rsidR="007670F1" w:rsidRDefault="007670F1" w:rsidP="002479C8">
            <w:pPr>
              <w:pStyle w:val="ListParagraph"/>
              <w:numPr>
                <w:ilvl w:val="0"/>
                <w:numId w:val="8"/>
              </w:numPr>
              <w:ind w:left="261" w:hanging="261"/>
            </w:pPr>
            <w:r w:rsidRPr="007670F1">
              <w:t>Divide the students into groups of three and have each student perform one of the following jobs: reader, responder, or recorder. The reader will ask the questions identified on the fact sheet; the responder will answer them; and the recorder will write down the responses on the recording sheet</w:t>
            </w:r>
            <w:r>
              <w:t>.</w:t>
            </w:r>
          </w:p>
          <w:p w14:paraId="3C41CA31" w14:textId="01CCF4C1" w:rsidR="004A29C6" w:rsidRPr="004A29C6" w:rsidRDefault="004A29C6" w:rsidP="002479C8">
            <w:pPr>
              <w:pStyle w:val="ListParagraph"/>
              <w:numPr>
                <w:ilvl w:val="0"/>
                <w:numId w:val="8"/>
              </w:numPr>
              <w:ind w:left="261" w:hanging="261"/>
              <w:rPr>
                <w:lang w:val="en-GB"/>
              </w:rPr>
            </w:pPr>
            <w:r>
              <w:rPr>
                <w:lang w:val="en-GB"/>
              </w:rPr>
              <w:t>As the class continues</w:t>
            </w:r>
            <w:r w:rsidRPr="004A29C6">
              <w:rPr>
                <w:lang w:val="en-GB"/>
              </w:rPr>
              <w:t>, look for evidence of the following:</w:t>
            </w:r>
          </w:p>
          <w:p w14:paraId="42F6907E" w14:textId="77777777" w:rsidR="004A29C6" w:rsidRDefault="004A29C6" w:rsidP="002479C8">
            <w:pPr>
              <w:pStyle w:val="ListParagraph"/>
              <w:numPr>
                <w:ilvl w:val="0"/>
                <w:numId w:val="10"/>
              </w:numPr>
              <w:rPr>
                <w:lang w:val="en-GB"/>
              </w:rPr>
            </w:pPr>
            <w:r w:rsidRPr="00147EF3">
              <w:rPr>
                <w:lang w:val="en-GB"/>
              </w:rPr>
              <w:t>Are students able to understand what each drug does?</w:t>
            </w:r>
          </w:p>
          <w:p w14:paraId="561F4BA2" w14:textId="78172D28" w:rsidR="00147EF3" w:rsidRPr="00147EF3" w:rsidRDefault="00147EF3" w:rsidP="002479C8">
            <w:pPr>
              <w:pStyle w:val="ListParagraph"/>
              <w:numPr>
                <w:ilvl w:val="0"/>
                <w:numId w:val="10"/>
              </w:numPr>
              <w:rPr>
                <w:lang w:val="en-GB"/>
              </w:rPr>
            </w:pPr>
            <w:r w:rsidRPr="00147EF3">
              <w:rPr>
                <w:lang w:val="en-GB"/>
              </w:rPr>
              <w:t>Do students think that their study of drugs has any relevance to their lives? Why or why not?</w:t>
            </w:r>
          </w:p>
          <w:p w14:paraId="2329AC63" w14:textId="3DCE57E5" w:rsidR="004A29C6" w:rsidRPr="00FA1733" w:rsidRDefault="004A29C6" w:rsidP="00FA1733">
            <w:pPr>
              <w:rPr>
                <w:lang w:val="en-GB"/>
              </w:rPr>
            </w:pPr>
          </w:p>
          <w:p w14:paraId="7642C3E0" w14:textId="77777777" w:rsidR="00855EB5" w:rsidRPr="00CB2435" w:rsidRDefault="00855EB5" w:rsidP="00855EB5">
            <w:pPr>
              <w:rPr>
                <w:b/>
              </w:rPr>
            </w:pPr>
          </w:p>
          <w:p w14:paraId="67AC54E2" w14:textId="77777777" w:rsidR="00CB2435" w:rsidRDefault="00CB2435" w:rsidP="00CB2435"/>
          <w:p w14:paraId="59416094" w14:textId="77777777" w:rsidR="00CB2435" w:rsidRDefault="00CB2435" w:rsidP="00CB2435"/>
          <w:p w14:paraId="5F1A95AE" w14:textId="77777777" w:rsidR="00151ABF" w:rsidRDefault="00151ABF" w:rsidP="00CB2435"/>
          <w:p w14:paraId="6CC78EF4" w14:textId="444BE1AA" w:rsidR="00CB2435" w:rsidRPr="003A0DF1" w:rsidRDefault="00CB2435" w:rsidP="00CB2435"/>
        </w:tc>
        <w:tc>
          <w:tcPr>
            <w:tcW w:w="150" w:type="pct"/>
          </w:tcPr>
          <w:p w14:paraId="3EC4062D" w14:textId="77777777" w:rsidR="00C17E2A" w:rsidRDefault="00C17E2A"/>
        </w:tc>
        <w:tc>
          <w:tcPr>
            <w:tcW w:w="1876" w:type="pct"/>
            <w:tcBorders>
              <w:top w:val="single" w:sz="18" w:space="0" w:color="000000" w:themeColor="text1"/>
              <w:bottom w:val="single" w:sz="8" w:space="0" w:color="000000" w:themeColor="text1"/>
            </w:tcBorders>
          </w:tcPr>
          <w:p w14:paraId="2DC49865" w14:textId="236B63E0" w:rsidR="00A9771B" w:rsidRPr="00456C19" w:rsidRDefault="00A9771B" w:rsidP="00A9771B">
            <w:pPr>
              <w:rPr>
                <w:rFonts w:asciiTheme="majorHAnsi" w:hAnsiTheme="majorHAnsi"/>
                <w:b/>
                <w:color w:val="F16522" w:themeColor="accent1"/>
              </w:rPr>
            </w:pPr>
            <w:r w:rsidRPr="00456C19">
              <w:rPr>
                <w:rFonts w:asciiTheme="majorHAnsi" w:hAnsiTheme="majorHAnsi"/>
                <w:b/>
                <w:color w:val="F16522" w:themeColor="accent1"/>
              </w:rPr>
              <w:t>Guided Practice</w:t>
            </w:r>
          </w:p>
          <w:p w14:paraId="6A172757" w14:textId="77777777" w:rsidR="00A9771B" w:rsidRDefault="00A9771B" w:rsidP="00A9771B">
            <w:r w:rsidRPr="003A0DF1">
              <w:rPr>
                <w:b/>
              </w:rPr>
              <w:t xml:space="preserve">Day </w:t>
            </w:r>
            <w:r>
              <w:rPr>
                <w:b/>
              </w:rPr>
              <w:t>2/</w:t>
            </w:r>
            <w:r w:rsidRPr="003A0DF1">
              <w:rPr>
                <w:b/>
              </w:rPr>
              <w:t xml:space="preserve">Lesson </w:t>
            </w:r>
            <w:r>
              <w:rPr>
                <w:b/>
              </w:rPr>
              <w:t>2–20M</w:t>
            </w:r>
            <w:r w:rsidRPr="003A0DF1">
              <w:rPr>
                <w:b/>
              </w:rPr>
              <w:t>ins</w:t>
            </w:r>
          </w:p>
          <w:p w14:paraId="7ADDD62A" w14:textId="68D2AC62" w:rsidR="007670F1" w:rsidRDefault="007670F1" w:rsidP="002479C8">
            <w:pPr>
              <w:pStyle w:val="ListParagraph"/>
              <w:numPr>
                <w:ilvl w:val="0"/>
                <w:numId w:val="5"/>
              </w:numPr>
              <w:ind w:left="207" w:hanging="180"/>
              <w:rPr>
                <w:lang w:val="en-GB"/>
              </w:rPr>
            </w:pPr>
            <w:r w:rsidRPr="007670F1">
              <w:rPr>
                <w:lang w:val="en-GB"/>
              </w:rPr>
              <w:t xml:space="preserve">Have each student or group make a list of the most important </w:t>
            </w:r>
            <w:r>
              <w:rPr>
                <w:lang w:val="en-GB"/>
              </w:rPr>
              <w:t>things to know about the advantages</w:t>
            </w:r>
            <w:r w:rsidRPr="007670F1">
              <w:rPr>
                <w:lang w:val="en-GB"/>
              </w:rPr>
              <w:t xml:space="preserve"> of drugs on the body. </w:t>
            </w:r>
          </w:p>
          <w:p w14:paraId="752C22E2" w14:textId="77777777" w:rsidR="007670F1" w:rsidRDefault="007670F1" w:rsidP="002479C8">
            <w:pPr>
              <w:pStyle w:val="ListParagraph"/>
              <w:numPr>
                <w:ilvl w:val="0"/>
                <w:numId w:val="5"/>
              </w:numPr>
              <w:ind w:left="207" w:hanging="180"/>
              <w:rPr>
                <w:lang w:val="en-GB"/>
              </w:rPr>
            </w:pPr>
            <w:r w:rsidRPr="007670F1">
              <w:rPr>
                <w:lang w:val="en-GB"/>
              </w:rPr>
              <w:t xml:space="preserve">Then have each student or group share the lists. Students may want to create a brochure or poster identifying the effects different drugs have on the body. </w:t>
            </w:r>
          </w:p>
          <w:p w14:paraId="0C37EB6A" w14:textId="39433EE6" w:rsidR="007670F1" w:rsidRPr="007670F1" w:rsidRDefault="007670F1" w:rsidP="002479C8">
            <w:pPr>
              <w:pStyle w:val="ListParagraph"/>
              <w:numPr>
                <w:ilvl w:val="0"/>
                <w:numId w:val="5"/>
              </w:numPr>
              <w:ind w:left="207" w:hanging="180"/>
              <w:rPr>
                <w:lang w:val="en-GB"/>
              </w:rPr>
            </w:pPr>
            <w:r w:rsidRPr="007670F1">
              <w:rPr>
                <w:lang w:val="en-GB"/>
              </w:rPr>
              <w:t>Students can use the trading cards to reinforce what they learned.</w:t>
            </w:r>
          </w:p>
          <w:p w14:paraId="03B498B2" w14:textId="688534D2" w:rsidR="00CB2435" w:rsidRDefault="004A29C6" w:rsidP="002479C8">
            <w:pPr>
              <w:pStyle w:val="ListParagraph"/>
              <w:numPr>
                <w:ilvl w:val="0"/>
                <w:numId w:val="5"/>
              </w:numPr>
              <w:ind w:left="207" w:hanging="180"/>
            </w:pPr>
            <w:r>
              <w:t>S</w:t>
            </w:r>
            <w:r w:rsidRPr="004A29C6">
              <w:t xml:space="preserve">tudents work either in small groups or as a class to identify drugs from riddles. After children </w:t>
            </w:r>
            <w:r>
              <w:t>guess the name of the substance.</w:t>
            </w:r>
          </w:p>
          <w:p w14:paraId="05E91C04" w14:textId="77777777" w:rsidR="00CB2435" w:rsidRDefault="00CB2435" w:rsidP="00147EF3"/>
          <w:p w14:paraId="49BA5099" w14:textId="7F941D3A" w:rsidR="00855EB5" w:rsidRPr="00855EB5" w:rsidRDefault="00855EB5" w:rsidP="00855EB5">
            <w:pPr>
              <w:ind w:left="27"/>
              <w:rPr>
                <w:b/>
              </w:rPr>
            </w:pPr>
            <w:r w:rsidRPr="00855EB5">
              <w:rPr>
                <w:b/>
              </w:rPr>
              <w:t>Day 4/Lesson 4–20Mins</w:t>
            </w:r>
          </w:p>
          <w:p w14:paraId="253E83EC" w14:textId="69F9DC39" w:rsidR="007670F1" w:rsidRDefault="007670F1" w:rsidP="002479C8">
            <w:pPr>
              <w:pStyle w:val="ListParagraph"/>
              <w:numPr>
                <w:ilvl w:val="0"/>
                <w:numId w:val="9"/>
              </w:numPr>
            </w:pPr>
            <w:r w:rsidRPr="007670F1">
              <w:t>Lead a discussion about the different drugs the students learned about and answer any questions they may have.</w:t>
            </w:r>
          </w:p>
          <w:p w14:paraId="18135216" w14:textId="5C8008D9" w:rsidR="004A29C6" w:rsidRDefault="004A29C6" w:rsidP="002479C8">
            <w:pPr>
              <w:pStyle w:val="ListParagraph"/>
              <w:numPr>
                <w:ilvl w:val="0"/>
                <w:numId w:val="9"/>
              </w:numPr>
              <w:rPr>
                <w:lang w:val="en-GB"/>
              </w:rPr>
            </w:pPr>
            <w:r w:rsidRPr="004A29C6">
              <w:rPr>
                <w:lang w:val="en-GB"/>
              </w:rPr>
              <w:t xml:space="preserve">Make several extra sets of the trading cards. Divide the students into pairs and have them test each other until both students have really grasped the information about each substance. Have </w:t>
            </w:r>
            <w:r w:rsidRPr="004A29C6">
              <w:rPr>
                <w:lang w:val="en-GB"/>
              </w:rPr>
              <w:lastRenderedPageBreak/>
              <w:t>students take turns being the "asker" and the "responder."</w:t>
            </w:r>
          </w:p>
          <w:p w14:paraId="7AB78811" w14:textId="4B626E21" w:rsidR="004A29C6" w:rsidRPr="004A29C6" w:rsidRDefault="004A29C6" w:rsidP="002479C8">
            <w:pPr>
              <w:pStyle w:val="ListParagraph"/>
              <w:numPr>
                <w:ilvl w:val="0"/>
                <w:numId w:val="9"/>
              </w:numPr>
              <w:rPr>
                <w:lang w:val="en-GB"/>
              </w:rPr>
            </w:pPr>
            <w:r w:rsidRPr="004A29C6">
              <w:rPr>
                <w:lang w:val="en-GB"/>
              </w:rPr>
              <w:t>Have each student select a drug from the group he or she studied. Then have each student make a large drawing showing the setting in which that drug would be used. For example, immunizations may be given at the doctor’s office, a clinic, or the hospital.</w:t>
            </w:r>
          </w:p>
          <w:p w14:paraId="2F2B002E" w14:textId="2502C0D0" w:rsidR="004A29C6" w:rsidRPr="00147EF3" w:rsidRDefault="004A29C6" w:rsidP="002479C8">
            <w:pPr>
              <w:pStyle w:val="ListParagraph"/>
              <w:numPr>
                <w:ilvl w:val="0"/>
                <w:numId w:val="9"/>
              </w:numPr>
              <w:rPr>
                <w:lang w:val="en-GB"/>
              </w:rPr>
            </w:pPr>
            <w:r w:rsidRPr="004A29C6">
              <w:rPr>
                <w:lang w:val="en-GB"/>
              </w:rPr>
              <w:t>Have the students write a class play about one of the drugs studied during the mission. The play could be about how a drug was discovered, how it is used, and what impact it has had on our lives.</w:t>
            </w:r>
          </w:p>
          <w:p w14:paraId="5AE47BC6" w14:textId="76F60368" w:rsidR="00CB2435" w:rsidRDefault="007670F1" w:rsidP="002479C8">
            <w:pPr>
              <w:pStyle w:val="ListParagraph"/>
              <w:numPr>
                <w:ilvl w:val="0"/>
                <w:numId w:val="9"/>
              </w:numPr>
            </w:pPr>
            <w:r>
              <w:t xml:space="preserve">Have pupils write out how </w:t>
            </w:r>
            <w:r w:rsidRPr="007670F1">
              <w:t>extremely important</w:t>
            </w:r>
            <w:r>
              <w:t xml:space="preserve"> it is</w:t>
            </w:r>
            <w:r w:rsidRPr="007670F1">
              <w:t xml:space="preserve"> to follow the dosage prescribed by the health care provider</w:t>
            </w:r>
            <w:r>
              <w:t>.</w:t>
            </w:r>
            <w:r w:rsidRPr="007670F1">
              <w:t> </w:t>
            </w:r>
          </w:p>
          <w:p w14:paraId="5948444A" w14:textId="77777777" w:rsidR="004A29C6" w:rsidRDefault="004A29C6" w:rsidP="004A29C6">
            <w:pPr>
              <w:pStyle w:val="ListParagraph"/>
              <w:ind w:left="387"/>
            </w:pPr>
          </w:p>
          <w:p w14:paraId="0A6D4F39" w14:textId="77777777" w:rsidR="00CB2435" w:rsidRDefault="00CB2435" w:rsidP="00CB2435">
            <w:pPr>
              <w:ind w:left="27"/>
            </w:pPr>
          </w:p>
          <w:p w14:paraId="1E84ED97" w14:textId="77777777" w:rsidR="00CB2435" w:rsidRDefault="00CB2435" w:rsidP="00CB2435">
            <w:pPr>
              <w:ind w:left="27"/>
            </w:pPr>
          </w:p>
          <w:p w14:paraId="012DB69B" w14:textId="1783F63D" w:rsidR="00CB2435" w:rsidRPr="00171443" w:rsidRDefault="00CB2435" w:rsidP="00CB2435">
            <w:pPr>
              <w:ind w:left="27"/>
            </w:pPr>
          </w:p>
        </w:tc>
      </w:tr>
      <w:tr w:rsidR="00C17E2A" w14:paraId="544156AA" w14:textId="77777777">
        <w:trPr>
          <w:trHeight w:val="893"/>
        </w:trPr>
        <w:tc>
          <w:tcPr>
            <w:tcW w:w="949" w:type="pct"/>
            <w:tcBorders>
              <w:top w:val="single" w:sz="8" w:space="0" w:color="000000" w:themeColor="text1"/>
              <w:bottom w:val="single" w:sz="8" w:space="0" w:color="000000" w:themeColor="text1"/>
            </w:tcBorders>
          </w:tcPr>
          <w:p w14:paraId="42B08F4E" w14:textId="5E4D614A" w:rsidR="00AF47E1" w:rsidRPr="00AF47E1" w:rsidRDefault="00AF47E1" w:rsidP="003A0DF1">
            <w:pPr>
              <w:pStyle w:val="Heading2"/>
            </w:pPr>
          </w:p>
        </w:tc>
        <w:tc>
          <w:tcPr>
            <w:tcW w:w="150" w:type="pct"/>
          </w:tcPr>
          <w:p w14:paraId="0A767BD4" w14:textId="77777777" w:rsidR="00C17E2A" w:rsidRDefault="00C17E2A"/>
        </w:tc>
        <w:tc>
          <w:tcPr>
            <w:tcW w:w="1876" w:type="pct"/>
            <w:tcBorders>
              <w:top w:val="single" w:sz="8" w:space="0" w:color="000000" w:themeColor="text1"/>
              <w:bottom w:val="single" w:sz="8" w:space="0" w:color="000000" w:themeColor="text1"/>
            </w:tcBorders>
          </w:tcPr>
          <w:p w14:paraId="1526F680" w14:textId="77777777" w:rsidR="00E22530" w:rsidRDefault="00E22530" w:rsidP="00CB2435">
            <w:pPr>
              <w:rPr>
                <w:b/>
              </w:rPr>
            </w:pPr>
          </w:p>
          <w:p w14:paraId="4D7CC943" w14:textId="77777777" w:rsidR="00CB2435" w:rsidRDefault="00CB2435" w:rsidP="00CB2435">
            <w:pPr>
              <w:rPr>
                <w:b/>
              </w:rPr>
            </w:pPr>
          </w:p>
          <w:p w14:paraId="4741F252" w14:textId="77777777" w:rsidR="00CB2435" w:rsidRDefault="00CB2435" w:rsidP="00CB2435">
            <w:pPr>
              <w:rPr>
                <w:b/>
              </w:rPr>
            </w:pPr>
          </w:p>
          <w:p w14:paraId="7E793B58" w14:textId="393A27A6" w:rsidR="00CB2435" w:rsidRPr="00CB2435" w:rsidRDefault="00CB2435" w:rsidP="00CB2435">
            <w:pPr>
              <w:rPr>
                <w:b/>
              </w:rPr>
            </w:pPr>
          </w:p>
        </w:tc>
        <w:tc>
          <w:tcPr>
            <w:tcW w:w="150" w:type="pct"/>
          </w:tcPr>
          <w:p w14:paraId="0BE69C2D" w14:textId="77777777" w:rsidR="00C17E2A" w:rsidRDefault="00C17E2A"/>
        </w:tc>
        <w:tc>
          <w:tcPr>
            <w:tcW w:w="1876" w:type="pct"/>
            <w:tcBorders>
              <w:top w:val="single" w:sz="8" w:space="0" w:color="000000" w:themeColor="text1"/>
              <w:bottom w:val="single" w:sz="8" w:space="0" w:color="000000" w:themeColor="text1"/>
            </w:tcBorders>
          </w:tcPr>
          <w:p w14:paraId="290231E8" w14:textId="70322BE2" w:rsidR="00B262A1" w:rsidRPr="00855EB5" w:rsidRDefault="00B0001A" w:rsidP="00855EB5">
            <w:pPr>
              <w:rPr>
                <w:b/>
              </w:rPr>
            </w:pPr>
            <w:r>
              <w:t xml:space="preserve"> </w:t>
            </w:r>
          </w:p>
        </w:tc>
      </w:tr>
      <w:tr w:rsidR="00C17E2A" w14:paraId="2739C41C" w14:textId="77777777">
        <w:trPr>
          <w:trHeight w:val="893"/>
        </w:trPr>
        <w:tc>
          <w:tcPr>
            <w:tcW w:w="949" w:type="pct"/>
            <w:tcBorders>
              <w:top w:val="single" w:sz="8" w:space="0" w:color="000000" w:themeColor="text1"/>
              <w:bottom w:val="single" w:sz="8" w:space="0" w:color="000000" w:themeColor="text1"/>
            </w:tcBorders>
          </w:tcPr>
          <w:p w14:paraId="69A6993D" w14:textId="4452D64F"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60161843" w:rsidR="002F4915" w:rsidRPr="00B61232" w:rsidRDefault="002F4915" w:rsidP="00B0001A">
            <w:pPr>
              <w:pStyle w:val="ListParagraph"/>
              <w:ind w:left="351"/>
              <w:rPr>
                <w:b/>
              </w:rPr>
            </w:pPr>
          </w:p>
        </w:tc>
        <w:tc>
          <w:tcPr>
            <w:tcW w:w="150" w:type="pct"/>
          </w:tcPr>
          <w:p w14:paraId="05B09046" w14:textId="77777777" w:rsidR="00C17E2A" w:rsidRDefault="00C17E2A"/>
        </w:tc>
        <w:tc>
          <w:tcPr>
            <w:tcW w:w="1876" w:type="pct"/>
            <w:tcBorders>
              <w:top w:val="single" w:sz="8" w:space="0" w:color="000000" w:themeColor="text1"/>
              <w:bottom w:val="single" w:sz="8" w:space="0" w:color="000000" w:themeColor="text1"/>
            </w:tcBorders>
          </w:tcPr>
          <w:p w14:paraId="619B8B3E" w14:textId="50FABAAA" w:rsidR="0007052D" w:rsidRDefault="0007052D" w:rsidP="00B0001A">
            <w:pPr>
              <w:pStyle w:val="ListParagraph"/>
              <w:ind w:left="387"/>
            </w:pPr>
          </w:p>
        </w:tc>
      </w:tr>
      <w:tr w:rsidR="00C17E2A" w14:paraId="7185304E" w14:textId="77777777">
        <w:trPr>
          <w:trHeight w:val="893"/>
        </w:trPr>
        <w:tc>
          <w:tcPr>
            <w:tcW w:w="949" w:type="pct"/>
            <w:tcBorders>
              <w:top w:val="single" w:sz="8" w:space="0" w:color="000000" w:themeColor="text1"/>
              <w:bottom w:val="single" w:sz="8" w:space="0" w:color="000000" w:themeColor="text1"/>
            </w:tcBorders>
          </w:tcPr>
          <w:p w14:paraId="6E0950CF" w14:textId="550A01C5" w:rsidR="00C17E2A" w:rsidRPr="00F208E3" w:rsidRDefault="00C17E2A" w:rsidP="00FA1733"/>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44D9FD2D" w14:textId="3E18AC6C" w:rsidR="00DB6754" w:rsidRPr="00287F69" w:rsidRDefault="00DB6754" w:rsidP="00DB6754">
            <w:pPr>
              <w:pStyle w:val="ListParagraph"/>
              <w:ind w:left="128"/>
            </w:pPr>
          </w:p>
        </w:tc>
        <w:tc>
          <w:tcPr>
            <w:tcW w:w="150" w:type="pct"/>
          </w:tcPr>
          <w:p w14:paraId="79D27C9D" w14:textId="77777777" w:rsidR="00C17E2A" w:rsidRDefault="00C17E2A"/>
        </w:tc>
        <w:tc>
          <w:tcPr>
            <w:tcW w:w="1876"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trPr>
          <w:trHeight w:val="893"/>
        </w:trPr>
        <w:tc>
          <w:tcPr>
            <w:tcW w:w="949" w:type="pct"/>
            <w:tcBorders>
              <w:top w:val="single" w:sz="8" w:space="0" w:color="000000" w:themeColor="text1"/>
              <w:bottom w:val="single" w:sz="18" w:space="0" w:color="000000" w:themeColor="text1"/>
            </w:tcBorders>
          </w:tcPr>
          <w:p w14:paraId="1D9B050B" w14:textId="0F89845F" w:rsidR="00C17E2A" w:rsidRPr="00456C19" w:rsidRDefault="00D27DC3">
            <w:pPr>
              <w:pStyle w:val="Heading2"/>
              <w:rPr>
                <w:b/>
              </w:rPr>
            </w:pPr>
            <w:r w:rsidRPr="00456C19">
              <w:rPr>
                <w:b/>
              </w:rPr>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77777777" w:rsidR="00C17E2A" w:rsidRDefault="00C17E2A"/>
        </w:tc>
        <w:tc>
          <w:tcPr>
            <w:tcW w:w="150" w:type="pct"/>
          </w:tcPr>
          <w:p w14:paraId="2AF7B3E2" w14:textId="77777777" w:rsidR="00C17E2A" w:rsidRDefault="00C17E2A"/>
        </w:tc>
        <w:tc>
          <w:tcPr>
            <w:tcW w:w="187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rsidSect="00BB43D6">
      <w:pgSz w:w="15840" w:h="12240" w:orient="landscape"/>
      <w:pgMar w:top="1080" w:right="1440" w:bottom="720" w:left="1440" w:header="73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80E3C" w14:textId="77777777" w:rsidR="005124FA" w:rsidRDefault="005124FA">
      <w:pPr>
        <w:spacing w:before="0" w:after="0" w:line="240" w:lineRule="auto"/>
      </w:pPr>
      <w:r>
        <w:separator/>
      </w:r>
    </w:p>
  </w:endnote>
  <w:endnote w:type="continuationSeparator" w:id="0">
    <w:p w14:paraId="7182EE12" w14:textId="77777777" w:rsidR="005124FA" w:rsidRDefault="005124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67E1E" w14:textId="77777777" w:rsidR="005124FA" w:rsidRDefault="005124FA">
      <w:pPr>
        <w:spacing w:before="0" w:after="0" w:line="240" w:lineRule="auto"/>
      </w:pPr>
      <w:r>
        <w:separator/>
      </w:r>
    </w:p>
  </w:footnote>
  <w:footnote w:type="continuationSeparator" w:id="0">
    <w:p w14:paraId="04D7128E" w14:textId="77777777" w:rsidR="005124FA" w:rsidRDefault="005124F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nsid w:val="067028D2"/>
    <w:multiLevelType w:val="hybridMultilevel"/>
    <w:tmpl w:val="573035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E60D9"/>
    <w:multiLevelType w:val="hybridMultilevel"/>
    <w:tmpl w:val="4CD4D294"/>
    <w:lvl w:ilvl="0" w:tplc="B442EA48">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3">
    <w:nsid w:val="201F6BF0"/>
    <w:multiLevelType w:val="hybridMultilevel"/>
    <w:tmpl w:val="726AB6F8"/>
    <w:lvl w:ilvl="0" w:tplc="D1761E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A0F33"/>
    <w:multiLevelType w:val="hybridMultilevel"/>
    <w:tmpl w:val="6CA6B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170C1"/>
    <w:multiLevelType w:val="hybridMultilevel"/>
    <w:tmpl w:val="DA2C7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82737F"/>
    <w:multiLevelType w:val="hybridMultilevel"/>
    <w:tmpl w:val="6608AB88"/>
    <w:lvl w:ilvl="0" w:tplc="0C3486C2">
      <w:start w:val="1"/>
      <w:numFmt w:val="decimal"/>
      <w:lvlText w:val="%1."/>
      <w:lvlJc w:val="left"/>
      <w:pPr>
        <w:ind w:left="387" w:hanging="360"/>
      </w:pPr>
      <w:rPr>
        <w:rFonts w:hint="default"/>
      </w:rPr>
    </w:lvl>
    <w:lvl w:ilvl="1" w:tplc="08090019" w:tentative="1">
      <w:start w:val="1"/>
      <w:numFmt w:val="lowerLetter"/>
      <w:lvlText w:val="%2."/>
      <w:lvlJc w:val="left"/>
      <w:pPr>
        <w:ind w:left="1107" w:hanging="360"/>
      </w:pPr>
    </w:lvl>
    <w:lvl w:ilvl="2" w:tplc="0809001B" w:tentative="1">
      <w:start w:val="1"/>
      <w:numFmt w:val="lowerRoman"/>
      <w:lvlText w:val="%3."/>
      <w:lvlJc w:val="right"/>
      <w:pPr>
        <w:ind w:left="1827" w:hanging="180"/>
      </w:pPr>
    </w:lvl>
    <w:lvl w:ilvl="3" w:tplc="0809000F" w:tentative="1">
      <w:start w:val="1"/>
      <w:numFmt w:val="decimal"/>
      <w:lvlText w:val="%4."/>
      <w:lvlJc w:val="left"/>
      <w:pPr>
        <w:ind w:left="2547" w:hanging="360"/>
      </w:pPr>
    </w:lvl>
    <w:lvl w:ilvl="4" w:tplc="08090019" w:tentative="1">
      <w:start w:val="1"/>
      <w:numFmt w:val="lowerLetter"/>
      <w:lvlText w:val="%5."/>
      <w:lvlJc w:val="left"/>
      <w:pPr>
        <w:ind w:left="3267" w:hanging="360"/>
      </w:pPr>
    </w:lvl>
    <w:lvl w:ilvl="5" w:tplc="0809001B" w:tentative="1">
      <w:start w:val="1"/>
      <w:numFmt w:val="lowerRoman"/>
      <w:lvlText w:val="%6."/>
      <w:lvlJc w:val="right"/>
      <w:pPr>
        <w:ind w:left="3987" w:hanging="180"/>
      </w:pPr>
    </w:lvl>
    <w:lvl w:ilvl="6" w:tplc="0809000F" w:tentative="1">
      <w:start w:val="1"/>
      <w:numFmt w:val="decimal"/>
      <w:lvlText w:val="%7."/>
      <w:lvlJc w:val="left"/>
      <w:pPr>
        <w:ind w:left="4707" w:hanging="360"/>
      </w:pPr>
    </w:lvl>
    <w:lvl w:ilvl="7" w:tplc="08090019" w:tentative="1">
      <w:start w:val="1"/>
      <w:numFmt w:val="lowerLetter"/>
      <w:lvlText w:val="%8."/>
      <w:lvlJc w:val="left"/>
      <w:pPr>
        <w:ind w:left="5427" w:hanging="360"/>
      </w:pPr>
    </w:lvl>
    <w:lvl w:ilvl="8" w:tplc="0809001B" w:tentative="1">
      <w:start w:val="1"/>
      <w:numFmt w:val="lowerRoman"/>
      <w:lvlText w:val="%9."/>
      <w:lvlJc w:val="right"/>
      <w:pPr>
        <w:ind w:left="6147" w:hanging="180"/>
      </w:pPr>
    </w:lvl>
  </w:abstractNum>
  <w:abstractNum w:abstractNumId="7">
    <w:nsid w:val="584F0BAE"/>
    <w:multiLevelType w:val="hybridMultilevel"/>
    <w:tmpl w:val="5292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7"/>
  </w:num>
  <w:num w:numId="5">
    <w:abstractNumId w:val="2"/>
  </w:num>
  <w:num w:numId="6">
    <w:abstractNumId w:val="4"/>
  </w:num>
  <w:num w:numId="7">
    <w:abstractNumId w:val="3"/>
  </w:num>
  <w:num w:numId="8">
    <w:abstractNumId w:val="1"/>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24F01"/>
    <w:rsid w:val="00025777"/>
    <w:rsid w:val="00030448"/>
    <w:rsid w:val="0004502C"/>
    <w:rsid w:val="0006507E"/>
    <w:rsid w:val="0007052D"/>
    <w:rsid w:val="000904AA"/>
    <w:rsid w:val="000A37E8"/>
    <w:rsid w:val="000B72D9"/>
    <w:rsid w:val="000C562D"/>
    <w:rsid w:val="000E12C0"/>
    <w:rsid w:val="00100C2C"/>
    <w:rsid w:val="00125F0A"/>
    <w:rsid w:val="001432FD"/>
    <w:rsid w:val="00147EF3"/>
    <w:rsid w:val="00151ABF"/>
    <w:rsid w:val="001638D7"/>
    <w:rsid w:val="00163CA6"/>
    <w:rsid w:val="00171443"/>
    <w:rsid w:val="0017273B"/>
    <w:rsid w:val="0017631E"/>
    <w:rsid w:val="00196867"/>
    <w:rsid w:val="001A1C88"/>
    <w:rsid w:val="001D3BC8"/>
    <w:rsid w:val="001E6B90"/>
    <w:rsid w:val="001F4D29"/>
    <w:rsid w:val="00216DE7"/>
    <w:rsid w:val="00227208"/>
    <w:rsid w:val="002479C8"/>
    <w:rsid w:val="0026795F"/>
    <w:rsid w:val="0028205A"/>
    <w:rsid w:val="00287F69"/>
    <w:rsid w:val="00293C01"/>
    <w:rsid w:val="002A5B76"/>
    <w:rsid w:val="002A72AE"/>
    <w:rsid w:val="002B733A"/>
    <w:rsid w:val="002D616C"/>
    <w:rsid w:val="002F4915"/>
    <w:rsid w:val="003006D2"/>
    <w:rsid w:val="00304069"/>
    <w:rsid w:val="003300D5"/>
    <w:rsid w:val="0033386A"/>
    <w:rsid w:val="003468F5"/>
    <w:rsid w:val="00361699"/>
    <w:rsid w:val="00381427"/>
    <w:rsid w:val="00396443"/>
    <w:rsid w:val="003A0DF1"/>
    <w:rsid w:val="003B1470"/>
    <w:rsid w:val="003D30E4"/>
    <w:rsid w:val="003D72A2"/>
    <w:rsid w:val="003E26DC"/>
    <w:rsid w:val="003E5918"/>
    <w:rsid w:val="003E7D0F"/>
    <w:rsid w:val="0040481C"/>
    <w:rsid w:val="00416AA0"/>
    <w:rsid w:val="00417B53"/>
    <w:rsid w:val="00456C19"/>
    <w:rsid w:val="004760DA"/>
    <w:rsid w:val="004A1E11"/>
    <w:rsid w:val="004A29C6"/>
    <w:rsid w:val="004B20E0"/>
    <w:rsid w:val="004D089D"/>
    <w:rsid w:val="004E1F71"/>
    <w:rsid w:val="004E29C7"/>
    <w:rsid w:val="004E6185"/>
    <w:rsid w:val="004F0F23"/>
    <w:rsid w:val="0051070F"/>
    <w:rsid w:val="00510B34"/>
    <w:rsid w:val="005124FA"/>
    <w:rsid w:val="00513670"/>
    <w:rsid w:val="00520DAF"/>
    <w:rsid w:val="00523788"/>
    <w:rsid w:val="00545106"/>
    <w:rsid w:val="0056788D"/>
    <w:rsid w:val="005A42BC"/>
    <w:rsid w:val="005B5585"/>
    <w:rsid w:val="005B664E"/>
    <w:rsid w:val="005B7D58"/>
    <w:rsid w:val="005C2512"/>
    <w:rsid w:val="005D7AFF"/>
    <w:rsid w:val="00603309"/>
    <w:rsid w:val="006326A0"/>
    <w:rsid w:val="006A5952"/>
    <w:rsid w:val="006A6F32"/>
    <w:rsid w:val="006F0813"/>
    <w:rsid w:val="006F7E46"/>
    <w:rsid w:val="00702A91"/>
    <w:rsid w:val="007076CB"/>
    <w:rsid w:val="00734BED"/>
    <w:rsid w:val="0076583E"/>
    <w:rsid w:val="007670F1"/>
    <w:rsid w:val="00773C70"/>
    <w:rsid w:val="0078309D"/>
    <w:rsid w:val="007D0E86"/>
    <w:rsid w:val="007E72B1"/>
    <w:rsid w:val="007F65A3"/>
    <w:rsid w:val="00807AE6"/>
    <w:rsid w:val="00811AB9"/>
    <w:rsid w:val="00826FC7"/>
    <w:rsid w:val="00855EB5"/>
    <w:rsid w:val="008B02F5"/>
    <w:rsid w:val="008B419F"/>
    <w:rsid w:val="008F771F"/>
    <w:rsid w:val="009378FA"/>
    <w:rsid w:val="009429C8"/>
    <w:rsid w:val="00955F59"/>
    <w:rsid w:val="00956DE4"/>
    <w:rsid w:val="00966C71"/>
    <w:rsid w:val="0098460F"/>
    <w:rsid w:val="0098614D"/>
    <w:rsid w:val="009A7DBD"/>
    <w:rsid w:val="009D155F"/>
    <w:rsid w:val="009D5307"/>
    <w:rsid w:val="009E08FF"/>
    <w:rsid w:val="00A0116B"/>
    <w:rsid w:val="00A1735C"/>
    <w:rsid w:val="00A25094"/>
    <w:rsid w:val="00A7092B"/>
    <w:rsid w:val="00A77305"/>
    <w:rsid w:val="00A83271"/>
    <w:rsid w:val="00A9771B"/>
    <w:rsid w:val="00AD171D"/>
    <w:rsid w:val="00AD6AD0"/>
    <w:rsid w:val="00AF47E1"/>
    <w:rsid w:val="00B0001A"/>
    <w:rsid w:val="00B046C1"/>
    <w:rsid w:val="00B262A1"/>
    <w:rsid w:val="00B61232"/>
    <w:rsid w:val="00B83B69"/>
    <w:rsid w:val="00B87608"/>
    <w:rsid w:val="00BA60B0"/>
    <w:rsid w:val="00BB43D6"/>
    <w:rsid w:val="00BC356C"/>
    <w:rsid w:val="00BD430C"/>
    <w:rsid w:val="00BD5017"/>
    <w:rsid w:val="00BF1D3C"/>
    <w:rsid w:val="00C17E2A"/>
    <w:rsid w:val="00C26170"/>
    <w:rsid w:val="00C421D7"/>
    <w:rsid w:val="00C800B2"/>
    <w:rsid w:val="00C82CFC"/>
    <w:rsid w:val="00C86316"/>
    <w:rsid w:val="00C91483"/>
    <w:rsid w:val="00CB08CC"/>
    <w:rsid w:val="00CB2435"/>
    <w:rsid w:val="00CB2D0F"/>
    <w:rsid w:val="00CC20EE"/>
    <w:rsid w:val="00CC6D48"/>
    <w:rsid w:val="00CF3AEF"/>
    <w:rsid w:val="00D171C4"/>
    <w:rsid w:val="00D27DC3"/>
    <w:rsid w:val="00D3577C"/>
    <w:rsid w:val="00D43AC0"/>
    <w:rsid w:val="00D8019B"/>
    <w:rsid w:val="00DB6754"/>
    <w:rsid w:val="00DC17D5"/>
    <w:rsid w:val="00DD12D1"/>
    <w:rsid w:val="00E05C0D"/>
    <w:rsid w:val="00E07205"/>
    <w:rsid w:val="00E2212B"/>
    <w:rsid w:val="00E22530"/>
    <w:rsid w:val="00E2502B"/>
    <w:rsid w:val="00E601B6"/>
    <w:rsid w:val="00EA73B3"/>
    <w:rsid w:val="00EB3FC4"/>
    <w:rsid w:val="00EB69B6"/>
    <w:rsid w:val="00ED219F"/>
    <w:rsid w:val="00F1179F"/>
    <w:rsid w:val="00F2055A"/>
    <w:rsid w:val="00F208E3"/>
    <w:rsid w:val="00F235D6"/>
    <w:rsid w:val="00F37D8C"/>
    <w:rsid w:val="00F616CA"/>
    <w:rsid w:val="00F65950"/>
    <w:rsid w:val="00F66CE1"/>
    <w:rsid w:val="00F81ABD"/>
    <w:rsid w:val="00FA1733"/>
    <w:rsid w:val="00FB61C0"/>
    <w:rsid w:val="00FC4700"/>
    <w:rsid w:val="00FF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DCB4FDF5-0B48-4D6E-BA61-C71DF38C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300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8337">
      <w:bodyDiv w:val="1"/>
      <w:marLeft w:val="0"/>
      <w:marRight w:val="0"/>
      <w:marTop w:val="0"/>
      <w:marBottom w:val="0"/>
      <w:divBdr>
        <w:top w:val="none" w:sz="0" w:space="0" w:color="auto"/>
        <w:left w:val="none" w:sz="0" w:space="0" w:color="auto"/>
        <w:bottom w:val="none" w:sz="0" w:space="0" w:color="auto"/>
        <w:right w:val="none" w:sz="0" w:space="0" w:color="auto"/>
      </w:divBdr>
    </w:div>
    <w:div w:id="147408328">
      <w:bodyDiv w:val="1"/>
      <w:marLeft w:val="0"/>
      <w:marRight w:val="0"/>
      <w:marTop w:val="0"/>
      <w:marBottom w:val="0"/>
      <w:divBdr>
        <w:top w:val="none" w:sz="0" w:space="0" w:color="auto"/>
        <w:left w:val="none" w:sz="0" w:space="0" w:color="auto"/>
        <w:bottom w:val="none" w:sz="0" w:space="0" w:color="auto"/>
        <w:right w:val="none" w:sz="0" w:space="0" w:color="auto"/>
      </w:divBdr>
    </w:div>
    <w:div w:id="366834504">
      <w:bodyDiv w:val="1"/>
      <w:marLeft w:val="0"/>
      <w:marRight w:val="0"/>
      <w:marTop w:val="0"/>
      <w:marBottom w:val="0"/>
      <w:divBdr>
        <w:top w:val="none" w:sz="0" w:space="0" w:color="auto"/>
        <w:left w:val="none" w:sz="0" w:space="0" w:color="auto"/>
        <w:bottom w:val="none" w:sz="0" w:space="0" w:color="auto"/>
        <w:right w:val="none" w:sz="0" w:space="0" w:color="auto"/>
      </w:divBdr>
    </w:div>
    <w:div w:id="643045566">
      <w:bodyDiv w:val="1"/>
      <w:marLeft w:val="0"/>
      <w:marRight w:val="0"/>
      <w:marTop w:val="0"/>
      <w:marBottom w:val="0"/>
      <w:divBdr>
        <w:top w:val="none" w:sz="0" w:space="0" w:color="auto"/>
        <w:left w:val="none" w:sz="0" w:space="0" w:color="auto"/>
        <w:bottom w:val="none" w:sz="0" w:space="0" w:color="auto"/>
        <w:right w:val="none" w:sz="0" w:space="0" w:color="auto"/>
      </w:divBdr>
    </w:div>
    <w:div w:id="935098480">
      <w:bodyDiv w:val="1"/>
      <w:marLeft w:val="0"/>
      <w:marRight w:val="0"/>
      <w:marTop w:val="0"/>
      <w:marBottom w:val="0"/>
      <w:divBdr>
        <w:top w:val="none" w:sz="0" w:space="0" w:color="auto"/>
        <w:left w:val="none" w:sz="0" w:space="0" w:color="auto"/>
        <w:bottom w:val="none" w:sz="0" w:space="0" w:color="auto"/>
        <w:right w:val="none" w:sz="0" w:space="0" w:color="auto"/>
      </w:divBdr>
    </w:div>
    <w:div w:id="1074082240">
      <w:bodyDiv w:val="1"/>
      <w:marLeft w:val="0"/>
      <w:marRight w:val="0"/>
      <w:marTop w:val="0"/>
      <w:marBottom w:val="0"/>
      <w:divBdr>
        <w:top w:val="none" w:sz="0" w:space="0" w:color="auto"/>
        <w:left w:val="none" w:sz="0" w:space="0" w:color="auto"/>
        <w:bottom w:val="none" w:sz="0" w:space="0" w:color="auto"/>
        <w:right w:val="none" w:sz="0" w:space="0" w:color="auto"/>
      </w:divBdr>
    </w:div>
    <w:div w:id="1109197607">
      <w:bodyDiv w:val="1"/>
      <w:marLeft w:val="0"/>
      <w:marRight w:val="0"/>
      <w:marTop w:val="0"/>
      <w:marBottom w:val="0"/>
      <w:divBdr>
        <w:top w:val="none" w:sz="0" w:space="0" w:color="auto"/>
        <w:left w:val="none" w:sz="0" w:space="0" w:color="auto"/>
        <w:bottom w:val="none" w:sz="0" w:space="0" w:color="auto"/>
        <w:right w:val="none" w:sz="0" w:space="0" w:color="auto"/>
      </w:divBdr>
    </w:div>
    <w:div w:id="1189564913">
      <w:bodyDiv w:val="1"/>
      <w:marLeft w:val="0"/>
      <w:marRight w:val="0"/>
      <w:marTop w:val="0"/>
      <w:marBottom w:val="0"/>
      <w:divBdr>
        <w:top w:val="none" w:sz="0" w:space="0" w:color="auto"/>
        <w:left w:val="none" w:sz="0" w:space="0" w:color="auto"/>
        <w:bottom w:val="none" w:sz="0" w:space="0" w:color="auto"/>
        <w:right w:val="none" w:sz="0" w:space="0" w:color="auto"/>
      </w:divBdr>
    </w:div>
    <w:div w:id="148369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gabuse.gov/publications/brain-power/brain-power-grades-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tors.brainpop.com/bp-jr-topic/medicine/" TargetMode="External"/><Relationship Id="rId12" Type="http://schemas.openxmlformats.org/officeDocument/2006/relationships/hyperlink" Target="https://www.youtube.com/watch?v=uOcpsXMJc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ugabuse.gov/publications/brain-power/brain-power-grades-2-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ducators.brainpop.com/bp-jr-topic/medicine/" TargetMode="External"/><Relationship Id="rId4" Type="http://schemas.openxmlformats.org/officeDocument/2006/relationships/webSettings" Target="webSettings.xml"/><Relationship Id="rId9" Type="http://schemas.openxmlformats.org/officeDocument/2006/relationships/hyperlink" Target="https://www.youtube.com/watch?v=uOcpsXMJcJk"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C1"/>
    <w:rsid w:val="00071DA5"/>
    <w:rsid w:val="000B1BBA"/>
    <w:rsid w:val="000D3039"/>
    <w:rsid w:val="000E3902"/>
    <w:rsid w:val="0013097B"/>
    <w:rsid w:val="001B54F7"/>
    <w:rsid w:val="001F7D24"/>
    <w:rsid w:val="002A3E77"/>
    <w:rsid w:val="004A008E"/>
    <w:rsid w:val="00600CB1"/>
    <w:rsid w:val="006A4DDD"/>
    <w:rsid w:val="00713551"/>
    <w:rsid w:val="007262E0"/>
    <w:rsid w:val="00742C47"/>
    <w:rsid w:val="00761BC2"/>
    <w:rsid w:val="00805105"/>
    <w:rsid w:val="00816166"/>
    <w:rsid w:val="00836926"/>
    <w:rsid w:val="00953B6D"/>
    <w:rsid w:val="009A78A2"/>
    <w:rsid w:val="009D1187"/>
    <w:rsid w:val="00AB2F7D"/>
    <w:rsid w:val="00AE6BDF"/>
    <w:rsid w:val="00C87B1D"/>
    <w:rsid w:val="00C93DC1"/>
    <w:rsid w:val="00CC21E5"/>
    <w:rsid w:val="00D122C8"/>
    <w:rsid w:val="00D2480F"/>
    <w:rsid w:val="00DB4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Daily lesson planner (color, landscape)</Template>
  <TotalTime>1</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MoyosoreOluwa</cp:lastModifiedBy>
  <cp:revision>3</cp:revision>
  <dcterms:created xsi:type="dcterms:W3CDTF">2019-06-07T13:43:00Z</dcterms:created>
  <dcterms:modified xsi:type="dcterms:W3CDTF">2019-06-17T06:09:00Z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