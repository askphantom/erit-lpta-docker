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3E536434" w:rsidR="00C17E2A" w:rsidRPr="009260D0" w:rsidRDefault="00301B45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DIVISION OF 2 AND 3-DIGIT NUMBERS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293F743" w:rsidR="00C17E2A" w:rsidRDefault="008815C6">
                  <w:r>
                    <w:t>Mathematics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0CE63E3E" w:rsidR="00C17E2A" w:rsidRDefault="00AC7254">
                  <w:r>
                    <w:t>3</w:t>
                  </w:r>
                  <w:bookmarkStart w:id="0" w:name="_GoBack"/>
                  <w:bookmarkEnd w:id="0"/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7B9E34A5" w14:textId="77777777" w:rsidR="001611AE" w:rsidRDefault="000A37E8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1611AE">
              <w:t xml:space="preserve"> </w:t>
            </w:r>
            <w:r w:rsidR="00301B45">
              <w:t>Understanding the concept of division</w:t>
            </w:r>
          </w:p>
          <w:p w14:paraId="3CFD29D6" w14:textId="77777777" w:rsidR="00301B45" w:rsidRDefault="00301B45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>Dividing 2 and 3 digit numbers by 1-digit numbers.</w:t>
            </w:r>
          </w:p>
          <w:p w14:paraId="7DBFD56A" w14:textId="77777777" w:rsidR="00301B45" w:rsidRDefault="00301B45" w:rsidP="00301B45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Multi- Digit division. </w:t>
            </w:r>
          </w:p>
          <w:p w14:paraId="16D60EC3" w14:textId="50A5A535" w:rsidR="00301B45" w:rsidRDefault="00301B45" w:rsidP="00301B45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>Dividing numbers by multiples of 10 and 100</w:t>
            </w:r>
            <w:r w:rsidRPr="00301B45">
              <w:t>320 ÷ 80</w:t>
            </w:r>
          </w:p>
          <w:p w14:paraId="458BD9FD" w14:textId="1722BF08" w:rsidR="00301B45" w:rsidRDefault="00301B45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>Word problems and quantitative reasoning.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6009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54FA208" w14:textId="67B5AA84" w:rsidR="00AC178C" w:rsidRDefault="00AC178C" w:rsidP="00AC178C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r>
                                    <w:t>White Board</w:t>
                                  </w:r>
                                </w:p>
                                <w:p w14:paraId="3F5B6990" w14:textId="57BFE309" w:rsidR="00AC178C" w:rsidRDefault="00AC178C" w:rsidP="00AC178C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r>
                                    <w:t>Blank sheets</w:t>
                                  </w:r>
                                </w:p>
                                <w:p w14:paraId="7775AD7A" w14:textId="0FE2240D" w:rsidR="00AC178C" w:rsidRDefault="00AC178C" w:rsidP="00AC178C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r>
                                    <w:t>Pencils</w:t>
                                  </w:r>
                                </w:p>
                                <w:p w14:paraId="718DD22C" w14:textId="0CCC4426" w:rsidR="008344B3" w:rsidRPr="00BF3180" w:rsidRDefault="008344B3" w:rsidP="00AC178C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r>
                                    <w:t>Multiplications table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285E8217" w14:textId="77777777" w:rsidR="008815C6" w:rsidRDefault="00B003FA" w:rsidP="0083703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3241D7">
                                      <w:rPr>
                                        <w:rStyle w:val="Hyperlink"/>
                                      </w:rPr>
                                      <w:t>https://www.education.com/lesson-plan/solving-long-division-problems/</w:t>
                                    </w:r>
                                  </w:hyperlink>
                                  <w:r w:rsidR="003241D7">
                                    <w:t xml:space="preserve"> </w:t>
                                  </w:r>
                                </w:p>
                                <w:p w14:paraId="011D4708" w14:textId="77777777" w:rsidR="003241D7" w:rsidRDefault="00B003FA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DD1286">
                                      <w:rPr>
                                        <w:rStyle w:val="Hyperlink"/>
                                      </w:rPr>
                                      <w:t>https://www.aaaknow.com/xlate/lessonFull.php?slug=divLong3d</w:t>
                                    </w:r>
                                  </w:hyperlink>
                                  <w:r w:rsidR="00DD1286">
                                    <w:t xml:space="preserve"> </w:t>
                                  </w:r>
                                </w:p>
                                <w:p w14:paraId="27B37779" w14:textId="77777777" w:rsidR="00DD1286" w:rsidRDefault="00B003FA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B43418">
                                      <w:rPr>
                                        <w:rStyle w:val="Hyperlink"/>
                                      </w:rPr>
                                      <w:t>https://www.homeschoolmath.net/teaching/md/how_teach_long_division.php</w:t>
                                    </w:r>
                                  </w:hyperlink>
                                  <w:r w:rsidR="00B43418">
                                    <w:t xml:space="preserve"> </w:t>
                                  </w:r>
                                </w:p>
                                <w:p w14:paraId="266D3DBF" w14:textId="316EDD6E" w:rsidR="00B43418" w:rsidRDefault="00B003FA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B43418">
                                      <w:rPr>
                                        <w:rStyle w:val="Hyperlink"/>
                                      </w:rPr>
                                      <w:t>https://www.math-only-math.com/division-by-10-and-100-and-1000.html</w:t>
                                    </w:r>
                                  </w:hyperlink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6009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54FA208" w14:textId="67B5AA84" w:rsidR="00AC178C" w:rsidRDefault="00AC178C" w:rsidP="00AC17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r>
                              <w:t>White Board</w:t>
                            </w:r>
                          </w:p>
                          <w:p w14:paraId="3F5B6990" w14:textId="57BFE309" w:rsidR="00AC178C" w:rsidRDefault="00AC178C" w:rsidP="00AC17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r>
                              <w:t>Blank sheets</w:t>
                            </w:r>
                          </w:p>
                          <w:p w14:paraId="7775AD7A" w14:textId="0FE2240D" w:rsidR="00AC178C" w:rsidRDefault="00AC178C" w:rsidP="00AC17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r>
                              <w:t>Pencils</w:t>
                            </w:r>
                          </w:p>
                          <w:p w14:paraId="718DD22C" w14:textId="0CCC4426" w:rsidR="008344B3" w:rsidRPr="00BF3180" w:rsidRDefault="008344B3" w:rsidP="00AC17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r>
                              <w:t>Multiplications table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285E8217" w14:textId="77777777" w:rsidR="008815C6" w:rsidRDefault="00B003FA" w:rsidP="0083703B">
                            <w:pPr>
                              <w:pStyle w:val="ListBullet"/>
                            </w:pPr>
                            <w:hyperlink r:id="rId12" w:history="1">
                              <w:r w:rsidR="003241D7">
                                <w:rPr>
                                  <w:rStyle w:val="Hyperlink"/>
                                </w:rPr>
                                <w:t>https://www.education.com/lesson-plan/solving-long-division-problems/</w:t>
                              </w:r>
                            </w:hyperlink>
                            <w:r w:rsidR="003241D7">
                              <w:t xml:space="preserve"> </w:t>
                            </w:r>
                          </w:p>
                          <w:p w14:paraId="011D4708" w14:textId="77777777" w:rsidR="003241D7" w:rsidRDefault="00B003FA" w:rsidP="0083703B">
                            <w:pPr>
                              <w:pStyle w:val="ListBullet"/>
                            </w:pPr>
                            <w:hyperlink r:id="rId13" w:history="1">
                              <w:r w:rsidR="00DD1286">
                                <w:rPr>
                                  <w:rStyle w:val="Hyperlink"/>
                                </w:rPr>
                                <w:t>https://www.aaaknow.com/xlate/lessonFull.php?slug=divLong3d</w:t>
                              </w:r>
                            </w:hyperlink>
                            <w:r w:rsidR="00DD1286">
                              <w:t xml:space="preserve"> </w:t>
                            </w:r>
                          </w:p>
                          <w:p w14:paraId="27B37779" w14:textId="77777777" w:rsidR="00DD1286" w:rsidRDefault="00B003FA" w:rsidP="0083703B">
                            <w:pPr>
                              <w:pStyle w:val="ListBullet"/>
                            </w:pPr>
                            <w:hyperlink r:id="rId14" w:history="1">
                              <w:r w:rsidR="00B43418">
                                <w:rPr>
                                  <w:rStyle w:val="Hyperlink"/>
                                </w:rPr>
                                <w:t>https://www.homeschoolmath.net/teaching/md/how_teach_long_division.php</w:t>
                              </w:r>
                            </w:hyperlink>
                            <w:r w:rsidR="00B43418">
                              <w:t xml:space="preserve"> </w:t>
                            </w:r>
                          </w:p>
                          <w:p w14:paraId="266D3DBF" w14:textId="316EDD6E" w:rsidR="00B43418" w:rsidRDefault="00B003FA" w:rsidP="0083703B">
                            <w:pPr>
                              <w:pStyle w:val="ListBullet"/>
                            </w:pPr>
                            <w:hyperlink r:id="rId15" w:history="1">
                              <w:r w:rsidR="00B43418">
                                <w:rPr>
                                  <w:rStyle w:val="Hyperlink"/>
                                </w:rPr>
                                <w:t>https://www.math-only-math.com/division-by-10-and-100-and-1000.html</w:t>
                              </w:r>
                            </w:hyperlink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09688E28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403E579E" w:rsidR="001D4D95" w:rsidRDefault="00AD5265" w:rsidP="00120253">
            <w:r>
              <w:t>Students should be able to;</w:t>
            </w:r>
          </w:p>
          <w:p w14:paraId="47DF3ADA" w14:textId="77777777" w:rsidR="00873641" w:rsidRDefault="00873641" w:rsidP="00301B45">
            <w:pPr>
              <w:pStyle w:val="ListParagraph"/>
              <w:numPr>
                <w:ilvl w:val="0"/>
                <w:numId w:val="18"/>
              </w:numPr>
              <w:ind w:left="142" w:hanging="142"/>
            </w:pPr>
            <w:r>
              <w:t>Divide a whole number by 1-digit numbers</w:t>
            </w:r>
          </w:p>
          <w:p w14:paraId="69010A41" w14:textId="0FAA6CA1" w:rsidR="003241D7" w:rsidRDefault="003241D7" w:rsidP="00301B45">
            <w:pPr>
              <w:pStyle w:val="ListParagraph"/>
              <w:numPr>
                <w:ilvl w:val="0"/>
                <w:numId w:val="18"/>
              </w:numPr>
              <w:ind w:left="142" w:hanging="142"/>
            </w:pPr>
            <w:r>
              <w:t>complete multi-digit division problems</w:t>
            </w:r>
          </w:p>
          <w:p w14:paraId="3F80A872" w14:textId="1ED46276" w:rsidR="00CD25FB" w:rsidRDefault="00CD25FB" w:rsidP="00301B45">
            <w:pPr>
              <w:pStyle w:val="ListParagraph"/>
              <w:numPr>
                <w:ilvl w:val="0"/>
                <w:numId w:val="18"/>
              </w:numPr>
              <w:ind w:left="142" w:hanging="142"/>
            </w:pPr>
            <w:r>
              <w:t>divide numbers where there is a remainder</w:t>
            </w:r>
          </w:p>
          <w:p w14:paraId="5763A856" w14:textId="2F5C98E8" w:rsidR="00301B45" w:rsidRDefault="00301B45" w:rsidP="00301B45">
            <w:pPr>
              <w:pStyle w:val="ListParagraph"/>
              <w:numPr>
                <w:ilvl w:val="0"/>
                <w:numId w:val="18"/>
              </w:numPr>
              <w:ind w:left="142" w:hanging="142"/>
            </w:pPr>
            <w:r>
              <w:t>Divide whole numbers by 10 and multiples of 10</w:t>
            </w:r>
          </w:p>
          <w:p w14:paraId="5F03DF64" w14:textId="77777777" w:rsidR="00301B45" w:rsidRDefault="00301B45" w:rsidP="00CD25FB"/>
          <w:p w14:paraId="03E437D5" w14:textId="5B2F7E9B" w:rsidR="001D4D95" w:rsidRDefault="001D4D95" w:rsidP="001D4D95"/>
          <w:p w14:paraId="2E75EEA9" w14:textId="77777777" w:rsidR="001D4D95" w:rsidRDefault="001D4D95" w:rsidP="001D4D95"/>
          <w:p w14:paraId="5ACBDBEA" w14:textId="77777777" w:rsidR="00DF06FF" w:rsidRPr="00FB30A1" w:rsidRDefault="00DF06FF" w:rsidP="00DF06FF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59C0816A" w14:textId="47493D41" w:rsidR="00DF06FF" w:rsidRDefault="00DF06FF" w:rsidP="00DF06FF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8344B3">
              <w:rPr>
                <w:b/>
              </w:rPr>
              <w:t>: 2</w:t>
            </w:r>
            <w:r w:rsidRPr="00031953">
              <w:rPr>
                <w:b/>
              </w:rPr>
              <w:t>5 Mins</w:t>
            </w:r>
          </w:p>
          <w:p w14:paraId="402983E2" w14:textId="5E2CA37F" w:rsidR="001D4D95" w:rsidRDefault="00DF06FF" w:rsidP="001D4D95">
            <w:r>
              <w:t>Dividing numbers using Long division method</w:t>
            </w:r>
          </w:p>
          <w:p w14:paraId="13DB30EB" w14:textId="77777777" w:rsidR="00DF06FF" w:rsidRDefault="00DF06FF" w:rsidP="008344B3">
            <w:pPr>
              <w:pStyle w:val="ListParagraph"/>
              <w:numPr>
                <w:ilvl w:val="0"/>
                <w:numId w:val="22"/>
              </w:numPr>
              <w:ind w:left="142" w:hanging="142"/>
            </w:pPr>
            <w:r>
              <w:t>Long division is an algorithm that repeats the basic steps of</w:t>
            </w:r>
          </w:p>
          <w:p w14:paraId="71892F01" w14:textId="5EF39558" w:rsidR="00DF06FF" w:rsidRDefault="008344B3" w:rsidP="008344B3">
            <w:pPr>
              <w:pStyle w:val="ListParagraph"/>
              <w:numPr>
                <w:ilvl w:val="0"/>
                <w:numId w:val="22"/>
              </w:numPr>
              <w:ind w:left="142" w:hanging="142"/>
            </w:pPr>
            <w:r>
              <w:t>1)</w:t>
            </w:r>
            <w:r w:rsidR="00DF06FF">
              <w:t>Divide; 2) Multiply; 3) Subtract; 4) Drop down the next digit.</w:t>
            </w:r>
          </w:p>
          <w:p w14:paraId="282D4A84" w14:textId="55119DCE" w:rsidR="00DF06FF" w:rsidRDefault="00DF06FF" w:rsidP="008344B3">
            <w:pPr>
              <w:pStyle w:val="ListParagraph"/>
              <w:numPr>
                <w:ilvl w:val="0"/>
                <w:numId w:val="22"/>
              </w:numPr>
              <w:ind w:left="142" w:hanging="142"/>
            </w:pPr>
            <w:r>
              <w:lastRenderedPageBreak/>
              <w:t>When d</w:t>
            </w:r>
            <w:r w:rsidRPr="00DF06FF">
              <w:t>ivision is even in all the digits. Here, students practice just</w:t>
            </w:r>
            <w:r>
              <w:t xml:space="preserve"> the diving part.</w:t>
            </w:r>
          </w:p>
          <w:p w14:paraId="54FA18B0" w14:textId="2C393903" w:rsidR="00DF06FF" w:rsidRDefault="00DF06FF" w:rsidP="008344B3">
            <w:pPr>
              <w:pStyle w:val="ListParagraph"/>
              <w:numPr>
                <w:ilvl w:val="0"/>
                <w:numId w:val="22"/>
              </w:numPr>
              <w:ind w:left="142" w:hanging="142"/>
            </w:pPr>
            <w:r>
              <w:t>We divide numbers where each of the hundreds, tens, and ones</w:t>
            </w:r>
            <w:r w:rsidR="008344B3">
              <w:t xml:space="preserve"> (units)</w:t>
            </w:r>
            <w:r>
              <w:t xml:space="preserve"> digits are evenly divisible by the divisor. The GOAL in this first, easy step is to g</w:t>
            </w:r>
            <w:r w:rsidR="00FF6C49">
              <w:t>et students used to two things:</w:t>
            </w:r>
          </w:p>
          <w:p w14:paraId="19920689" w14:textId="77777777" w:rsidR="00DF06FF" w:rsidRDefault="00DF06FF" w:rsidP="008344B3">
            <w:pPr>
              <w:pStyle w:val="ListParagraph"/>
              <w:numPr>
                <w:ilvl w:val="0"/>
                <w:numId w:val="22"/>
              </w:numPr>
              <w:ind w:left="142" w:hanging="142"/>
            </w:pPr>
            <w:r>
              <w:t>To get used to the long division "corner" so that the quotient is written on top.</w:t>
            </w:r>
          </w:p>
          <w:p w14:paraId="1FDFD160" w14:textId="1E1AEA23" w:rsidR="00DF06FF" w:rsidRDefault="00DF06FF" w:rsidP="008344B3">
            <w:pPr>
              <w:pStyle w:val="ListParagraph"/>
              <w:numPr>
                <w:ilvl w:val="0"/>
                <w:numId w:val="22"/>
              </w:numPr>
              <w:ind w:left="142" w:hanging="142"/>
            </w:pPr>
            <w:r>
              <w:t>To get used to asking how many times does the divisor go into the various digits of the dividend.</w:t>
            </w:r>
          </w:p>
          <w:p w14:paraId="1186CDF9" w14:textId="3DD5DA5E" w:rsidR="00DF06FF" w:rsidRDefault="00DF06FF" w:rsidP="008344B3">
            <w:pPr>
              <w:pStyle w:val="ListParagraph"/>
              <w:ind w:left="142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3482AB" wp14:editId="54E1EF9D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13335</wp:posOffset>
                      </wp:positionV>
                      <wp:extent cx="2381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5D01E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.05pt" to="46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e.g.</w:t>
            </w:r>
            <w:r w:rsidR="00E92FA0">
              <w:t xml:space="preserve">  </w:t>
            </w:r>
            <w:r>
              <w:t>3</w:t>
            </w:r>
            <w:r w:rsidR="00E92FA0">
              <w:t>)</w:t>
            </w:r>
            <w:r>
              <w:t>660</w:t>
            </w:r>
            <w:r w:rsidR="00E92FA0">
              <w:t xml:space="preserve">     </w:t>
            </w:r>
          </w:p>
          <w:p w14:paraId="1FD842B7" w14:textId="730A45D4" w:rsidR="00E92FA0" w:rsidRDefault="008344B3" w:rsidP="008344B3">
            <w:pPr>
              <w:pStyle w:val="ListParagraph"/>
              <w:spacing w:line="192" w:lineRule="auto"/>
              <w:ind w:left="142"/>
            </w:pPr>
            <w:r>
              <w:t xml:space="preserve">       </w:t>
            </w:r>
            <w:r w:rsidR="00E92FA0">
              <w:t>h   t   o          h   t   o</w:t>
            </w:r>
          </w:p>
          <w:p w14:paraId="301F644F" w14:textId="0829A88A" w:rsidR="00E92FA0" w:rsidRDefault="008344B3" w:rsidP="008344B3">
            <w:pPr>
              <w:spacing w:line="192" w:lineRule="auto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1A95F3" wp14:editId="54054B99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148590</wp:posOffset>
                      </wp:positionV>
                      <wp:extent cx="304800" cy="9525"/>
                      <wp:effectExtent l="0" t="0" r="1905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1488DE5" id="Straight Connector 8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pt,11.7pt" to="87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F6C49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2F9786" wp14:editId="2AF0EBA3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146685</wp:posOffset>
                      </wp:positionV>
                      <wp:extent cx="304800" cy="9525"/>
                      <wp:effectExtent l="0" t="0" r="1905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165495F" id="Straight Connector 7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25pt,11.55pt" to="41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0                    </w:t>
            </w:r>
            <w:r w:rsidR="00E92FA0">
              <w:t>0 6 2</w:t>
            </w:r>
          </w:p>
          <w:p w14:paraId="69FE2242" w14:textId="4242CA65" w:rsidR="00E92FA0" w:rsidRDefault="008344B3" w:rsidP="008344B3">
            <w:pPr>
              <w:pStyle w:val="ListParagraph"/>
              <w:spacing w:line="192" w:lineRule="auto"/>
              <w:ind w:left="142"/>
            </w:pPr>
            <w:r>
              <w:t xml:space="preserve"> </w:t>
            </w:r>
            <w:r w:rsidR="00E92FA0">
              <w:t xml:space="preserve">  4) 2 4 8         4) 2 4 8 </w:t>
            </w:r>
          </w:p>
          <w:p w14:paraId="62166870" w14:textId="77777777" w:rsidR="00FF6C49" w:rsidRDefault="00FF6C49" w:rsidP="008344B3">
            <w:pPr>
              <w:spacing w:line="192" w:lineRule="auto"/>
              <w:ind w:left="142" w:hanging="142"/>
            </w:pPr>
          </w:p>
          <w:p w14:paraId="1920B349" w14:textId="0AA5452A" w:rsidR="00E92FA0" w:rsidRDefault="00E92FA0" w:rsidP="008344B3">
            <w:pPr>
              <w:pStyle w:val="ListParagraph"/>
              <w:numPr>
                <w:ilvl w:val="0"/>
                <w:numId w:val="22"/>
              </w:numPr>
              <w:ind w:left="142" w:hanging="142"/>
            </w:pPr>
            <w:r>
              <w:t>4 does not go into 2. You can put zero in the quotient in the hundreds place or omit it. But 4 does go into 24, six times. Put 6 in the quotien</w:t>
            </w:r>
            <w:r w:rsidR="00FF6C49">
              <w:t>t.</w:t>
            </w:r>
          </w:p>
          <w:p w14:paraId="199DA3BA" w14:textId="1885069D" w:rsidR="00E92FA0" w:rsidRDefault="00E92FA0" w:rsidP="008344B3">
            <w:pPr>
              <w:pStyle w:val="ListParagraph"/>
              <w:numPr>
                <w:ilvl w:val="0"/>
                <w:numId w:val="22"/>
              </w:numPr>
              <w:ind w:left="142" w:hanging="142"/>
            </w:pPr>
            <w:r>
              <w:t>you combine the 2 hundreds with the 4 tens. That makes 24 tens, and</w:t>
            </w:r>
            <w:r w:rsidR="00FF6C49">
              <w:t xml:space="preserve"> you </w:t>
            </w:r>
            <w:r w:rsidR="008344B3">
              <w:t xml:space="preserve">can </w:t>
            </w:r>
            <w:r w:rsidR="00FF6C49">
              <w:t xml:space="preserve">divide 24 </w:t>
            </w:r>
            <w:r>
              <w:t>tens by 4. The</w:t>
            </w:r>
            <w:r w:rsidR="00FF6C49">
              <w:t xml:space="preserve"> result 6 tens goes as part of </w:t>
            </w:r>
            <w:r>
              <w:t>the quotient.</w:t>
            </w:r>
          </w:p>
          <w:p w14:paraId="4F9ED3A3" w14:textId="77777777" w:rsidR="00E92FA0" w:rsidRDefault="00E92FA0" w:rsidP="008344B3">
            <w:pPr>
              <w:ind w:left="142" w:hanging="142"/>
            </w:pPr>
          </w:p>
          <w:p w14:paraId="22A31125" w14:textId="0887DB40" w:rsidR="00A71E70" w:rsidRPr="000A37E8" w:rsidRDefault="00E92FA0" w:rsidP="008815C6">
            <w:pPr>
              <w:pStyle w:val="ListParagraph"/>
              <w:numPr>
                <w:ilvl w:val="0"/>
                <w:numId w:val="22"/>
              </w:numPr>
              <w:ind w:left="142" w:hanging="142"/>
            </w:pPr>
            <w:r>
              <w:lastRenderedPageBreak/>
              <w:t>Check the final answer: 4 × 62 = 248.</w:t>
            </w:r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1EEA92F8" w14:textId="77777777" w:rsidR="003241D7" w:rsidRDefault="003241D7" w:rsidP="00301B45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t>Let the students know that division is an operation that tells us the number of groups that can be made out of another number.</w:t>
            </w:r>
          </w:p>
          <w:p w14:paraId="79EC9F54" w14:textId="77777777" w:rsidR="00301B45" w:rsidRDefault="003241D7" w:rsidP="00301B45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t xml:space="preserve">On the board, set up a division problem, such as 17/5. Solve the problem so that you are left with the answer 3 with a remainder of 2. </w:t>
            </w:r>
          </w:p>
          <w:p w14:paraId="2814FBF4" w14:textId="4CD09B8F" w:rsidR="003241D7" w:rsidRDefault="003241D7" w:rsidP="00301B45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t>Label each number with its corresponding name. 17 should be the dividend, 5 is the divisor, 3 is the quotient and 2 is the remainder.</w:t>
            </w:r>
          </w:p>
          <w:p w14:paraId="48127A89" w14:textId="77777777" w:rsidR="003241D7" w:rsidRDefault="003241D7" w:rsidP="00301B45">
            <w:pPr>
              <w:pStyle w:val="ListParagraph"/>
              <w:ind w:left="182"/>
            </w:pPr>
            <w:r>
              <w:t>Define these terms for your students as follows:</w:t>
            </w:r>
          </w:p>
          <w:p w14:paraId="07F3AAC5" w14:textId="77777777" w:rsidR="003241D7" w:rsidRDefault="003241D7" w:rsidP="00301B45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t>Dividend: In a division problem, the number that is to be divided is called the dividend.</w:t>
            </w:r>
          </w:p>
          <w:p w14:paraId="29EB089B" w14:textId="77777777" w:rsidR="003241D7" w:rsidRDefault="003241D7" w:rsidP="00301B45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t>Divisor: In a division problem, the number that divides the dividend is called the divisor.</w:t>
            </w:r>
          </w:p>
          <w:p w14:paraId="38B5EF43" w14:textId="77777777" w:rsidR="003241D7" w:rsidRDefault="003241D7" w:rsidP="00301B45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t>Quotient: Upon division, the number obtained other than the remainder is called the quotient.</w:t>
            </w:r>
          </w:p>
          <w:p w14:paraId="2A773708" w14:textId="36A8A5B9" w:rsidR="008815C6" w:rsidRDefault="003241D7" w:rsidP="00301B45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t>Remainder: The remainder is the number that is left over after dividing.</w:t>
            </w:r>
          </w:p>
          <w:p w14:paraId="0D8C764C" w14:textId="7BB5BADA" w:rsidR="008815C6" w:rsidRDefault="008815C6" w:rsidP="008815C6"/>
          <w:p w14:paraId="05CE4083" w14:textId="25775951" w:rsidR="008815C6" w:rsidRDefault="008815C6" w:rsidP="008815C6"/>
          <w:p w14:paraId="6EAA3591" w14:textId="77777777" w:rsidR="008815C6" w:rsidRDefault="008815C6" w:rsidP="008815C6"/>
          <w:p w14:paraId="6E1F013E" w14:textId="2375F23F"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340BF5DD" w:rsidR="00FB30A1" w:rsidRDefault="00A54440" w:rsidP="00FB30A1">
            <w:pPr>
              <w:rPr>
                <w:b/>
              </w:rPr>
            </w:pPr>
            <w:r>
              <w:rPr>
                <w:b/>
              </w:rPr>
              <w:t>Day 3/ Lesson 3: 30</w:t>
            </w:r>
            <w:r w:rsidR="00FB30A1" w:rsidRPr="00031953">
              <w:rPr>
                <w:b/>
              </w:rPr>
              <w:t xml:space="preserve"> Mins</w:t>
            </w:r>
          </w:p>
          <w:p w14:paraId="4F45C616" w14:textId="7862DA9D" w:rsidR="00FF6C49" w:rsidRDefault="00FF6C49" w:rsidP="00F327C8">
            <w:pPr>
              <w:pStyle w:val="ListParagraph"/>
              <w:numPr>
                <w:ilvl w:val="0"/>
                <w:numId w:val="21"/>
              </w:numPr>
              <w:ind w:left="182" w:hanging="142"/>
            </w:pPr>
            <w:r>
              <w:t xml:space="preserve">How to divide a </w:t>
            </w:r>
            <w:r w:rsidR="00F327C8">
              <w:t>three-digit</w:t>
            </w:r>
            <w:r>
              <w:t xml:space="preserve"> number by a </w:t>
            </w:r>
            <w:r w:rsidR="00F327C8">
              <w:t>one-digit</w:t>
            </w:r>
            <w:r w:rsidR="00B137EA">
              <w:t xml:space="preserve"> number (for example, 416 ÷ 7).</w:t>
            </w:r>
          </w:p>
          <w:p w14:paraId="534783FA" w14:textId="2EE27620" w:rsidR="00FF6C49" w:rsidRDefault="00FF6C49" w:rsidP="00F327C8">
            <w:pPr>
              <w:pStyle w:val="ListParagraph"/>
              <w:numPr>
                <w:ilvl w:val="0"/>
                <w:numId w:val="21"/>
              </w:numPr>
              <w:ind w:left="182" w:hanging="142"/>
            </w:pPr>
            <w:r>
              <w:t>Place the divisor (7) before the division bracket and pla</w:t>
            </w:r>
            <w:r w:rsidR="00B137EA">
              <w:t>ce the dividend (416) under it:</w:t>
            </w:r>
          </w:p>
          <w:p w14:paraId="799EF4FE" w14:textId="3A5F2B7E" w:rsidR="00FF6C49" w:rsidRDefault="00B137EA" w:rsidP="00F327C8">
            <w:pPr>
              <w:ind w:left="40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14AC31" wp14:editId="7F4AF06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18415</wp:posOffset>
                      </wp:positionV>
                      <wp:extent cx="238125" cy="0"/>
                      <wp:effectExtent l="0" t="0" r="2857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625E5E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1.45pt" to="25.9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7)416         </w:t>
            </w:r>
          </w:p>
          <w:p w14:paraId="5AD7D8F0" w14:textId="0899A6B2" w:rsidR="00B137EA" w:rsidRDefault="00FF6C49" w:rsidP="00F327C8">
            <w:pPr>
              <w:pStyle w:val="ListParagraph"/>
              <w:numPr>
                <w:ilvl w:val="0"/>
                <w:numId w:val="21"/>
              </w:numPr>
              <w:ind w:left="182" w:hanging="142"/>
            </w:pPr>
            <w:r>
              <w:t>Examine the first digit of the dividend</w:t>
            </w:r>
            <w:r w:rsidR="00B137EA">
              <w:t xml:space="preserve"> </w:t>
            </w:r>
            <w:r>
              <w:t xml:space="preserve">(4). It is smaller than 7 so it can't be divided by 7 to produce a whole number. </w:t>
            </w:r>
          </w:p>
          <w:p w14:paraId="08BC2E73" w14:textId="4B1BA354" w:rsidR="00B137EA" w:rsidRDefault="00FF6C49" w:rsidP="00F327C8">
            <w:pPr>
              <w:pStyle w:val="ListParagraph"/>
              <w:numPr>
                <w:ilvl w:val="0"/>
                <w:numId w:val="21"/>
              </w:numPr>
              <w:ind w:left="182" w:hanging="142"/>
            </w:pPr>
            <w:r>
              <w:t xml:space="preserve">Next take the first two digits of the dividend (41) and determine how many 7's it contains. In this case 41 holds five sevens (5*7=35) but not six (6*7=42). </w:t>
            </w:r>
          </w:p>
          <w:p w14:paraId="6229B90B" w14:textId="184EB42E" w:rsidR="00FF6C49" w:rsidRDefault="00FF6C49" w:rsidP="00F327C8">
            <w:pPr>
              <w:pStyle w:val="ListParagraph"/>
              <w:numPr>
                <w:ilvl w:val="0"/>
                <w:numId w:val="21"/>
              </w:numPr>
              <w:ind w:left="182" w:hanging="142"/>
            </w:pPr>
            <w:r>
              <w:t>Place the 5 above the division bracket.</w:t>
            </w:r>
          </w:p>
          <w:p w14:paraId="1E6307BA" w14:textId="173115A7" w:rsidR="00B137EA" w:rsidRDefault="00F327C8" w:rsidP="00F327C8">
            <w:pPr>
              <w:pStyle w:val="ListParagraph"/>
              <w:spacing w:line="168" w:lineRule="auto"/>
              <w:ind w:left="182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528256" wp14:editId="2A6CF259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123825</wp:posOffset>
                      </wp:positionV>
                      <wp:extent cx="238125" cy="0"/>
                      <wp:effectExtent l="0" t="0" r="2857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51E65A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9.75pt" to="38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5</w:t>
            </w:r>
          </w:p>
          <w:p w14:paraId="5C96CD8D" w14:textId="797BA335" w:rsidR="00FF6C49" w:rsidRDefault="00F327C8" w:rsidP="00F327C8">
            <w:pPr>
              <w:spacing w:line="168" w:lineRule="auto"/>
            </w:pPr>
            <w:r>
              <w:t xml:space="preserve">       </w:t>
            </w:r>
            <w:r w:rsidR="00B137EA">
              <w:t xml:space="preserve">7)416         </w:t>
            </w:r>
            <w:r w:rsidR="00FF6C49">
              <w:t>Multiply the 5 by 7 and place the result (35) below the 41 of the dividend.</w:t>
            </w:r>
          </w:p>
          <w:p w14:paraId="5CE859A4" w14:textId="2B9DC493" w:rsidR="00B137EA" w:rsidRDefault="00F327C8" w:rsidP="00F327C8">
            <w:pPr>
              <w:pStyle w:val="ListParagraph"/>
              <w:spacing w:line="168" w:lineRule="auto"/>
              <w:ind w:left="182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8D576BD" wp14:editId="148FABD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86995</wp:posOffset>
                      </wp:positionV>
                      <wp:extent cx="238125" cy="0"/>
                      <wp:effectExtent l="0" t="0" r="2857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F06FA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6.85pt" to="31.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137EA">
              <w:t xml:space="preserve">    5</w:t>
            </w:r>
          </w:p>
          <w:p w14:paraId="3FA84D98" w14:textId="3BBBB865" w:rsidR="00B137EA" w:rsidRDefault="00B137EA" w:rsidP="00F327C8">
            <w:pPr>
              <w:pStyle w:val="ListParagraph"/>
              <w:spacing w:line="168" w:lineRule="auto"/>
              <w:ind w:left="182"/>
            </w:pPr>
            <w:r>
              <w:t>7)416</w:t>
            </w:r>
          </w:p>
          <w:p w14:paraId="3269AB08" w14:textId="7FA38ECD" w:rsidR="00FF6C49" w:rsidRDefault="00F327C8" w:rsidP="00F327C8">
            <w:pPr>
              <w:pStyle w:val="ListParagraph"/>
              <w:spacing w:line="168" w:lineRule="auto"/>
              <w:ind w:left="182"/>
            </w:pPr>
            <w:r>
              <w:t xml:space="preserve">    </w:t>
            </w:r>
            <w:r w:rsidR="00B137EA">
              <w:t xml:space="preserve">35         </w:t>
            </w:r>
            <w:r w:rsidR="00FF6C49">
              <w:tab/>
            </w:r>
          </w:p>
          <w:p w14:paraId="1AD32395" w14:textId="77777777" w:rsidR="00FF6C49" w:rsidRDefault="00FF6C49" w:rsidP="00F327C8">
            <w:pPr>
              <w:pStyle w:val="ListParagraph"/>
              <w:numPr>
                <w:ilvl w:val="0"/>
                <w:numId w:val="21"/>
              </w:numPr>
              <w:spacing w:line="168" w:lineRule="auto"/>
              <w:ind w:left="182" w:hanging="142"/>
            </w:pPr>
            <w:r>
              <w:t>Draw a line under the 35 and subtract it from 41 (41-35=6). Bring down the 6 from the 416 and place it to the right of the 6.</w:t>
            </w:r>
          </w:p>
          <w:p w14:paraId="266461BD" w14:textId="26702EE9" w:rsidR="00B137EA" w:rsidRDefault="00F327C8" w:rsidP="00F327C8">
            <w:pPr>
              <w:pStyle w:val="ListParagraph"/>
              <w:spacing w:line="168" w:lineRule="auto"/>
              <w:ind w:left="182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5608C64" wp14:editId="523B5631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86995</wp:posOffset>
                      </wp:positionV>
                      <wp:extent cx="238125" cy="0"/>
                      <wp:effectExtent l="0" t="0" r="2857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9A5C0F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pt,6.85pt" to="31.1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137EA">
              <w:t xml:space="preserve">    5</w:t>
            </w:r>
          </w:p>
          <w:p w14:paraId="7406447B" w14:textId="3E8599F5" w:rsidR="00B137EA" w:rsidRDefault="00B137EA" w:rsidP="00F327C8">
            <w:pPr>
              <w:pStyle w:val="ListParagraph"/>
              <w:spacing w:line="168" w:lineRule="auto"/>
              <w:ind w:left="182"/>
            </w:pPr>
            <w:r>
              <w:t>7)416</w:t>
            </w:r>
          </w:p>
          <w:p w14:paraId="2E433C2E" w14:textId="0DC65E37" w:rsidR="00FF6C49" w:rsidRDefault="00B137EA" w:rsidP="00F327C8">
            <w:pPr>
              <w:pStyle w:val="ListParagraph"/>
              <w:spacing w:line="168" w:lineRule="auto"/>
              <w:ind w:left="182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1EBE7F3" wp14:editId="74D0A7B9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73025</wp:posOffset>
                      </wp:positionV>
                      <wp:extent cx="238125" cy="0"/>
                      <wp:effectExtent l="0" t="0" r="2857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4FE9DA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5.75pt" to="27.4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35                                                                                                   I     6</w:t>
            </w:r>
            <w:r w:rsidR="00A54440">
              <w:t>6</w:t>
            </w:r>
          </w:p>
          <w:p w14:paraId="1522E83D" w14:textId="0E191F41" w:rsidR="00FF6C49" w:rsidRDefault="00F327C8" w:rsidP="00F327C8">
            <w:pPr>
              <w:pStyle w:val="ListParagraph"/>
              <w:numPr>
                <w:ilvl w:val="0"/>
                <w:numId w:val="21"/>
              </w:numPr>
              <w:spacing w:line="16" w:lineRule="atLeast"/>
              <w:ind w:left="181" w:hanging="142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68647A" wp14:editId="3D11F840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-6985</wp:posOffset>
                      </wp:positionV>
                      <wp:extent cx="238125" cy="0"/>
                      <wp:effectExtent l="0" t="0" r="2857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A0025F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-.55pt" to="37.1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F6C49">
              <w:t>Multiply the 9 of the quotient by the divisor (7) to get 63 and place this below the 63 under the dividend. Subtract 63 from 63 to give an answer of 3. The number 3 is called the remainder and indicates t</w:t>
            </w:r>
            <w:r w:rsidR="00A54440">
              <w:t>hat there were three left over.</w:t>
            </w:r>
          </w:p>
          <w:p w14:paraId="773437FC" w14:textId="79182EB3" w:rsidR="00FF6C49" w:rsidRDefault="00CF7197" w:rsidP="00F327C8">
            <w:pPr>
              <w:pStyle w:val="ListParagraph"/>
              <w:spacing w:line="168" w:lineRule="auto"/>
              <w:ind w:left="181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75ADE4B" wp14:editId="33072E5D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92710</wp:posOffset>
                      </wp:positionV>
                      <wp:extent cx="238125" cy="0"/>
                      <wp:effectExtent l="0" t="0" r="2857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1BCCFB"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7.3pt" to="31.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54440">
              <w:t xml:space="preserve"> </w:t>
            </w:r>
            <w:r>
              <w:t xml:space="preserve">   </w:t>
            </w:r>
            <w:r w:rsidR="00A54440">
              <w:t>5</w:t>
            </w:r>
            <w:r>
              <w:t xml:space="preserve"> 9 R</w:t>
            </w:r>
            <w:r w:rsidR="00FF6C49">
              <w:t>3</w:t>
            </w:r>
          </w:p>
          <w:p w14:paraId="35DC4D93" w14:textId="4A110ED2" w:rsidR="00A54440" w:rsidRDefault="00A54440" w:rsidP="00F327C8">
            <w:pPr>
              <w:pStyle w:val="ListParagraph"/>
              <w:spacing w:line="168" w:lineRule="auto"/>
              <w:ind w:left="181"/>
            </w:pPr>
            <w:r>
              <w:t>7)4</w:t>
            </w:r>
            <w:r w:rsidR="00CF7197">
              <w:t xml:space="preserve"> </w:t>
            </w:r>
            <w:r>
              <w:t>1</w:t>
            </w:r>
            <w:r w:rsidR="00CF7197">
              <w:t xml:space="preserve"> </w:t>
            </w:r>
            <w:r>
              <w:t>6</w:t>
            </w:r>
          </w:p>
          <w:p w14:paraId="2F2BCB8E" w14:textId="2194EDFF" w:rsidR="00A54440" w:rsidRDefault="00F327C8" w:rsidP="00F327C8">
            <w:pPr>
              <w:pStyle w:val="ListParagraph"/>
              <w:spacing w:line="168" w:lineRule="auto"/>
              <w:ind w:left="181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32B0E08" wp14:editId="6B0A33F4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274320</wp:posOffset>
                      </wp:positionV>
                      <wp:extent cx="238125" cy="0"/>
                      <wp:effectExtent l="0" t="0" r="2857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9E861E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pt,21.6pt" to="29.6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D6E77BF" wp14:editId="2B2E4993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73025</wp:posOffset>
                      </wp:positionV>
                      <wp:extent cx="238125" cy="0"/>
                      <wp:effectExtent l="0" t="0" r="2857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6F3B12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5.75pt" to="28.9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54440">
              <w:t xml:space="preserve">    3</w:t>
            </w:r>
            <w:r w:rsidR="00CF7197">
              <w:t xml:space="preserve"> </w:t>
            </w:r>
            <w:r w:rsidR="00A54440">
              <w:t>5                                                                                                   I     6</w:t>
            </w:r>
            <w:r w:rsidR="00CF7197">
              <w:t xml:space="preserve"> </w:t>
            </w:r>
            <w:r w:rsidR="00A54440">
              <w:t xml:space="preserve">6                                                                          </w:t>
            </w:r>
            <w:r>
              <w:t xml:space="preserve">         </w:t>
            </w:r>
            <w:r w:rsidR="00A54440">
              <w:t xml:space="preserve">    </w:t>
            </w:r>
            <w:r>
              <w:t xml:space="preserve"> I     </w:t>
            </w:r>
            <w:r w:rsidR="00A54440">
              <w:t>6</w:t>
            </w:r>
            <w:r w:rsidR="00CF7197">
              <w:t xml:space="preserve"> </w:t>
            </w:r>
            <w:r w:rsidR="00FF6C49">
              <w:t>3</w:t>
            </w:r>
            <w:r w:rsidR="00A54440">
              <w:t xml:space="preserve">        </w:t>
            </w:r>
            <w:r w:rsidR="00CF7197">
              <w:t xml:space="preserve">      </w:t>
            </w:r>
            <w:r w:rsidR="00A54440">
              <w:t>Therefore, 416</w:t>
            </w:r>
            <w:r w:rsidR="00A54440" w:rsidRPr="00F327C8">
              <w:rPr>
                <w:rFonts w:ascii="Cambria Math" w:hAnsi="Cambria Math"/>
              </w:rPr>
              <w:t>÷</w:t>
            </w:r>
            <w:r w:rsidR="00A54440">
              <w:t>7 = 59 R 3</w:t>
            </w:r>
          </w:p>
          <w:p w14:paraId="6CC78EF4" w14:textId="4A611EEB" w:rsidR="00A37E88" w:rsidRPr="00994216" w:rsidRDefault="00F327C8" w:rsidP="00F327C8">
            <w:pPr>
              <w:pStyle w:val="ListParagraph"/>
              <w:spacing w:line="168" w:lineRule="auto"/>
              <w:ind w:left="181"/>
            </w:pPr>
            <w:r>
              <w:t xml:space="preserve">        </w:t>
            </w:r>
            <w:r w:rsidR="00CF7197">
              <w:t xml:space="preserve"> </w:t>
            </w:r>
            <w:r w:rsidR="00A54440">
              <w:t>3</w:t>
            </w:r>
            <w:r w:rsidR="00FF6C49">
              <w:tab/>
            </w:r>
          </w:p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4FD13EB8" w:rsidR="00031953" w:rsidRP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14:paraId="3C54F02D" w14:textId="77777777" w:rsidR="00246D67" w:rsidRDefault="00246D67" w:rsidP="00301B45">
            <w:pPr>
              <w:pStyle w:val="ListParagraph"/>
              <w:numPr>
                <w:ilvl w:val="0"/>
                <w:numId w:val="20"/>
              </w:numPr>
              <w:ind w:left="147" w:hanging="141"/>
            </w:pPr>
            <w:r>
              <w:t>Direct the students’ attention to the board.</w:t>
            </w:r>
          </w:p>
          <w:p w14:paraId="218ECE8F" w14:textId="77777777" w:rsidR="00246D67" w:rsidRDefault="00246D67" w:rsidP="00301B45">
            <w:pPr>
              <w:pStyle w:val="ListParagraph"/>
              <w:numPr>
                <w:ilvl w:val="0"/>
                <w:numId w:val="20"/>
              </w:numPr>
              <w:ind w:left="147" w:hanging="141"/>
            </w:pPr>
            <w:r>
              <w:t>Write a division problem, such as 83 divided by 7, on the board.</w:t>
            </w:r>
          </w:p>
          <w:p w14:paraId="7E97001D" w14:textId="77777777" w:rsidR="00246D67" w:rsidRDefault="00246D67" w:rsidP="00301B45">
            <w:pPr>
              <w:pStyle w:val="ListParagraph"/>
              <w:numPr>
                <w:ilvl w:val="0"/>
                <w:numId w:val="20"/>
              </w:numPr>
              <w:ind w:left="147" w:hanging="141"/>
            </w:pPr>
            <w:r>
              <w:t>Tell the students that the first thing we want to do is create a help box to help us in solving this division problem.</w:t>
            </w:r>
          </w:p>
          <w:p w14:paraId="01EC5346" w14:textId="77777777" w:rsidR="00246D67" w:rsidRDefault="00246D67" w:rsidP="00301B45">
            <w:pPr>
              <w:pStyle w:val="ListParagraph"/>
              <w:numPr>
                <w:ilvl w:val="0"/>
                <w:numId w:val="20"/>
              </w:numPr>
              <w:ind w:left="147" w:hanging="141"/>
            </w:pPr>
            <w:r>
              <w:t>Create a chart that lists the products of 7x1, 7x2...7x10.</w:t>
            </w:r>
          </w:p>
          <w:p w14:paraId="353508AE" w14:textId="624345EC" w:rsidR="000529DC" w:rsidRPr="00301B45" w:rsidRDefault="00246D67" w:rsidP="00301B45">
            <w:pPr>
              <w:pStyle w:val="ListParagraph"/>
              <w:numPr>
                <w:ilvl w:val="0"/>
                <w:numId w:val="20"/>
              </w:numPr>
              <w:ind w:left="147" w:hanging="141"/>
              <w:rPr>
                <w:lang w:val="en-GB"/>
              </w:rPr>
            </w:pPr>
            <w:r>
              <w:t>Demonstrate solving this problem for students. You should reach the answer 11 with a remainder of 6.</w:t>
            </w:r>
          </w:p>
          <w:p w14:paraId="634D4FAA" w14:textId="66FDEFE5" w:rsidR="00DF06FF" w:rsidRDefault="00DF06FF" w:rsidP="00301B45">
            <w:pPr>
              <w:pStyle w:val="ListParagraph"/>
              <w:numPr>
                <w:ilvl w:val="0"/>
                <w:numId w:val="20"/>
              </w:numPr>
              <w:ind w:left="147" w:hanging="141"/>
            </w:pPr>
            <w:r>
              <w:t>Ask: Wha</w:t>
            </w:r>
            <w:r w:rsidR="00301B45">
              <w:t xml:space="preserve">t does 54 represent in 54 </w:t>
            </w:r>
            <w:r>
              <w:t>divided by 9?</w:t>
            </w:r>
            <w:r w:rsidR="00301B45">
              <w:t xml:space="preserve"> </w:t>
            </w:r>
          </w:p>
          <w:p w14:paraId="27F61C7A" w14:textId="7A771285" w:rsidR="00DF06FF" w:rsidRDefault="00301B45" w:rsidP="00301B45">
            <w:pPr>
              <w:pStyle w:val="ListParagraph"/>
              <w:numPr>
                <w:ilvl w:val="0"/>
                <w:numId w:val="20"/>
              </w:numPr>
              <w:ind w:left="147" w:hanging="141"/>
            </w:pPr>
            <w:r>
              <w:t>54</w:t>
            </w:r>
            <w:r w:rsidR="00DF06FF">
              <w:t xml:space="preserve"> divided by 9 is asking that if you have 54 items and divide the items into groups with 9 items in each group, how many groups would you have? The 54 represents the total number of items you begin with.</w:t>
            </w:r>
          </w:p>
          <w:p w14:paraId="27AF477E" w14:textId="69CB7189" w:rsidR="00DF06FF" w:rsidRDefault="00DF06FF" w:rsidP="00301B45">
            <w:pPr>
              <w:pStyle w:val="ListParagraph"/>
              <w:numPr>
                <w:ilvl w:val="0"/>
                <w:numId w:val="20"/>
              </w:numPr>
              <w:ind w:left="147" w:hanging="141"/>
            </w:pPr>
            <w:r>
              <w:t>Ask: What</w:t>
            </w:r>
            <w:r w:rsidR="00301B45">
              <w:t xml:space="preserve"> does 9 represent in 54 </w:t>
            </w:r>
            <w:r>
              <w:t>divided by 9?</w:t>
            </w:r>
          </w:p>
          <w:p w14:paraId="0A567814" w14:textId="107E6178" w:rsidR="00DF06FF" w:rsidRDefault="00301B45" w:rsidP="00301B45">
            <w:pPr>
              <w:pStyle w:val="ListParagraph"/>
              <w:numPr>
                <w:ilvl w:val="0"/>
                <w:numId w:val="20"/>
              </w:numPr>
              <w:ind w:left="147" w:hanging="141"/>
            </w:pPr>
            <w:r>
              <w:t>Once again, 54</w:t>
            </w:r>
            <w:r w:rsidR="00DF06FF">
              <w:t xml:space="preserve"> divided by 9 is asking that if you have 54 items and divide the items into groups with 9 items in each group, how many </w:t>
            </w:r>
            <w:r w:rsidR="00DF06FF">
              <w:lastRenderedPageBreak/>
              <w:t>groups would you have? The 9 represents how many items in each group.</w:t>
            </w:r>
          </w:p>
          <w:p w14:paraId="32495FCC" w14:textId="2E323C91" w:rsidR="00DF06FF" w:rsidRDefault="00DF06FF" w:rsidP="00F327C8">
            <w:pPr>
              <w:pStyle w:val="ListParagraph"/>
              <w:numPr>
                <w:ilvl w:val="0"/>
                <w:numId w:val="20"/>
              </w:numPr>
              <w:ind w:left="289" w:hanging="283"/>
            </w:pPr>
            <w:r>
              <w:t>Ask: What is</w:t>
            </w:r>
            <w:r w:rsidR="00301B45">
              <w:t xml:space="preserve"> the answer to 54 </w:t>
            </w:r>
            <w:r>
              <w:t>divided by 9?</w:t>
            </w:r>
          </w:p>
          <w:p w14:paraId="384918AA" w14:textId="59988A04" w:rsidR="000529DC" w:rsidRDefault="00DF06FF" w:rsidP="00301B45">
            <w:pPr>
              <w:pStyle w:val="ListParagraph"/>
              <w:ind w:left="147"/>
            </w:pPr>
            <w:r>
              <w:t>The answer is 6.</w:t>
            </w:r>
          </w:p>
          <w:p w14:paraId="4BF3A5A0" w14:textId="145AA762" w:rsidR="00F327C8" w:rsidRDefault="00F327C8" w:rsidP="00301B45">
            <w:pPr>
              <w:pStyle w:val="ListParagraph"/>
              <w:ind w:left="147"/>
            </w:pPr>
          </w:p>
          <w:p w14:paraId="74D41A5D" w14:textId="77777777" w:rsidR="00F327C8" w:rsidRPr="00DF06FF" w:rsidRDefault="00F327C8" w:rsidP="00301B45">
            <w:pPr>
              <w:pStyle w:val="ListParagraph"/>
              <w:ind w:left="147"/>
            </w:pPr>
          </w:p>
          <w:p w14:paraId="4AFECBFF" w14:textId="77777777" w:rsidR="00330B4E" w:rsidRPr="00FB30A1" w:rsidRDefault="00330B4E" w:rsidP="00330B4E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2BE4C6DC" w14:textId="60B9F49B" w:rsidR="00330B4E" w:rsidRDefault="00F327C8" w:rsidP="00330B4E">
            <w:pPr>
              <w:rPr>
                <w:b/>
              </w:rPr>
            </w:pPr>
            <w:r>
              <w:rPr>
                <w:b/>
              </w:rPr>
              <w:t>Day 4/ Lesson 4</w:t>
            </w:r>
            <w:r w:rsidR="00330B4E" w:rsidRPr="00031953">
              <w:rPr>
                <w:b/>
              </w:rPr>
              <w:t>: 15 Mins</w:t>
            </w:r>
          </w:p>
          <w:p w14:paraId="12F2234C" w14:textId="00AD9B8F" w:rsidR="00D06D58" w:rsidRDefault="00D06D58" w:rsidP="00D06D58">
            <w:r>
              <w:t>1. (i) When any number is divided by 1, the quotient is the number itself.</w:t>
            </w:r>
          </w:p>
          <w:p w14:paraId="471514D4" w14:textId="759D53C3" w:rsidR="00D06D58" w:rsidRDefault="00D06D58" w:rsidP="00D06D58">
            <w:r>
              <w:t>(a) 7 ÷ 1 = 7</w:t>
            </w:r>
          </w:p>
          <w:p w14:paraId="64E88013" w14:textId="02BD8457" w:rsidR="00D06D58" w:rsidRDefault="00D06D58" w:rsidP="00D06D58">
            <w:r>
              <w:t>(b) 53 ÷ 1 = 53</w:t>
            </w:r>
            <w:r>
              <w:tab/>
            </w:r>
          </w:p>
          <w:p w14:paraId="63ED1E5F" w14:textId="7C27713F" w:rsidR="00D06D58" w:rsidRDefault="00D06D58" w:rsidP="00D06D58">
            <w:r>
              <w:t>(c) 275 ÷ 1 = 275</w:t>
            </w:r>
          </w:p>
          <w:p w14:paraId="62259C3C" w14:textId="5B8B85BC" w:rsidR="00D06D58" w:rsidRDefault="00D06D58" w:rsidP="00D06D58">
            <w:r>
              <w:t>(ii) When a number (except 0) is divided by itself, the quotient is 1.</w:t>
            </w:r>
          </w:p>
          <w:p w14:paraId="6775789A" w14:textId="35105CAE" w:rsidR="00D06D58" w:rsidRDefault="00D06D58" w:rsidP="00D06D58">
            <w:r>
              <w:t>(a) 7 ÷7 = 1</w:t>
            </w:r>
          </w:p>
          <w:p w14:paraId="4AA09186" w14:textId="670B6C80" w:rsidR="00D06D58" w:rsidRDefault="00D06D58" w:rsidP="00D06D58">
            <w:r>
              <w:t>(b) 53 ÷ 53 = 1</w:t>
            </w:r>
            <w:r>
              <w:tab/>
              <w:t xml:space="preserve"> </w:t>
            </w:r>
          </w:p>
          <w:p w14:paraId="7F840C8E" w14:textId="0CFBB107" w:rsidR="000529DC" w:rsidRPr="00D06D58" w:rsidRDefault="00D06D58" w:rsidP="00D06D58">
            <w:r>
              <w:t>(c) 275 ÷ 275 = 1</w:t>
            </w:r>
          </w:p>
          <w:p w14:paraId="188B7AEF" w14:textId="1C40C0ED" w:rsidR="00D06D58" w:rsidRDefault="00D06D58" w:rsidP="00D06D58">
            <w:r>
              <w:t xml:space="preserve">When a number is divided by 10, the digits, except the digit at the one's place, make the quotient and the digit at one's place becomes the remainder. </w:t>
            </w:r>
          </w:p>
          <w:p w14:paraId="748EB203" w14:textId="4212659A" w:rsidR="00D06D58" w:rsidRDefault="00D06D58" w:rsidP="00D06D58">
            <w:r>
              <w:t xml:space="preserve">As for example: </w:t>
            </w:r>
          </w:p>
          <w:p w14:paraId="21500FE2" w14:textId="77777777" w:rsidR="00D06D58" w:rsidRDefault="00D06D58" w:rsidP="00D06D58">
            <w:r>
              <w:t>(i) 48 ÷ 10</w:t>
            </w:r>
          </w:p>
          <w:p w14:paraId="4021A538" w14:textId="5172B50F" w:rsidR="00D06D58" w:rsidRDefault="00D06D58" w:rsidP="00D06D58">
            <w:pPr>
              <w:spacing w:line="168" w:lineRule="auto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BF0885B" wp14:editId="27A7BA8B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111125</wp:posOffset>
                      </wp:positionV>
                      <wp:extent cx="238125" cy="0"/>
                      <wp:effectExtent l="0" t="0" r="2857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7CDCE1"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8.75pt" to="28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4</w:t>
            </w:r>
          </w:p>
          <w:p w14:paraId="65CC3CE5" w14:textId="28C5EF74" w:rsidR="00D06D58" w:rsidRDefault="00D06D58" w:rsidP="00D06D58">
            <w:pPr>
              <w:spacing w:line="168" w:lineRule="auto"/>
            </w:pPr>
            <w:r>
              <w:t xml:space="preserve"> 10)4 8 </w:t>
            </w:r>
          </w:p>
          <w:p w14:paraId="6748F814" w14:textId="1B88C9DB" w:rsidR="00D06D58" w:rsidRDefault="00D06D58" w:rsidP="00D06D58">
            <w:pPr>
              <w:spacing w:line="168" w:lineRule="auto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55CB1AD" wp14:editId="5018DB44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110490</wp:posOffset>
                      </wp:positionV>
                      <wp:extent cx="238125" cy="0"/>
                      <wp:effectExtent l="0" t="0" r="2857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358107" id="Straight Connector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8.7pt" to="2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-   - 4 0           Therefore we have 4 Remainder 8.</w:t>
            </w:r>
          </w:p>
          <w:p w14:paraId="42EECEE1" w14:textId="6E9CDB3C" w:rsidR="00D06D58" w:rsidRDefault="00D06D58" w:rsidP="00D06D58">
            <w:pPr>
              <w:spacing w:line="168" w:lineRule="auto"/>
            </w:pPr>
            <w:r>
              <w:t xml:space="preserve">          8</w:t>
            </w:r>
          </w:p>
          <w:p w14:paraId="5E835F2F" w14:textId="734E7C76" w:rsidR="00D06D58" w:rsidRDefault="00D06D58" w:rsidP="00D06D58">
            <w:pPr>
              <w:spacing w:line="168" w:lineRule="auto"/>
            </w:pPr>
            <w:r>
              <w:t xml:space="preserve">(ii) 492 </w:t>
            </w:r>
            <w:r>
              <w:rPr>
                <w:rFonts w:ascii="Cambria Math" w:hAnsi="Cambria Math"/>
              </w:rPr>
              <w:t>÷</w:t>
            </w:r>
            <w:r>
              <w:t xml:space="preserve"> 10</w:t>
            </w:r>
          </w:p>
          <w:p w14:paraId="4061B661" w14:textId="2EFEA9E8" w:rsidR="00D06D58" w:rsidRDefault="00D06D58" w:rsidP="00D06D58">
            <w:pPr>
              <w:spacing w:line="168" w:lineRule="auto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2944E49" wp14:editId="1BEDCDB7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123190</wp:posOffset>
                      </wp:positionV>
                      <wp:extent cx="238125" cy="0"/>
                      <wp:effectExtent l="0" t="0" r="2857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B78F81" id="Straight Connector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9.7pt" to="37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4 9</w:t>
            </w:r>
          </w:p>
          <w:p w14:paraId="07E1DC6B" w14:textId="1E7FFC4C" w:rsidR="00D06D58" w:rsidRDefault="00D06D58" w:rsidP="00D06D58">
            <w:pPr>
              <w:spacing w:line="168" w:lineRule="auto"/>
            </w:pPr>
            <w:r>
              <w:t xml:space="preserve">     10)4 9 2 </w:t>
            </w:r>
          </w:p>
          <w:p w14:paraId="7ED1ACC4" w14:textId="1835336B" w:rsidR="00D06D58" w:rsidRDefault="00D06D58" w:rsidP="00D06D58">
            <w:pPr>
              <w:spacing w:line="168" w:lineRule="auto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571E714" wp14:editId="58040CCD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101600</wp:posOffset>
                      </wp:positionV>
                      <wp:extent cx="238125" cy="0"/>
                      <wp:effectExtent l="0" t="0" r="2857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EE693C" id="Straight Connector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8pt" to="39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43418">
              <w:t xml:space="preserve">   </w:t>
            </w:r>
            <w:r>
              <w:t xml:space="preserve">     -  4 0</w:t>
            </w:r>
          </w:p>
          <w:p w14:paraId="1932AA0C" w14:textId="23C4AB55" w:rsidR="00D06D58" w:rsidRDefault="00D06D58" w:rsidP="00D06D58">
            <w:pPr>
              <w:spacing w:line="168" w:lineRule="auto"/>
            </w:pPr>
            <w:r>
              <w:t xml:space="preserve">           0 9 2</w:t>
            </w:r>
          </w:p>
          <w:p w14:paraId="735CD760" w14:textId="2EFC48E9" w:rsidR="00D06D58" w:rsidRDefault="00D06D58" w:rsidP="00D06D58">
            <w:pPr>
              <w:spacing w:line="168" w:lineRule="auto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6999126" wp14:editId="1A1D023D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109855</wp:posOffset>
                      </wp:positionV>
                      <wp:extent cx="238125" cy="0"/>
                      <wp:effectExtent l="0" t="0" r="2857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C1D345" id="Straight Connector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8.65pt" to="43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-  9 0 </w:t>
            </w:r>
          </w:p>
          <w:p w14:paraId="1F85EB23" w14:textId="3320AAEF" w:rsidR="00D06D58" w:rsidRDefault="00D06D58" w:rsidP="00D06D58">
            <w:pPr>
              <w:spacing w:line="168" w:lineRule="auto"/>
            </w:pPr>
            <w:r>
              <w:t xml:space="preserve">                 2</w:t>
            </w:r>
          </w:p>
          <w:p w14:paraId="4BBF692C" w14:textId="4A47D4CD" w:rsidR="00D06D58" w:rsidRDefault="00D06D58" w:rsidP="00D06D58">
            <w:pPr>
              <w:spacing w:line="168" w:lineRule="auto"/>
            </w:pPr>
            <w:r>
              <w:lastRenderedPageBreak/>
              <w:t xml:space="preserve">       </w:t>
            </w:r>
            <w:r>
              <w:tab/>
            </w:r>
          </w:p>
          <w:p w14:paraId="176EC58E" w14:textId="0AE61C2D" w:rsidR="000529DC" w:rsidRPr="008344B3" w:rsidRDefault="00D06D58" w:rsidP="008344B3">
            <w:pPr>
              <w:spacing w:line="168" w:lineRule="auto"/>
            </w:pPr>
            <w:r>
              <w:t xml:space="preserve">          </w:t>
            </w:r>
          </w:p>
          <w:p w14:paraId="012DB69B" w14:textId="0DC595E9" w:rsidR="00971415" w:rsidRPr="00971415" w:rsidRDefault="00971415" w:rsidP="00971415">
            <w:pPr>
              <w:rPr>
                <w:b/>
              </w:rPr>
            </w:pP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7851D59" w14:textId="77777777" w:rsidR="008815C6" w:rsidRPr="00D914D8" w:rsidRDefault="008815C6" w:rsidP="008815C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lastRenderedPageBreak/>
              <w:t>Assessment Activity</w:t>
            </w:r>
          </w:p>
          <w:p w14:paraId="42B08F4E" w14:textId="6888D961" w:rsidR="00110F25" w:rsidRPr="008815C6" w:rsidRDefault="00110F25" w:rsidP="008815C6"/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4E43E81" w14:textId="77777777" w:rsidR="008815C6" w:rsidRPr="00D914D8" w:rsidRDefault="008815C6" w:rsidP="008815C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01AF19AB" w14:textId="648330C6" w:rsidR="00B43418" w:rsidRDefault="00B43418" w:rsidP="00B43418">
            <w:r>
              <w:t>Write down these questions on the board for the students to solve. Ask them to use long division method and</w:t>
            </w:r>
            <w:r w:rsidR="00301B45">
              <w:t xml:space="preserve"> to </w:t>
            </w:r>
            <w:r>
              <w:t>Divide from left to right, and carry where needed</w:t>
            </w:r>
            <w:r w:rsidR="00301B45">
              <w:t xml:space="preserve"> (short division method).</w:t>
            </w:r>
          </w:p>
          <w:p w14:paraId="35786500" w14:textId="77777777" w:rsidR="00B43418" w:rsidRDefault="00B43418" w:rsidP="00B43418">
            <w:r>
              <w:t>1. 108 ÷ 3</w:t>
            </w:r>
          </w:p>
          <w:p w14:paraId="66C78D76" w14:textId="77777777" w:rsidR="00B43418" w:rsidRDefault="00B43418" w:rsidP="00B43418">
            <w:r>
              <w:t>2. 612 ÷ 6</w:t>
            </w:r>
          </w:p>
          <w:p w14:paraId="108ADE42" w14:textId="77777777" w:rsidR="00B43418" w:rsidRDefault="00B43418" w:rsidP="00B43418">
            <w:r>
              <w:t>3. 545 ÷ 5</w:t>
            </w:r>
          </w:p>
          <w:p w14:paraId="0C41C66A" w14:textId="77777777" w:rsidR="00B43418" w:rsidRDefault="00B43418" w:rsidP="00B43418">
            <w:r>
              <w:t xml:space="preserve">4. 693 ÷ 3 </w:t>
            </w:r>
          </w:p>
          <w:p w14:paraId="48F193D7" w14:textId="6FF745B0" w:rsidR="00B43418" w:rsidRDefault="00B43418" w:rsidP="00B43418">
            <w:r>
              <w:t xml:space="preserve">5. </w:t>
            </w:r>
            <w:r w:rsidRPr="00B43418">
              <w:t>900 ÷30</w:t>
            </w:r>
          </w:p>
          <w:p w14:paraId="50C42BB9" w14:textId="2EA6F16A" w:rsidR="00B43418" w:rsidRPr="00B43418" w:rsidRDefault="00B43418" w:rsidP="00B43418">
            <w:r>
              <w:t xml:space="preserve">6. </w:t>
            </w:r>
            <w:r w:rsidRPr="00B43418">
              <w:t>320 ÷ 80</w:t>
            </w: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EFA6CAE" w14:textId="77777777" w:rsidR="008815C6" w:rsidRPr="00D914D8" w:rsidRDefault="008815C6" w:rsidP="008815C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290231E8" w14:textId="1CE72536" w:rsidR="00CB574B" w:rsidRDefault="00CB574B" w:rsidP="00EB2FF3"/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t>Summary</w:t>
            </w:r>
          </w:p>
          <w:p w14:paraId="1D9B050B" w14:textId="530787BD" w:rsidR="00EA5BCA" w:rsidRPr="00EA5BCA" w:rsidRDefault="00EA5BCA" w:rsidP="00F313EE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648E3AA4" w14:textId="228870CE" w:rsidR="00C17E2A" w:rsidRDefault="008815C6" w:rsidP="008815C6">
            <w:pPr>
              <w:pStyle w:val="Heading2"/>
            </w:pPr>
            <w:r>
              <w:t>Review and Closing</w:t>
            </w:r>
          </w:p>
          <w:p w14:paraId="227BF042" w14:textId="77777777" w:rsidR="00301B45" w:rsidRDefault="00B43418" w:rsidP="008344B3">
            <w:pPr>
              <w:pStyle w:val="ListParagraph"/>
              <w:numPr>
                <w:ilvl w:val="0"/>
                <w:numId w:val="23"/>
              </w:numPr>
              <w:ind w:left="182" w:hanging="182"/>
            </w:pPr>
            <w:r>
              <w:t xml:space="preserve">Bring the students back to the class meeting area. </w:t>
            </w:r>
          </w:p>
          <w:p w14:paraId="7A354C17" w14:textId="77777777" w:rsidR="00301B45" w:rsidRDefault="00B43418" w:rsidP="008344B3">
            <w:pPr>
              <w:pStyle w:val="ListParagraph"/>
              <w:numPr>
                <w:ilvl w:val="0"/>
                <w:numId w:val="23"/>
              </w:numPr>
              <w:ind w:left="182" w:hanging="182"/>
            </w:pPr>
            <w:r>
              <w:t xml:space="preserve">Ask for volunteers to share their answers and work for the problems assigned. </w:t>
            </w:r>
          </w:p>
          <w:p w14:paraId="2CA26720" w14:textId="77777777" w:rsidR="00301B45" w:rsidRDefault="00B43418" w:rsidP="008344B3">
            <w:pPr>
              <w:pStyle w:val="ListParagraph"/>
              <w:numPr>
                <w:ilvl w:val="0"/>
                <w:numId w:val="23"/>
              </w:numPr>
              <w:ind w:left="182" w:hanging="182"/>
            </w:pPr>
            <w:r>
              <w:t xml:space="preserve">As the problems are reviewed in front of the class, the students will check their answers for accuracy. </w:t>
            </w:r>
          </w:p>
          <w:p w14:paraId="39D619ED" w14:textId="77777777" w:rsidR="008344B3" w:rsidRDefault="00B43418" w:rsidP="008344B3">
            <w:pPr>
              <w:pStyle w:val="ListParagraph"/>
              <w:numPr>
                <w:ilvl w:val="0"/>
                <w:numId w:val="23"/>
              </w:numPr>
              <w:ind w:left="182" w:hanging="182"/>
            </w:pPr>
            <w:r>
              <w:t xml:space="preserve">After each problem has been checked for accuracy, </w:t>
            </w:r>
            <w:r w:rsidR="008344B3">
              <w:t xml:space="preserve">review the process and algorithm for performing long division. </w:t>
            </w:r>
          </w:p>
          <w:p w14:paraId="7DAB2D59" w14:textId="394226C5" w:rsidR="008815C6" w:rsidRDefault="008344B3" w:rsidP="008344B3">
            <w:pPr>
              <w:pStyle w:val="ListParagraph"/>
              <w:numPr>
                <w:ilvl w:val="0"/>
                <w:numId w:val="23"/>
              </w:numPr>
              <w:ind w:left="182" w:hanging="182"/>
            </w:pPr>
            <w:r>
              <w:t xml:space="preserve">Ask </w:t>
            </w:r>
            <w:r w:rsidR="00B43418">
              <w:t>the class if there are any questions or comments about long division.</w:t>
            </w:r>
          </w:p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8809C" w14:textId="77777777" w:rsidR="00B003FA" w:rsidRDefault="00B003FA">
      <w:pPr>
        <w:spacing w:before="0" w:after="0" w:line="240" w:lineRule="auto"/>
      </w:pPr>
      <w:r>
        <w:separator/>
      </w:r>
    </w:p>
  </w:endnote>
  <w:endnote w:type="continuationSeparator" w:id="0">
    <w:p w14:paraId="311487F6" w14:textId="77777777" w:rsidR="00B003FA" w:rsidRDefault="00B003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6CC9B971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C725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9F0AD" w14:textId="77777777" w:rsidR="00B003FA" w:rsidRDefault="00B003FA">
      <w:pPr>
        <w:spacing w:before="0" w:after="0" w:line="240" w:lineRule="auto"/>
      </w:pPr>
      <w:r>
        <w:separator/>
      </w:r>
    </w:p>
  </w:footnote>
  <w:footnote w:type="continuationSeparator" w:id="0">
    <w:p w14:paraId="20A2175F" w14:textId="77777777" w:rsidR="00B003FA" w:rsidRDefault="00B003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77131E9"/>
    <w:multiLevelType w:val="hybridMultilevel"/>
    <w:tmpl w:val="D4CAF03A"/>
    <w:lvl w:ilvl="0" w:tplc="262CABA8">
      <w:start w:val="7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0880"/>
    <w:multiLevelType w:val="hybridMultilevel"/>
    <w:tmpl w:val="90E657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F66CF"/>
    <w:multiLevelType w:val="hybridMultilevel"/>
    <w:tmpl w:val="D7E624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72179"/>
    <w:multiLevelType w:val="hybridMultilevel"/>
    <w:tmpl w:val="8EB402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C5665"/>
    <w:multiLevelType w:val="hybridMultilevel"/>
    <w:tmpl w:val="570022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50FA1"/>
    <w:multiLevelType w:val="hybridMultilevel"/>
    <w:tmpl w:val="AF8E8D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92B23"/>
    <w:multiLevelType w:val="hybridMultilevel"/>
    <w:tmpl w:val="889C72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866A3822">
      <w:numFmt w:val="decimal"/>
      <w:lvlText w:val="%2"/>
      <w:lvlJc w:val="left"/>
      <w:pPr>
        <w:ind w:left="1965" w:hanging="885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47E94"/>
    <w:multiLevelType w:val="hybridMultilevel"/>
    <w:tmpl w:val="933E51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76F00"/>
    <w:multiLevelType w:val="hybridMultilevel"/>
    <w:tmpl w:val="618A4C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2"/>
  </w:num>
  <w:num w:numId="4">
    <w:abstractNumId w:val="20"/>
  </w:num>
  <w:num w:numId="5">
    <w:abstractNumId w:val="17"/>
  </w:num>
  <w:num w:numId="6">
    <w:abstractNumId w:val="2"/>
  </w:num>
  <w:num w:numId="7">
    <w:abstractNumId w:val="6"/>
  </w:num>
  <w:num w:numId="8">
    <w:abstractNumId w:val="4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19"/>
  </w:num>
  <w:num w:numId="14">
    <w:abstractNumId w:val="5"/>
  </w:num>
  <w:num w:numId="15">
    <w:abstractNumId w:val="1"/>
  </w:num>
  <w:num w:numId="16">
    <w:abstractNumId w:val="21"/>
  </w:num>
  <w:num w:numId="17">
    <w:abstractNumId w:val="3"/>
  </w:num>
  <w:num w:numId="18">
    <w:abstractNumId w:val="15"/>
  </w:num>
  <w:num w:numId="19">
    <w:abstractNumId w:val="13"/>
  </w:num>
  <w:num w:numId="20">
    <w:abstractNumId w:val="14"/>
  </w:num>
  <w:num w:numId="21">
    <w:abstractNumId w:val="11"/>
  </w:num>
  <w:num w:numId="22">
    <w:abstractNumId w:val="16"/>
  </w:num>
  <w:num w:numId="23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6D67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1B45"/>
    <w:rsid w:val="00304069"/>
    <w:rsid w:val="00304B4A"/>
    <w:rsid w:val="00310BAC"/>
    <w:rsid w:val="00312F69"/>
    <w:rsid w:val="003241D7"/>
    <w:rsid w:val="003242CF"/>
    <w:rsid w:val="003254A0"/>
    <w:rsid w:val="00330B4E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7DAD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96287"/>
    <w:rsid w:val="004A3441"/>
    <w:rsid w:val="004A6360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44B3"/>
    <w:rsid w:val="0083703B"/>
    <w:rsid w:val="008452D9"/>
    <w:rsid w:val="0085030E"/>
    <w:rsid w:val="00853340"/>
    <w:rsid w:val="008672FE"/>
    <w:rsid w:val="00873641"/>
    <w:rsid w:val="008776E5"/>
    <w:rsid w:val="008815C6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32B1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54440"/>
    <w:rsid w:val="00A71E70"/>
    <w:rsid w:val="00A74FCC"/>
    <w:rsid w:val="00A82696"/>
    <w:rsid w:val="00A85D55"/>
    <w:rsid w:val="00AB0656"/>
    <w:rsid w:val="00AB565D"/>
    <w:rsid w:val="00AC178C"/>
    <w:rsid w:val="00AC63A2"/>
    <w:rsid w:val="00AC7254"/>
    <w:rsid w:val="00AD171D"/>
    <w:rsid w:val="00AD5265"/>
    <w:rsid w:val="00AD6AD0"/>
    <w:rsid w:val="00AE2FC3"/>
    <w:rsid w:val="00AF47E1"/>
    <w:rsid w:val="00B003FA"/>
    <w:rsid w:val="00B02EA6"/>
    <w:rsid w:val="00B046C1"/>
    <w:rsid w:val="00B07834"/>
    <w:rsid w:val="00B137EA"/>
    <w:rsid w:val="00B25DC5"/>
    <w:rsid w:val="00B262A1"/>
    <w:rsid w:val="00B27BDC"/>
    <w:rsid w:val="00B36C8F"/>
    <w:rsid w:val="00B43418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25FB"/>
    <w:rsid w:val="00CD4D2B"/>
    <w:rsid w:val="00CE56FD"/>
    <w:rsid w:val="00CE5B35"/>
    <w:rsid w:val="00CF7197"/>
    <w:rsid w:val="00D06D58"/>
    <w:rsid w:val="00D15CAA"/>
    <w:rsid w:val="00D17E02"/>
    <w:rsid w:val="00D20772"/>
    <w:rsid w:val="00D2109C"/>
    <w:rsid w:val="00D27DC3"/>
    <w:rsid w:val="00D329A0"/>
    <w:rsid w:val="00D3577C"/>
    <w:rsid w:val="00D43AC0"/>
    <w:rsid w:val="00D63A36"/>
    <w:rsid w:val="00D8019B"/>
    <w:rsid w:val="00D812F1"/>
    <w:rsid w:val="00D85628"/>
    <w:rsid w:val="00D860C1"/>
    <w:rsid w:val="00D914D8"/>
    <w:rsid w:val="00DA1F66"/>
    <w:rsid w:val="00DC17D5"/>
    <w:rsid w:val="00DD1286"/>
    <w:rsid w:val="00DE0478"/>
    <w:rsid w:val="00DE3AC3"/>
    <w:rsid w:val="00DF02F9"/>
    <w:rsid w:val="00DF06FF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92FA0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313EE"/>
    <w:rsid w:val="00F327C8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4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.com/lesson-plan/solving-long-division-problems/" TargetMode="External"/><Relationship Id="rId13" Type="http://schemas.openxmlformats.org/officeDocument/2006/relationships/hyperlink" Target="https://www.aaaknow.com/xlate/lessonFull.php?slug=divLong3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ducation.com/lesson-plan/solving-long-division-problems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-only-math.com/division-by-10-and-100-and-1000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th-only-math.com/division-by-10-and-100-and-1000.html" TargetMode="External"/><Relationship Id="rId10" Type="http://schemas.openxmlformats.org/officeDocument/2006/relationships/hyperlink" Target="https://www.homeschoolmath.net/teaching/md/how_teach_long_division.php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aaaknow.com/xlate/lessonFull.php?slug=divLong3d" TargetMode="External"/><Relationship Id="rId14" Type="http://schemas.openxmlformats.org/officeDocument/2006/relationships/hyperlink" Target="https://www.homeschoolmath.net/teaching/md/how_teach_long_division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54941"/>
    <w:rsid w:val="00071DA5"/>
    <w:rsid w:val="000E3902"/>
    <w:rsid w:val="00106507"/>
    <w:rsid w:val="001342A4"/>
    <w:rsid w:val="00253619"/>
    <w:rsid w:val="00280CE5"/>
    <w:rsid w:val="003F0E5B"/>
    <w:rsid w:val="004A008E"/>
    <w:rsid w:val="004E1DB9"/>
    <w:rsid w:val="00571A20"/>
    <w:rsid w:val="005E6E71"/>
    <w:rsid w:val="006814AC"/>
    <w:rsid w:val="00713551"/>
    <w:rsid w:val="007E636F"/>
    <w:rsid w:val="00805105"/>
    <w:rsid w:val="00816166"/>
    <w:rsid w:val="00836926"/>
    <w:rsid w:val="009D2491"/>
    <w:rsid w:val="00A20224"/>
    <w:rsid w:val="00AB2F7D"/>
    <w:rsid w:val="00AB37F5"/>
    <w:rsid w:val="00B67D1F"/>
    <w:rsid w:val="00C87D32"/>
    <w:rsid w:val="00C93DC1"/>
    <w:rsid w:val="00D22ED1"/>
    <w:rsid w:val="00D92979"/>
    <w:rsid w:val="00E17671"/>
    <w:rsid w:val="00EB30E9"/>
    <w:rsid w:val="00F9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0</TotalTime>
  <Pages>3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</cp:revision>
  <dcterms:created xsi:type="dcterms:W3CDTF">2019-05-14T14:38:00Z</dcterms:created>
  <dcterms:modified xsi:type="dcterms:W3CDTF">2019-07-09T10:42:00Z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